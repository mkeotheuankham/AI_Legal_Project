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48A2" w14:textId="551CB20D" w:rsidR="002139B0" w:rsidRPr="00D66CC9" w:rsidRDefault="00536991" w:rsidP="00460A08">
      <w:pPr>
        <w:spacing w:after="0" w:line="360" w:lineRule="exact"/>
        <w:jc w:val="center"/>
        <w:rPr>
          <w:rFonts w:ascii="Phetsarath OT" w:eastAsia="Phetsarath OT" w:hAnsi="Phetsarath OT" w:cs="Phetsarath OT" w:hint="cs"/>
          <w:noProof/>
          <w:sz w:val="24"/>
          <w:szCs w:val="24"/>
          <w:lang w:bidi="lo-LA"/>
        </w:rPr>
      </w:pPr>
      <w:r w:rsidRPr="00D66CC9">
        <w:rPr>
          <w:rFonts w:ascii="Phetsarath OT" w:eastAsia="Phetsarath OT" w:hAnsi="Phetsarath OT" w:cs="Phetsarath OT" w:hint="cs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899CBB2" wp14:editId="27BB3CEA">
            <wp:simplePos x="0" y="0"/>
            <wp:positionH relativeFrom="margin">
              <wp:posOffset>2447925</wp:posOffset>
            </wp:positionH>
            <wp:positionV relativeFrom="paragraph">
              <wp:posOffset>-74930</wp:posOffset>
            </wp:positionV>
            <wp:extent cx="892810" cy="754380"/>
            <wp:effectExtent l="0" t="0" r="0" b="0"/>
            <wp:wrapNone/>
            <wp:docPr id="2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B3E6D" w14:textId="77777777" w:rsidR="00460A08" w:rsidRPr="00D66CC9" w:rsidRDefault="00460A08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14:paraId="2606B1B1" w14:textId="77777777" w:rsidR="00460A08" w:rsidRPr="00D66CC9" w:rsidRDefault="00460A08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14:paraId="69DBA1D3" w14:textId="77777777" w:rsidR="005B6E78" w:rsidRPr="00D66CC9" w:rsidRDefault="00F92355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ສາ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ທາ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ລະ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ນະ​ລັດ ປະ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ຊາ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ທິ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ປະ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ໄຕ ປະ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ຊາ</w:t>
      </w:r>
      <w:r w:rsidRPr="00D66CC9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softHyphen/>
        <w:t>ຊົນ​ລາວ</w:t>
      </w:r>
    </w:p>
    <w:p w14:paraId="29DC0348" w14:textId="77777777" w:rsidR="005B6E78" w:rsidRPr="00D66CC9" w:rsidRDefault="00F92355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ສັນ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ພາບ ເອ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ລາດ ປະ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ຊາ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ໄຕ ເອ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ກະ​ພາບ ວັດ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ທະ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ນະ​ຖາ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  <w:t>ວອນ</w:t>
      </w:r>
    </w:p>
    <w:p w14:paraId="78769CA5" w14:textId="77777777" w:rsidR="007B0F7B" w:rsidRPr="00D66CC9" w:rsidRDefault="007B0F7B" w:rsidP="00B763A6">
      <w:pPr>
        <w:spacing w:after="0" w:line="360" w:lineRule="exact"/>
        <w:jc w:val="center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79646EAF" w14:textId="77777777" w:rsidR="005B6E78" w:rsidRPr="00D66CC9" w:rsidRDefault="00F92355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ພາ​ແຫ່ງ​ຊາດ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  <w:t xml:space="preserve">                                               </w:t>
      </w:r>
      <w:r w:rsidR="00B763A6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B736B4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A04C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763A6"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ເລກ​ທີ </w:t>
      </w:r>
      <w:r w:rsidR="00B763A6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46 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>/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ສພຊ  </w:t>
      </w:r>
    </w:p>
    <w:p w14:paraId="1CF71C73" w14:textId="77777777" w:rsidR="001A53BE" w:rsidRPr="00D66CC9" w:rsidRDefault="005B6E78" w:rsidP="00B763A6">
      <w:pPr>
        <w:spacing w:after="0" w:line="360" w:lineRule="exact"/>
        <w:ind w:hanging="4320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ab/>
        <w:t xml:space="preserve">               </w:t>
      </w:r>
      <w:r w:rsidR="00B763A6"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="00B763A6"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="00B763A6"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="00B763A6"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="00B763A6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               </w:t>
      </w:r>
      <w:r w:rsidR="00D458E0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467C4"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ຄອນ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ຫຼວງ​ວຽງ​ຈັນ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ວັນ​ທີ</w:t>
      </w:r>
      <w:r w:rsidR="00B763A6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20 ພະຈິກ 2023</w:t>
      </w:r>
    </w:p>
    <w:p w14:paraId="4F0B1868" w14:textId="77777777" w:rsidR="005B6E78" w:rsidRPr="00D66CC9" w:rsidRDefault="005B6E78" w:rsidP="00B763A6">
      <w:pPr>
        <w:spacing w:after="0" w:line="360" w:lineRule="exact"/>
        <w:ind w:hanging="4320"/>
        <w:jc w:val="center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77B42332" w14:textId="77777777" w:rsidR="00EA38FD" w:rsidRPr="00D66CC9" w:rsidRDefault="00F92355" w:rsidP="002B27F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>ກົດ</w:t>
      </w: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softHyphen/>
        <w:t>ໝາຍ</w:t>
      </w:r>
    </w:p>
    <w:p w14:paraId="54B73810" w14:textId="77777777" w:rsidR="002B27FB" w:rsidRPr="00D66CC9" w:rsidRDefault="00F92355" w:rsidP="002B27F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/>
        </w:rPr>
      </w:pP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>ວ່າ​ດ້ວຍການ​ບັນ</w:t>
      </w: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softHyphen/>
        <w:t>ຊີ</w:t>
      </w:r>
      <w:r w:rsidR="007B0F7B" w:rsidRPr="00D66CC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 xml:space="preserve"> </w:t>
      </w:r>
    </w:p>
    <w:p w14:paraId="13EEA43E" w14:textId="77777777" w:rsidR="00745C39" w:rsidRPr="00D66CC9" w:rsidRDefault="00F92355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>(ສະ</w:t>
      </w: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softHyphen/>
        <w:t>ບັບ​ປັບ</w:t>
      </w:r>
      <w:r w:rsidRPr="00D66CC9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softHyphen/>
        <w:t>ປຸງ)</w:t>
      </w:r>
    </w:p>
    <w:p w14:paraId="451F9D9D" w14:textId="77777777" w:rsidR="00F467C4" w:rsidRPr="00D66CC9" w:rsidRDefault="00F467C4" w:rsidP="00B763A6">
      <w:pPr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8EE67A0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</w:rPr>
      </w:pPr>
      <w:bookmarkStart w:id="0" w:name="_Toc372528269"/>
      <w:bookmarkStart w:id="1" w:name="_Toc373564444"/>
      <w:bookmarkStart w:id="2" w:name="_Toc384132082"/>
      <w:bookmarkStart w:id="3" w:name="_Toc133406986"/>
      <w:bookmarkStart w:id="4" w:name="_Toc133407244"/>
      <w:bookmarkStart w:id="5" w:name="_Toc133408190"/>
      <w:bookmarkStart w:id="6" w:name="_Toc133410299"/>
      <w:bookmarkStart w:id="7" w:name="_Toc133431914"/>
      <w:bookmarkStart w:id="8" w:name="_Toc133937310"/>
      <w:bookmarkStart w:id="9" w:name="_Toc133937481"/>
      <w:bookmarkStart w:id="10" w:name="_Toc135126651"/>
      <w:bookmarkStart w:id="11" w:name="_Toc135127451"/>
      <w:bookmarkStart w:id="12" w:name="_Toc135127665"/>
      <w:bookmarkStart w:id="13" w:name="_Toc138927418"/>
      <w:bookmarkStart w:id="14" w:name="_Toc138928191"/>
      <w:r w:rsidRPr="00D66CC9">
        <w:rPr>
          <w:rFonts w:eastAsia="Phetsarath OT" w:cs="Phetsarath OT"/>
          <w:szCs w:val="28"/>
          <w:cs/>
          <w:lang w:bidi="lo-LA"/>
        </w:rPr>
        <w:t>ພາກ​ທີ</w:t>
      </w:r>
      <w:r w:rsidR="00745C39" w:rsidRPr="00D66CC9">
        <w:rPr>
          <w:rFonts w:eastAsia="Phetsarath OT" w:cs="Phetsarath OT"/>
          <w:szCs w:val="28"/>
        </w:rPr>
        <w:t xml:space="preserve"> </w:t>
      </w:r>
      <w:bookmarkEnd w:id="0"/>
      <w:bookmarkEnd w:id="1"/>
      <w:bookmarkEnd w:id="2"/>
      <w:r w:rsidRPr="00D66CC9">
        <w:rPr>
          <w:rFonts w:eastAsia="Phetsarath OT" w:cs="Phetsarath OT"/>
          <w:szCs w:val="28"/>
        </w:rPr>
        <w:t>I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D0A4BEE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</w:rPr>
      </w:pPr>
      <w:bookmarkStart w:id="15" w:name="_Toc133406987"/>
      <w:bookmarkStart w:id="16" w:name="_Toc133407245"/>
      <w:bookmarkStart w:id="17" w:name="_Toc133408191"/>
      <w:bookmarkStart w:id="18" w:name="_Toc133410300"/>
      <w:bookmarkStart w:id="19" w:name="_Toc133431915"/>
      <w:bookmarkStart w:id="20" w:name="_Toc133937311"/>
      <w:bookmarkStart w:id="21" w:name="_Toc133937482"/>
      <w:bookmarkStart w:id="22" w:name="_Toc135126652"/>
      <w:bookmarkStart w:id="23" w:name="_Toc135127452"/>
      <w:bookmarkStart w:id="24" w:name="_Toc135127666"/>
      <w:bookmarkStart w:id="25" w:name="_Toc138927419"/>
      <w:bookmarkStart w:id="26" w:name="_Toc138928192"/>
      <w:r w:rsidRPr="00D66CC9">
        <w:rPr>
          <w:rFonts w:eastAsia="Phetsarath OT" w:cs="Phetsarath OT"/>
          <w:szCs w:val="28"/>
          <w:cs/>
          <w:lang w:bidi="lo-LA"/>
        </w:rPr>
        <w:t>ບົດ​ບັນ</w:t>
      </w:r>
      <w:r w:rsidRPr="00D66CC9">
        <w:rPr>
          <w:rFonts w:eastAsia="Phetsarath OT" w:cs="Phetsarath OT"/>
          <w:szCs w:val="28"/>
          <w:cs/>
          <w:lang w:bidi="lo-LA"/>
        </w:rPr>
        <w:softHyphen/>
        <w:t>ຍັດ​ທົ່ວ​ໄປ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F0FA508" w14:textId="77777777" w:rsidR="005B6E78" w:rsidRPr="00D66CC9" w:rsidRDefault="005B6E78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063AE6E5" w14:textId="77777777" w:rsidR="00745C39" w:rsidRPr="00D66CC9" w:rsidRDefault="00F92355" w:rsidP="00407466">
      <w:pPr>
        <w:pStyle w:val="Heading3"/>
      </w:pPr>
      <w:bookmarkStart w:id="27" w:name="_Toc133406988"/>
      <w:bookmarkStart w:id="28" w:name="_Toc133407246"/>
      <w:bookmarkStart w:id="29" w:name="_Toc133408192"/>
      <w:bookmarkStart w:id="30" w:name="_Toc133410301"/>
      <w:bookmarkStart w:id="31" w:name="_Toc133431916"/>
      <w:bookmarkStart w:id="32" w:name="_Toc133937312"/>
      <w:bookmarkStart w:id="33" w:name="_Toc133937483"/>
      <w:bookmarkStart w:id="34" w:name="_Toc135126653"/>
      <w:bookmarkStart w:id="35" w:name="_Toc135127453"/>
      <w:bookmarkStart w:id="36" w:name="_Toc135127667"/>
      <w:bookmarkStart w:id="37" w:name="_Toc138927420"/>
      <w:bookmarkStart w:id="38" w:name="_Toc13892819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1</w:t>
      </w:r>
      <w:r w:rsidR="00A8407F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ຈຸດ</w:t>
      </w:r>
      <w:r w:rsidRPr="00D66CC9">
        <w:rPr>
          <w:cs/>
        </w:rPr>
        <w:softHyphen/>
        <w:t>ປະ</w:t>
      </w:r>
      <w:r w:rsidRPr="00D66CC9">
        <w:rPr>
          <w:cs/>
        </w:rPr>
        <w:softHyphen/>
        <w:t>ສົງ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1CB8A181" w14:textId="77777777" w:rsidR="00D04F45" w:rsidRPr="00D66CC9" w:rsidRDefault="00D04F45" w:rsidP="001B34ED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ບັບ​ນີ້ 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ບຽບ​ການ ແລະ ມາດ​ຕະ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 ກ່ຽວ​ກັບ</w:t>
      </w:r>
      <w:r w:rsidR="00DE0A7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ການຄຸ້ມຄອງ, </w:t>
      </w:r>
      <w:r w:rsidR="00DE0A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 ກວດກາ</w:t>
      </w:r>
      <w:r w:rsidR="00DE0A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ເພື່ອເຮັດໃຫ້ວຽກງານດັ່ງກ່າວ ຖືກຕ້ອງ, </w:t>
      </w:r>
      <w:r w:rsidR="00584D3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ເປັນເອກະພາບ, </w:t>
      </w:r>
      <w:r w:rsidR="00584D3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ເຂັ້ມແຂງ, </w:t>
      </w:r>
      <w:r w:rsidR="007A0D1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ໂປ່ງໃສ </w:t>
      </w:r>
      <w:r w:rsidR="00584D3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ທັນສະໄໝ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ໃສ່​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ຮັບປະກັນ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581A1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="00CA7FC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ການເງິນ</w:t>
      </w:r>
      <w:r w:rsidR="002204C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​ລັດ ແລະ ການບໍ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ຫານ​ທຸລະ​ກິດ ມີປະສິດ</w:t>
      </w:r>
      <w:r w:rsidR="00F24679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ທິພາບ,</w:t>
      </w:r>
      <w:r w:rsidR="001B34ED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ປະສິດທິຜົນ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ປະກອບ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ສ່ວນ​ເຂົ້າ​ໃນ​ການ​ພັດທະ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ນາ​ເສດ​ຖະ​ກິດ​-​ສັງ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ຄົມ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ຂອງຊາດ.</w:t>
      </w:r>
      <w:r w:rsidR="000018B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7218A22F" w14:textId="77777777" w:rsidR="00B21BE9" w:rsidRPr="00D66CC9" w:rsidRDefault="00B21BE9" w:rsidP="00B763A6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3612DA7D" w14:textId="77777777" w:rsidR="00745C39" w:rsidRPr="00D66CC9" w:rsidRDefault="00F92355" w:rsidP="00407466">
      <w:pPr>
        <w:pStyle w:val="Heading3"/>
      </w:pPr>
      <w:bookmarkStart w:id="39" w:name="_Toc133406989"/>
      <w:bookmarkStart w:id="40" w:name="_Toc133407247"/>
      <w:bookmarkStart w:id="41" w:name="_Toc133408193"/>
      <w:bookmarkStart w:id="42" w:name="_Toc133410302"/>
      <w:bookmarkStart w:id="43" w:name="_Toc133431917"/>
      <w:bookmarkStart w:id="44" w:name="_Toc133937313"/>
      <w:bookmarkStart w:id="45" w:name="_Toc133937484"/>
      <w:bookmarkStart w:id="46" w:name="_Toc135126654"/>
      <w:bookmarkStart w:id="47" w:name="_Toc135127454"/>
      <w:bookmarkStart w:id="48" w:name="_Toc135127668"/>
      <w:bookmarkStart w:id="49" w:name="_Toc138927421"/>
      <w:bookmarkStart w:id="50" w:name="_Toc138928194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2</w:t>
      </w:r>
      <w:r w:rsidR="00A8407F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ການ​ບັນ</w:t>
      </w:r>
      <w:r w:rsidRPr="00D66CC9">
        <w:rPr>
          <w:cs/>
        </w:rPr>
        <w:softHyphen/>
        <w:t>ຊີ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C54B92B" w14:textId="77777777" w:rsidR="00B979B0" w:rsidRPr="00D66CC9" w:rsidRDefault="00F92355" w:rsidP="001B34ED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ແມ່ນ ການ​ເກັບ​ກຳ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B21BE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ມວນ​ຂໍ້​ມູນ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ໄຫວດ້ານ​</w:t>
      </w:r>
      <w:r w:rsidR="001B34ED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ການ​ເງິນ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ໜອງ​ຂໍ້​ມູນດ້ານ​ການ​ເງິນ </w:t>
      </w:r>
      <w:r w:rsidR="00F24679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ທີ່​ເປັນ​ປະ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ຄັນ​ໃຫ້​ແກ່​ພາກ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ສ່ວນ​ທີ່​ກ່ຽວ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ຂ້ອງ​ໃນ​ການ​ຕັດ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</w:t>
      </w:r>
      <w:r w:rsidR="008D420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ຫາ</w:t>
      </w:r>
      <w:r w:rsidR="00AA013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29504C3D" w14:textId="77777777" w:rsidR="0007558C" w:rsidRPr="00D66CC9" w:rsidRDefault="00F92355" w:rsidP="001B34ED">
      <w:pPr>
        <w:spacing w:after="0" w:line="360" w:lineRule="exact"/>
        <w:ind w:left="426" w:firstLine="65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51" w:name="_Toc372528273"/>
      <w:bookmarkStart w:id="52" w:name="_Toc373564448"/>
      <w:bookmarkStart w:id="53" w:name="_Toc384132086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ກອບ​ດ້ວຍ 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ແລະ 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ຊີ​ວິ​ສາ​ຫະ​ກິດ.</w:t>
      </w:r>
    </w:p>
    <w:p w14:paraId="08897AAF" w14:textId="77777777" w:rsidR="00A8407F" w:rsidRPr="00D66CC9" w:rsidRDefault="00A8407F" w:rsidP="00B763A6">
      <w:pPr>
        <w:pStyle w:val="ListParagraph"/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D3439BC" w14:textId="77777777" w:rsidR="00745C39" w:rsidRPr="00D66CC9" w:rsidRDefault="00F92355" w:rsidP="00407466">
      <w:pPr>
        <w:pStyle w:val="Heading3"/>
      </w:pPr>
      <w:bookmarkStart w:id="54" w:name="_Toc133406990"/>
      <w:bookmarkStart w:id="55" w:name="_Toc133407248"/>
      <w:bookmarkStart w:id="56" w:name="_Toc133408194"/>
      <w:bookmarkStart w:id="57" w:name="_Toc133410303"/>
      <w:bookmarkStart w:id="58" w:name="_Toc133431918"/>
      <w:bookmarkStart w:id="59" w:name="_Toc133937314"/>
      <w:bookmarkStart w:id="60" w:name="_Toc133937485"/>
      <w:bookmarkStart w:id="61" w:name="_Toc135126655"/>
      <w:bookmarkStart w:id="62" w:name="_Toc135127455"/>
      <w:bookmarkStart w:id="63" w:name="_Toc135127669"/>
      <w:bookmarkStart w:id="64" w:name="_Toc138927422"/>
      <w:bookmarkStart w:id="65" w:name="_Toc138928195"/>
      <w:bookmarkEnd w:id="51"/>
      <w:bookmarkEnd w:id="52"/>
      <w:bookmarkEnd w:id="5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3</w:t>
      </w:r>
      <w:r w:rsidR="00A8407F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="0026376D" w:rsidRPr="00D66CC9">
        <w:rPr>
          <w:rFonts w:hint="cs"/>
          <w:cs/>
        </w:rPr>
        <w:t>ປັບປຸງ</w:t>
      </w:r>
      <w:r w:rsidRPr="00D66CC9">
        <w:rPr>
          <w:cs/>
        </w:rPr>
        <w:t>) ການ​ອະ</w:t>
      </w:r>
      <w:r w:rsidRPr="00D66CC9">
        <w:rPr>
          <w:cs/>
        </w:rPr>
        <w:softHyphen/>
        <w:t>ທິ</w:t>
      </w:r>
      <w:r w:rsidRPr="00D66CC9">
        <w:rPr>
          <w:cs/>
        </w:rPr>
        <w:softHyphen/>
        <w:t>ບາຍ​ຄຳ​ສັບ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7979093" w14:textId="77777777" w:rsidR="00745C39" w:rsidRPr="00D66CC9" w:rsidRDefault="00F92355" w:rsidP="001B34ED">
      <w:pPr>
        <w:spacing w:after="0" w:line="360" w:lineRule="exact"/>
        <w:ind w:left="426" w:firstLine="65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ຄຳ​ສັບທີ່​ນຳ​ໃຊ້​ໃນ​ກົດ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ບັບ​ນີ້ ມີຄວາມ​ໝາຍ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C9248D9" w14:textId="77777777" w:rsidR="0094371C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ການ​ຄວບ​ຄຸມ​ຂໍ້​ຜູກ​ພັນ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ບົບ​ການ​ອະ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ມັດ ການ​ຊຳ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ລະ​ຕາມ​ສັນ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ຍາ ແລະ 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ຕາມ​ການ​ສັ່ງ​ຊື້ ບົນ​ພື້ນ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ມານ​ທີ່​ມີ​ຢູ່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ຫຼັງ​ຫັກ​ການ​ຊຳ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 ແລະ ຂໍ້​ຜູກ​ພັນທີ່​ຕ້ອງ​ຈ່າຍ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ອອກແລ້ວ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301609B" w14:textId="77777777" w:rsidR="0094371C" w:rsidRPr="00D66CC9" w:rsidRDefault="00A8407F" w:rsidP="005C0928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ໂປຣແກຣມບັນຊີ</w:t>
      </w:r>
      <w:r w:rsidR="00F92355"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ໝາຍ​ເຖິງ </w:t>
      </w:r>
      <w:r w:rsidR="002E3AE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ບັນດາຊຸດຄຳສັ່ງທາງເອເລັກໂຕຣນິກທີ່ພັດທະນາຂຶ້ນ ເພື່ອຮັບໃຊ້ໃນການຄຸ້ມຄອງວຽກງານການເງິນ-ການບັນຊີຂອງຫົວໜ່ວຍຖືບັນຊີ ຢູ່ ສປປ ລາວ</w:t>
      </w:r>
      <w:r w:rsidR="002E3AE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="002E3AE4" w:rsidRPr="00D66CC9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val="pt-BR" w:bidi="lo-LA"/>
        </w:rPr>
        <w:t xml:space="preserve"> </w:t>
      </w:r>
    </w:p>
    <w:p w14:paraId="46E407DB" w14:textId="77777777" w:rsidR="00E377EF" w:rsidRPr="00D66CC9" w:rsidRDefault="00F92355" w:rsidP="00A914DC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​ຈັນ​ຍາ​ບັນ​ນັກ​ວິ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ຊາ​ຊີບ</w:t>
      </w:r>
      <w:r w:rsidR="000B2C0F"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 xml:space="preserve">ຊີ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4A323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ພຶດ ແລະ 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ເຄື່ອນໄຫວ​ຂອງຜູ້​ປະກອບ​ວິ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ຊາ​ຊີ</w:t>
      </w:r>
      <w:r w:rsidR="00081E0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50E2577" w14:textId="77777777" w:rsidR="003C2C67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ຂໍ້​ຜູກ​ພັນ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ພັນ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ທະ​ທີ່​ຕ້ອງ​ດຳ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ເນີນ​ການ​ຊຳ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="00B33B94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​ເມື່ອ​ເຖິງ​ກຳ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 ຫຼື 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ລຸເງື່ອນ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ໄຂ​ສະ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ເພາະ​ໃດ​ໜຶ່ງ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AC015F3" w14:textId="77777777" w:rsidR="00C31FAE" w:rsidRPr="00D66CC9" w:rsidRDefault="00C31FAE" w:rsidP="001B34ED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>ມາດ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ຖານ</w:t>
      </w:r>
      <w:r w:rsidR="00DC17F2"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ສາກົນ</w:t>
      </w:r>
      <w:r w:rsidR="00D13391"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ດ້ານ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​​ການ​ບັນ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ຊີ​ແຫ່ງ​ລັດ</w:t>
      </w:r>
      <w:r w:rsidR="00DC17F2"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(</w:t>
      </w:r>
      <w:r w:rsidR="00DC17F2" w:rsidRPr="00D66CC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IPSAS)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ຊຸດ​ມາດ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</w:t>
      </w:r>
      <w:r w:rsidR="004A323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="002468D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ຊີ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ທີ່​​</w:t>
      </w:r>
      <w:r w:rsidR="00E934A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ສະພາມາດຕະຖານສາກົນດ້ານການບັນຊີແຫ່ງລັດ</w:t>
      </w:r>
      <w:r w:rsidR="002468D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ກຳນົດ ແລະ ໄດ້ຮັບຮອງ ແລະ ປະກາດໃຊ້ ໂດຍສະຫະພັນນັກບັນຊີສາກົນ</w:t>
      </w:r>
      <w:r w:rsidR="00E934A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ເພື່ອໃຫ້ຫົວໜ່ວຍພາກລັດໃນທົ່ວໂລກນຳໃຊ້ ສຳລັບການສ້າງເອກະສານ</w:t>
      </w:r>
      <w:r w:rsidR="001B34ED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</w:t>
      </w:r>
      <w:r w:rsidR="00E934A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ລາຍງານການເງິນ</w:t>
      </w:r>
      <w:r w:rsidR="00AB471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  <w:r w:rsidR="00E934A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361715AC" w14:textId="77777777" w:rsidR="00B3575A" w:rsidRPr="00D66CC9" w:rsidRDefault="00B3575A" w:rsidP="001B34ED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</w: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ຫະ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</w: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ພັນ​ນັກ​ບັນ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</w: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ຊີ​ສາ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</w: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ກົນ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(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lFAC)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ອົງ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ການ​ຈັດ​ຕັ້ງ​​ວິ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ຊາ​ຊີບ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​ບັນຊີ</w:t>
      </w:r>
      <w:r w:rsidR="0062312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ສາກົນ</w:t>
      </w:r>
      <w:r w:rsidR="00FB75F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62312C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ກອບ​ດ້ວຍ 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ຊິກ​ສົມ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ບູນ ແລະ 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ຊິກ​ສົມ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ທົບ ຊຶ່ງ​ສ່ວນ​ຫຼາຍ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ແມ່ນອົງການ​ຈັດ​ຕັ້ງ​ວິ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ຊາ​ຊີບ​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ຊີຂອງ​ແຕ່​ລະ​ປະ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ເທດ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EA72DD8" w14:textId="77777777" w:rsidR="00C374BE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ຖານ​ສາ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ກົນ​ດ້ານ​ການ​ລາຍ​ງານ​ການ​ເງິນ (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lFRS)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ຖານ​​​ບັນຊີ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FB1528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ຖານ​​ການ​ລາຍ​ງານ​ການ​ເງິນ ແລະ ບົດ​ຕີ​ຄວາມ​ໝາຍ​ຂອງ​ສອງ​ມາດ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</w:t>
      </w:r>
      <w:r w:rsidR="0062312C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="0062312C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 ທີ່</w:t>
      </w:r>
      <w:r w:rsidR="0062312C" w:rsidRPr="00D66CC9">
        <w:rPr>
          <w:rFonts w:ascii="Phetsarath OT" w:eastAsia="Phetsarath OT" w:hAnsi="Phetsarath OT" w:cs="Phetsarath OT"/>
          <w:sz w:val="24"/>
          <w:szCs w:val="24"/>
          <w:highlight w:val="yellow"/>
          <w:cs/>
          <w:lang w:val="pt-BR" w:bidi="lo-LA"/>
        </w:rPr>
        <w:t>​</w:t>
      </w:r>
      <w:r w:rsidR="0062312C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="0062312C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ພາ​ມາດຕະຖານ​ສາ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ກົນ​ດ້ານ​ການ​ບັນ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ຮອງ ແລະ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ກາດ​ໃຊ້ ໃນ​ແຕ່​ລະໄລ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E968073" w14:textId="77777777" w:rsidR="00BD77F0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softHyphen/>
        <w:t>ບົບ​ບັນ</w:t>
      </w:r>
      <w:r w:rsidRPr="00D66CC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softHyphen/>
        <w:t xml:space="preserve">ຊີ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ໝາຍ​ເຖິງ ຫຼັກ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ວິ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ທີ​ການ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ບັດ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ຂັ້ນ​ຕອນ​ດຳ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ເນີນ​ງານ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ການ​ຄວບ​ຄຸມ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ຖານ​ການ​ລາຍ​ງານ​ການ​ເງິນ​ຄົບ​ຊຸດ ທີ່​ໄດ້​ກຳ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ນົດ </w:t>
      </w:r>
      <w:r w:rsidR="00AE1EA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</w:t>
      </w:r>
      <w:r w:rsidR="002D3D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ຮັບຮູ້</w:t>
      </w:r>
      <w:r w:rsidR="00AE1EA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ບັນຊີ ແລະ ສ້າງເອກະສານລາຍງານການເງິນ ໃຫ້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 ແລະ ທັນ​ກຳ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ECA9278" w14:textId="77777777" w:rsidR="008D420C" w:rsidRPr="00D66CC9" w:rsidRDefault="00F92355" w:rsidP="003747B2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 xml:space="preserve">ຊີ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ໝາຍ​ເຖິງ 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ໜ່ວຍ​ທີ່​ຖືກ​ກຳ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ນົດ​ໃຫ້​ຮັບ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ຊຶ່ງ​ມີ</w:t>
      </w:r>
      <w:r w:rsidR="004F0AB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ຄັງເງິນແຫ່ງຊາດ,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​ຫົວໜ່ວຍ​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ງົບປະມານ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D71F7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ຫົວໜ່ວຍ</w:t>
      </w:r>
      <w:r w:rsidR="00D71F7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ບໍລິຫານວິຊາການ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ກອງ​ທຶນ​ຂອງ​ລັດ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ວິ​ສາ​ຫະ​ກິດ​</w:t>
      </w:r>
      <w:r w:rsidR="00F26B7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ທີ່​ຕິດພັນກັບຜົນ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ໂຫຍດ​ສາທາລະນະ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</w:t>
      </w:r>
      <w:r w:rsidR="00F26B7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ທີ່ບໍ່​ຕິດພັນກັບຜົນ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ໜ່ວຍທີ່​ບໍ່​ສະແຫວ​ງ​ຫາ​ຜົນ​ກຳ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ໄລ ແລະ ຫົວໜ່ວຍ​ອື່ນ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C61E580" w14:textId="77777777" w:rsidR="008D420C" w:rsidRPr="00D66CC9" w:rsidRDefault="008D420C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ວິ​ສາ​ຫະ​ກິດ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ທີ່ຕິດພັນກັບ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 xml:space="preserve">ນະ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ໝາຍ​ເຖິງ ວິ​ສາ​ຫະ​ກິດທີ່​ມີ​ສ່ວນ​ກ່ຽວ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ຂ້ອງ​ກັບ​ຜົນ​ປະ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ໂຫຍດ​ອັນ​ສຳ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ຄັນຂອງ​</w:t>
      </w:r>
      <w:r w:rsidR="00A914D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ສາທາລະນະ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ເຊັ່ນ ທະ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ຄານ​ທຸ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ລະ​ກິດ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ສະຖາບັນການເງິນຈຸລະພາກທີ່ຮັບເງິນຝາກ,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ສັດ​ປະກັນ​ໄພ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ຈົດທະບຽນໃນຕະຫຼາດຫຼັກຊັບ ແລະ ວິສາຫະກິດອື່ນ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2AE4C85" w14:textId="77777777" w:rsidR="008D420C" w:rsidRPr="00D66CC9" w:rsidRDefault="008D420C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ວິ​ສາ​ຫະ​ກິດ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​ທີ່​ບໍ່​</w:t>
      </w: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ໂຫຍດ​ສາ​ທາລ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ນະ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ວິ​ສາ​ຫະ​ກິດທີ່​ບໍ່​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ມີ​ສ່ວນ​ກ່ຽວຂ້ອງ​ກັບ​ຜົນ​ປະ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ໂຫຍດ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ອັນສໍາຄັນຂອງ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</w:t>
      </w:r>
      <w:r w:rsidR="00A914D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ສາທາລະນະ</w:t>
      </w:r>
      <w:r w:rsidR="00A914DC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ເຊັ່ນ 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ຈຸນລະວິສາຫະກິດ, ວິສາຫະກິດຂະໜາດນ້ອຍ</w:t>
      </w:r>
      <w:r w:rsidR="00F24679"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F2467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ຂະໜາດກາງ,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ຂະໜາດໃຫຍ່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3BA6F2B" w14:textId="77777777" w:rsidR="008D420C" w:rsidRPr="00D66CC9" w:rsidRDefault="008D420C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ຈຸນລະວິສາຫະກິດ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ໝາຍເຖິງ ວິສາຫະກິດຂະໜາດນ້ອຍສຸດ ຂອງຂະແໜງການຜະລິດ, ການຄ້າ ແລະ ການບໍລິການ ໂດຍມີແຮງງານ, ມູນຄ່າຊັບສິນ ແລະ ຍອດ</w:t>
      </w:r>
      <w:r w:rsidR="007023C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ລາຍຮັບທຸລະກິດປະຈຳປີ ຕາມທີ່ໄດ້ກຳ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ນົດໄວ້ໃນລະບຽບການ ແຕ່ລະໄລຍະ; </w:t>
      </w:r>
    </w:p>
    <w:p w14:paraId="3247B131" w14:textId="77777777" w:rsidR="008D420C" w:rsidRPr="00D66CC9" w:rsidRDefault="003C2C67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eastAsia="x-none" w:bidi="lo-LA"/>
        </w:rPr>
        <w:t>ຫົວໜ່ວຍທີ່ບໍ່ສະແຫວງຫາຜົນກໍາໄລ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ໝາຍເຖິງ ການຈັດຕັ້ງສັງຄົມ, ມູນນິທິ ແລະ ກອງທຶນຕ່າງໆ ທີ່ເຄື່ອນໄຫວຮັບໃຊ້ສາທາລະນະປະໂຫຍດ ຫຼື ຊ່ວຍເຫຼືອສັງຄົມ</w:t>
      </w:r>
      <w:r w:rsidR="002F703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 ຢູ່ ສປປ ລາວ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;</w:t>
      </w:r>
    </w:p>
    <w:p w14:paraId="03658636" w14:textId="77777777" w:rsidR="008D420C" w:rsidRPr="00D66CC9" w:rsidRDefault="00A066DA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eastAsia="x-none" w:bidi="lo-LA"/>
        </w:rPr>
        <w:t>ຫຼັກການເງິນສົດ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eastAsia="x-none" w:bidi="lo-LA"/>
        </w:rPr>
        <w:t xml:space="preserve"> ໝາຍເຖິງ ພື້ນຖານການບັນຊີ ທີ່ຮັບຮູ້ການບັນທຶກບັນຊີລາຍການເຄື່ອນ</w:t>
      </w:r>
      <w:r w:rsidR="00FB1528" w:rsidRPr="00D66CC9"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eastAsia="x-none" w:bidi="lo-LA"/>
        </w:rPr>
        <w:t>ໄຫວທາງດ້ານການເງິນ ເມື່ອໄດ້ຮັບເງິນ ຫຼື ຊຳລະເງິນ ຕົວຈິງ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eastAsia="x-none"/>
        </w:rPr>
        <w:t>;</w:t>
      </w:r>
    </w:p>
    <w:p w14:paraId="68DA7E30" w14:textId="77777777" w:rsidR="001A2D86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ຫຼັກ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 xml:space="preserve">ການ​ເງິນ​ຄ້າງ​ຮັບ​-​ຄ້າງ​ຈ່າຍ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ທີ່​ຮັບ​ຮູ້​ການ​ບັນ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ທຶກ​ບັນຊີ​ລາຍການ​ເຄື່ອນ​ໄຫວ​ທາງ​ດ້ານ​ການ​ເງິນ</w:t>
      </w:r>
      <w:r w:rsidR="00AB471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FD4D0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​ເກີດ​ຂຶ້ນ</w:t>
      </w:r>
      <w:r w:rsidR="00111EF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ເຖິງວ່າຈະບໍ່ທັນໄດ້ຮັບເງິນ</w:t>
      </w:r>
      <w:r w:rsidR="00111EF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11EF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111EF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11EF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ຊຳລະເງິນຕົວຈິງກໍຕາມ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127D699" w14:textId="77777777" w:rsidR="008D420C" w:rsidRPr="00D66CC9" w:rsidRDefault="00BA1484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eastAsia="x-none" w:bidi="lo-LA"/>
        </w:rPr>
        <w:t>ປຶ້ມບັນຊີປະຈຳວັນ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  <w:t xml:space="preserve"> </w:t>
      </w:r>
      <w:r w:rsidR="009C64F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ໝາຍເຖິງ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ປຶ້ມທີ່ນຳໃຊ້</w:t>
      </w:r>
      <w:r w:rsidR="002776CB" w:rsidRPr="00D66CC9"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ໃນການບັນທຶກ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eastAsia="x-none" w:bidi="lo-LA"/>
        </w:rPr>
        <w:t>ລາຍການເຄື່ອນໄຫວ</w:t>
      </w:r>
      <w:r w:rsidR="0094006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ທາງ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eastAsia="x-none" w:bidi="lo-LA"/>
        </w:rPr>
        <w:t>ດ້ານການເງິນ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-ການບັນຊີຂອງຫົວໜ່</w:t>
      </w:r>
      <w:r w:rsidR="007023C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ວຍຖືບັນຊີ ຊຶ່ງຕ້ອງບັນທຶກເຂົ້າປຶ້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ມບັນຊີປະຈຳວັນ ໂດຍອີງໃສ່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ເອກະສານຢັ້ງຢືນທາງດ້ານການເງິນ-ການບັນຊີ</w:t>
      </w:r>
      <w:r w:rsidR="002776C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023C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ຕາມລຳດັບລາຍການທີ່ເກີດຂຶ້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ນ</w:t>
      </w:r>
      <w:r w:rsidR="00AB471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;</w:t>
      </w:r>
    </w:p>
    <w:p w14:paraId="10607949" w14:textId="77777777" w:rsidR="008D420C" w:rsidRPr="00D66CC9" w:rsidRDefault="006A5FFD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eastAsia="x-none" w:bidi="lo-LA"/>
        </w:rPr>
        <w:t>ປຶ້ມ</w:t>
      </w:r>
      <w:r w:rsidR="00BA1484" w:rsidRPr="00D66C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eastAsia="x-none" w:bidi="lo-LA"/>
        </w:rPr>
        <w:t>ບັນຊີໃຫຍ່ແຍກປະເພດ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 </w:t>
      </w:r>
      <w:r w:rsidR="009C64F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ໝາຍເຖິງ 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ປຶ້ມບັນທຶກ ຊຶ່ງປະກອບດ້ວຍ</w:t>
      </w:r>
      <w:r w:rsidR="008E1AA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 </w:t>
      </w:r>
      <w:r w:rsidR="00BA148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x-none" w:bidi="lo-LA"/>
        </w:rPr>
        <w:t>ກຸ່ມບັນຊີດ່ຽວ ແລະ ບັນຊີລວມ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 ໂດຍແຍກເປັນແຕ່ລະປະເພດບັນຊີ </w:t>
      </w:r>
      <w:r w:rsidR="00BA148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x-none" w:bidi="lo-LA"/>
        </w:rPr>
        <w:t>ຊັບສິນ</w:t>
      </w:r>
      <w:r w:rsidR="00BA148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eastAsia="x-none"/>
        </w:rPr>
        <w:t xml:space="preserve">, 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ໜີ້</w:t>
      </w:r>
      <w:r w:rsidR="00BA148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x-none" w:bidi="lo-LA"/>
        </w:rPr>
        <w:t>ສິນ</w:t>
      </w:r>
      <w:r w:rsidR="00BA148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eastAsia="x-none"/>
        </w:rPr>
        <w:t xml:space="preserve">, 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ທຶນ, </w:t>
      </w:r>
      <w:r w:rsidR="00BA148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x-none" w:bidi="lo-LA"/>
        </w:rPr>
        <w:t>ລາຍຮັບ ແລະ ລາຍຈ່າຍ ຂອງຫົວ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ໜ່ວຍ</w:t>
      </w:r>
      <w:r w:rsidR="00FB1528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eastAsia="x-none" w:bidi="lo-LA"/>
        </w:rPr>
        <w:t xml:space="preserve"> </w:t>
      </w:r>
      <w:r w:rsidR="00BA14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ຖືບັນຊີ ເພື່ອເປັນພື້ນຖານໃນການສ້າງໃບດຸນດ່ຽງ</w:t>
      </w:r>
      <w:r w:rsidR="00AB471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;</w:t>
      </w:r>
    </w:p>
    <w:p w14:paraId="6019A6DB" w14:textId="77777777" w:rsidR="008D420C" w:rsidRPr="00D66CC9" w:rsidRDefault="00BA1484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eastAsia="x-none" w:bidi="lo-LA"/>
        </w:rPr>
        <w:lastRenderedPageBreak/>
        <w:t>ປຶ້ມຕິດຕາມ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 </w:t>
      </w:r>
      <w:r w:rsidR="009C64F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ໝາຍເຖິງ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ປຶ້ມບັນທຶກລາຍການເຄື່ອນໄຫວ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ຕ່າງໆ</w:t>
      </w:r>
      <w:r w:rsidR="00FB1528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ຂອງຫົວໜ່ວຍ</w:t>
      </w:r>
      <w:r w:rsidR="00C0666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ບັນຊີ ເຊັ່ນ</w:t>
      </w:r>
      <w:r w:rsidR="007023C9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023C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    </w:t>
      </w:r>
      <w:r w:rsidR="007023C9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="007023C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ຶ້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ມຕ</w:t>
      </w:r>
      <w:r w:rsidR="00FB38E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ຕາມເຄື່ອງໃນສາງ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ຊັບສົມບັດຄົງທີ່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ໜີ້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ຕ້ອງຮັບ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ໜີ້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ຕ້ອງສົ່ງ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ຄັງເງິນສົດ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ເງິນຝາກທະນາຄານ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B1528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ການຈ່າຍແຊ</w:t>
      </w:r>
      <w:r w:rsidR="00C66FE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ັ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ກທະນາຄານ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ຈ່າຍແຊ</w:t>
      </w:r>
      <w:r w:rsidR="00C66FE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ັ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ກຄັງເງິນ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ອື່ນໆ</w:t>
      </w:r>
      <w:r w:rsidR="00AB471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3230862" w14:textId="77777777" w:rsidR="008D420C" w:rsidRPr="00D66CC9" w:rsidRDefault="00BA1484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eastAsia="x-none" w:bidi="lo-LA"/>
        </w:rPr>
        <w:t>ໃບດຸນດ່ຽງ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x-none" w:bidi="lo-LA"/>
        </w:rPr>
        <w:t xml:space="preserve"> </w:t>
      </w:r>
      <w:r w:rsidR="009C64F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ໝາຍເຖິງ ກ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ານລາຍງານສັງລວມແຕ່ລະບັນຊີ, ຍອດຍົກມາເບື້ອງໜີ້ ຫຼື ເບື້ອງມີ, ຈໍານວນເງິນ</w:t>
      </w:r>
      <w:r w:rsidR="00C66FE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,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ລາຍການເຄື່ອນໄຫວ ເບື້ອງໜີ້ ແລະ ເບື້ອງມີ, ຍອດເຫຼືອທ້າຍ</w:t>
      </w:r>
      <w:r w:rsidR="00C66FE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ເບື້ອງໜີ້ ຫຼື ເບື້ອງມີ ເພື່ອເປັນບ່ອນອີງໃນການສ້າງເອກະສານລາຍງານການເງິນປະຈໍາ</w:t>
      </w:r>
      <w:r w:rsidR="00C66FE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ເດືອນ ແລະ ປີ</w:t>
      </w:r>
      <w:r w:rsidR="00AB471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x-none" w:bidi="lo-LA"/>
        </w:rPr>
        <w:t>;</w:t>
      </w:r>
    </w:p>
    <w:p w14:paraId="020575DE" w14:textId="77777777" w:rsidR="008D420C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val="pt-BR" w:bidi="lo-LA"/>
        </w:rPr>
        <w:softHyphen/>
        <w:t xml:space="preserve">ສານ​ລາຍ​ງານ​ການ​ເງິນ​ສັງ​ລວມ 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ໝາຍ​ເຖິງ ເອ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ສານ​ລາຍ​ງານ​ການ​ເງິນຂອງ​ຫົວໜ່ວຍ​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ລວມ​ທັງ​ຂໍ້​ມູນ​ດ້ານ​ການ​ເງິນຂອງ​ວິ​ສາ​ຫະ​ກິດ​ຂອງ​ລັດ ແລະ ວິ​ສາ​ຫະ​ກິດ​ປະສົມ ທີ່​ນຳ​ສະ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ເໜີ​ເປັນ​ເອ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ສານ​ລາຍ​ງານ​ການ​ເງິນ​ອັນ​ດຽວ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6876618" w14:textId="77777777" w:rsidR="008D420C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ສານ​ລາຍ​ງານ​ການ​ເງິນ​ສະ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ເພາະ​ກິດ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softHyphen/>
        <w:t>ການ</w:t>
      </w:r>
      <w:r w:rsidR="00C66FE6" w:rsidRPr="00D66C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ໝາຍ​ເຖິງ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ສານ​ລາຍ​ງານການ​ເງິນ​ທີ່​ແຍກ​ສະ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ເພາະ​ກິດ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ການຂອງ​ບໍ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ສັດ​ແມ່ ຫຼື ກຸ່ມ​ບໍ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ສັດ ແລະ 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ສັດ​ໃນ​ກຸ່ມ ອອກ​ຈາກ​ກັນ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3647326" w14:textId="77777777" w:rsidR="00562513" w:rsidRPr="00D66CC9" w:rsidRDefault="00F92355" w:rsidP="001B34ED">
      <w:pPr>
        <w:pStyle w:val="ListParagraph"/>
        <w:numPr>
          <w:ilvl w:val="0"/>
          <w:numId w:val="5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ສານ​ລາຍ​ງານ​ການ​ເງິນ​ລວມ​ກິດ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 xml:space="preserve">ການ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ໝາຍ​ເຖິງ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ສານ​ລາຍ​ງານ​ການເງິນ​ຂອງ​ບໍ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ລິສັດ​ແມ່ ຫຼື ກຸ່ມ​ບໍ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 ພ້ອມ​ທັງ​ບໍ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ສັດ​ໃນ​ກຸ່ມທີ່​ສະ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ແດງ​ອອກ​ເປັນ​ເອ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ສານ​ລາຍ​ງານການ​ເງິນຂອງ​ບໍ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ສັດ​ດຽວ.</w:t>
      </w:r>
    </w:p>
    <w:p w14:paraId="2FA24DC6" w14:textId="77777777" w:rsidR="0085064F" w:rsidRPr="00D66CC9" w:rsidRDefault="0085064F" w:rsidP="0062312C">
      <w:pPr>
        <w:pStyle w:val="ListParagraph"/>
        <w:tabs>
          <w:tab w:val="left" w:pos="1418"/>
          <w:tab w:val="left" w:pos="1701"/>
        </w:tabs>
        <w:spacing w:after="0" w:line="360" w:lineRule="exact"/>
        <w:ind w:left="426" w:firstLine="850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008E7E06" w14:textId="77777777" w:rsidR="00745C39" w:rsidRPr="00D66CC9" w:rsidRDefault="00F92355" w:rsidP="00407466">
      <w:pPr>
        <w:pStyle w:val="Heading3"/>
      </w:pPr>
      <w:bookmarkStart w:id="66" w:name="_Toc133406991"/>
      <w:bookmarkStart w:id="67" w:name="_Toc133407249"/>
      <w:bookmarkStart w:id="68" w:name="_Toc133408195"/>
      <w:bookmarkStart w:id="69" w:name="_Toc133410304"/>
      <w:bookmarkStart w:id="70" w:name="_Toc133431919"/>
      <w:bookmarkStart w:id="71" w:name="_Toc133937315"/>
      <w:bookmarkStart w:id="72" w:name="_Toc133937486"/>
      <w:bookmarkStart w:id="73" w:name="_Toc135126656"/>
      <w:bookmarkStart w:id="74" w:name="_Toc135127456"/>
      <w:bookmarkStart w:id="75" w:name="_Toc135127670"/>
      <w:bookmarkStart w:id="76" w:name="_Toc138927423"/>
      <w:bookmarkStart w:id="77" w:name="_Toc138928196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4</w:t>
      </w:r>
      <w:r w:rsidR="00786D68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ນະ</w:t>
      </w:r>
      <w:r w:rsidRPr="00D66CC9">
        <w:rPr>
          <w:cs/>
        </w:rPr>
        <w:softHyphen/>
        <w:t>ໂຍ</w:t>
      </w:r>
      <w:r w:rsidRPr="00D66CC9">
        <w:rPr>
          <w:cs/>
        </w:rPr>
        <w:softHyphen/>
        <w:t>ບາຍ</w:t>
      </w:r>
      <w:r w:rsidR="00786D68" w:rsidRPr="00D66CC9">
        <w:rPr>
          <w:rFonts w:hint="cs"/>
          <w:cs/>
        </w:rPr>
        <w:t>ຂອງລັດ</w:t>
      </w:r>
      <w:r w:rsidRPr="00D66CC9">
        <w:rPr>
          <w:cs/>
        </w:rPr>
        <w:t>ກ່ຽວ​ກັບ​ວຽກ​ງານ​ບັນ</w:t>
      </w:r>
      <w:r w:rsidRPr="00D66CC9">
        <w:rPr>
          <w:cs/>
        </w:rPr>
        <w:softHyphen/>
        <w:t>ຊີ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D66CC9">
        <w:rPr>
          <w:cs/>
        </w:rPr>
        <w:t xml:space="preserve"> </w:t>
      </w:r>
    </w:p>
    <w:p w14:paraId="75855E87" w14:textId="77777777" w:rsidR="00745C39" w:rsidRPr="00D66CC9" w:rsidRDefault="00F92355" w:rsidP="00FB1528">
      <w:pPr>
        <w:spacing w:after="0" w:line="360" w:lineRule="exact"/>
        <w:ind w:left="426" w:firstLine="65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ລັດ ໃຫ້​ຄວາມ​ສຳ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ຄັນ</w:t>
      </w:r>
      <w:r w:rsidR="00956A66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ຕໍ່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​ວຽກ​ງານ​ບັນ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</w:t>
      </w:r>
      <w:r w:rsidR="003A1B45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ດ້ວຍ​ການ ວາງ​ນະ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ບາຍ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ບຽບ​ການ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ກອບ</w:t>
      </w:r>
      <w:r w:rsidR="00A61EB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​ບຸກ​ຄະລາ​ກອນ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,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03419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ສະໜອງງົບປະມານ,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 ແລະ ວັດ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</w:t>
      </w:r>
      <w:r w:rsidR="00956A6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ູ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ກອນ</w:t>
      </w:r>
      <w:r w:rsidR="0003419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ທີ່ຈຳເປັນ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86D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​ການເຄື່ອນ​ໄຫວ​ວຽກ​ງານ​ບັນ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ເພື່ອ​ຮັບປະກັນ​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="003A1B4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ຖືກ</w:t>
      </w:r>
      <w:r w:rsidR="003A1B4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="003A1B4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​ໂປ່​ງ​ໃສ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ມີ​ປະສິດ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ທິ​ຜົນ</w:t>
      </w:r>
      <w:r w:rsidR="008111C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​ທັນ​ສະ​ໄໝ</w:t>
      </w:r>
      <w:r w:rsidR="008111C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ສາມາດກວດສອບໄດ້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188863A6" w14:textId="77777777" w:rsidR="00745C39" w:rsidRPr="00D66CC9" w:rsidRDefault="00F92355" w:rsidP="00FB1528">
      <w:pPr>
        <w:spacing w:after="0" w:line="360" w:lineRule="exact"/>
        <w:ind w:left="426" w:firstLine="65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 ຊຸກ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ຍູ້</w:t>
      </w:r>
      <w:r w:rsidR="00786D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​ສົ່ງ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ເສີມ​</w:t>
      </w:r>
      <w:r w:rsidR="00786D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ການ​ພັດ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A61EB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​ໃຫ້​ເປັນ​ທັນ​ສະ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ໄໝ</w:t>
      </w:r>
      <w:r w:rsidR="009F17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786D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ສອດຄ່ອງກັບສະພາບເ</w:t>
      </w:r>
      <w:r w:rsidR="00AC36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ສດ</w:t>
      </w:r>
      <w:r w:rsidR="00786D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ຖະກິດສັງຄົມ,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ຖານ​ການ​ລາຍງານ​ການ​ເງິນຂອງ​</w:t>
      </w:r>
      <w:r w:rsidR="00D031D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ພາກ​ພື້ນ ແລະ ສາ​ກົນ.</w:t>
      </w:r>
    </w:p>
    <w:p w14:paraId="43638709" w14:textId="77777777" w:rsidR="00562513" w:rsidRPr="00D66CC9" w:rsidRDefault="00562513" w:rsidP="00B763A6">
      <w:pPr>
        <w:spacing w:after="0" w:line="360" w:lineRule="exact"/>
        <w:ind w:left="440" w:firstLine="88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C4032CB" w14:textId="77777777" w:rsidR="00745C39" w:rsidRPr="00D66CC9" w:rsidRDefault="00F92355" w:rsidP="00407466">
      <w:pPr>
        <w:pStyle w:val="Heading3"/>
      </w:pPr>
      <w:bookmarkStart w:id="78" w:name="_Toc133406992"/>
      <w:bookmarkStart w:id="79" w:name="_Toc133407250"/>
      <w:bookmarkStart w:id="80" w:name="_Toc133408196"/>
      <w:bookmarkStart w:id="81" w:name="_Toc133410305"/>
      <w:bookmarkStart w:id="82" w:name="_Toc133431920"/>
      <w:bookmarkStart w:id="83" w:name="_Toc133937316"/>
      <w:bookmarkStart w:id="84" w:name="_Toc133937487"/>
      <w:bookmarkStart w:id="85" w:name="_Toc135126657"/>
      <w:bookmarkStart w:id="86" w:name="_Toc135127457"/>
      <w:bookmarkStart w:id="87" w:name="_Toc135127671"/>
      <w:bookmarkStart w:id="88" w:name="_Toc138927424"/>
      <w:bookmarkStart w:id="89" w:name="_Toc13892819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5</w:t>
      </w:r>
      <w:r w:rsidRPr="00D66CC9">
        <w:rPr>
          <w:cs/>
        </w:rPr>
        <w:t xml:space="preserve"> </w:t>
      </w:r>
      <w:r w:rsidR="00401A5A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ຫຼັກ</w:t>
      </w:r>
      <w:r w:rsidRPr="00D66CC9">
        <w:rPr>
          <w:cs/>
        </w:rPr>
        <w:softHyphen/>
        <w:t>ການ</w:t>
      </w:r>
      <w:r w:rsidR="004A3230" w:rsidRPr="00D66CC9">
        <w:rPr>
          <w:rFonts w:hint="cs"/>
          <w:cs/>
        </w:rPr>
        <w:t>ເຄື່ອນໄຫວ</w:t>
      </w:r>
      <w:r w:rsidRPr="00D66CC9">
        <w:rPr>
          <w:cs/>
        </w:rPr>
        <w:t>ວຽກ​ງານ​ບັນ</w:t>
      </w:r>
      <w:r w:rsidRPr="00D66CC9">
        <w:rPr>
          <w:cs/>
        </w:rPr>
        <w:softHyphen/>
        <w:t>ຊີ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D66CC9">
        <w:rPr>
          <w:cs/>
        </w:rPr>
        <w:t xml:space="preserve"> </w:t>
      </w:r>
    </w:p>
    <w:p w14:paraId="25E97D60" w14:textId="77777777" w:rsidR="00745C39" w:rsidRPr="00D66CC9" w:rsidRDefault="00F92355" w:rsidP="00492637">
      <w:pPr>
        <w:spacing w:after="0" w:line="360" w:lineRule="exact"/>
        <w:ind w:left="426" w:firstLine="63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ບັດ​ຕາມ​ຫຼັກ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97B875F" w14:textId="77777777" w:rsidR="00EC4E0C" w:rsidRPr="00D66CC9" w:rsidRDefault="00EC4E0C" w:rsidP="00492637">
      <w:pPr>
        <w:pStyle w:val="ListParagraph"/>
        <w:numPr>
          <w:ilvl w:val="1"/>
          <w:numId w:val="6"/>
        </w:numPr>
        <w:tabs>
          <w:tab w:val="left" w:pos="1418"/>
          <w:tab w:val="left" w:pos="156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ສອດຄ່ອງກັບ</w:t>
      </w:r>
      <w:r w:rsidR="00FB7E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ແນວທາງ</w:t>
      </w:r>
      <w:r w:rsidR="00FB7EAF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ນະໂຍບາຍ, </w:t>
      </w:r>
      <w:r w:rsidR="00CD5E5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ກົດໝາຍ, </w:t>
      </w:r>
      <w:r w:rsidR="00956A6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A61EB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ຍຸດທະສາດ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 ແຜນພັດທະນາເສດຖະກິດ</w:t>
      </w:r>
      <w:r w:rsidR="00FB7E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-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ສັງຄົມແຫ່ງຊາດ;</w:t>
      </w:r>
    </w:p>
    <w:p w14:paraId="63050387" w14:textId="77777777" w:rsidR="00E8067C" w:rsidRPr="00D66CC9" w:rsidRDefault="00F92355" w:rsidP="00492637">
      <w:pPr>
        <w:pStyle w:val="ListParagraph"/>
        <w:numPr>
          <w:ilvl w:val="1"/>
          <w:numId w:val="6"/>
        </w:numPr>
        <w:tabs>
          <w:tab w:val="left" w:pos="1418"/>
          <w:tab w:val="left" w:pos="156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​ຄຸ້ມ​ຄອງ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ຢ່າງ​ລວມ​ສູນ ແລະ ເປັນ​ເອ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ກະ​ພາບ ໃນ​ຂອບ​ເຂດ​ທົ່ວ​ປະ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ເທດ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2653ED7" w14:textId="77777777" w:rsidR="000374B6" w:rsidRPr="00D66CC9" w:rsidRDefault="00F92355" w:rsidP="00492637">
      <w:pPr>
        <w:pStyle w:val="ListParagraph"/>
        <w:numPr>
          <w:ilvl w:val="1"/>
          <w:numId w:val="6"/>
        </w:numPr>
        <w:tabs>
          <w:tab w:val="left" w:pos="1418"/>
          <w:tab w:val="left" w:pos="156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ກັນ​</w:t>
      </w:r>
      <w:r w:rsidR="000374B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</w:t>
      </w:r>
      <w:r w:rsidR="00270B5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ຖືກ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="000374B6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ຄົບ​ຖ້ວນ</w:t>
      </w:r>
      <w:r w:rsidR="008944B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0374B6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0374B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ຊັດເຈນ ແລະ 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ທັນ</w:t>
      </w:r>
      <w:r w:rsidR="00A61EB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ກໍານົດ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​ເວ</w:t>
      </w:r>
      <w:r w:rsidR="000374B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</w:t>
      </w:r>
      <w:r w:rsidR="000374B6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1288E0F" w14:textId="77777777" w:rsidR="0026376D" w:rsidRPr="00D66CC9" w:rsidRDefault="000374B6" w:rsidP="00492637">
      <w:pPr>
        <w:pStyle w:val="ListParagraph"/>
        <w:numPr>
          <w:ilvl w:val="1"/>
          <w:numId w:val="6"/>
        </w:numPr>
        <w:tabs>
          <w:tab w:val="left" w:pos="1418"/>
          <w:tab w:val="left" w:pos="156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ຮັບປະກັນ</w:t>
      </w:r>
      <w:r w:rsidR="0026376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ຄວາມ​</w:t>
      </w:r>
      <w:r w:rsidR="00270B5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6376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ຍຸຕິທໍາ,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ໂປ່ງໃສ</w:t>
      </w:r>
      <w:r w:rsidR="008944B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ທັນສະໄໝ </w:t>
      </w:r>
      <w:r w:rsidR="0026376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 ສາມາດກວດສອບໄດ້</w:t>
      </w:r>
      <w:r w:rsidR="006F0EA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BDE81A8" w14:textId="77777777" w:rsidR="006F0EAE" w:rsidRPr="00D66CC9" w:rsidRDefault="006F0EAE" w:rsidP="00492637">
      <w:pPr>
        <w:pStyle w:val="ListParagraph"/>
        <w:numPr>
          <w:ilvl w:val="1"/>
          <w:numId w:val="6"/>
        </w:numPr>
        <w:tabs>
          <w:tab w:val="left" w:pos="1418"/>
          <w:tab w:val="left" w:pos="156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ຮັບປະກັນການປະສານສົມທົບກັບ</w:t>
      </w:r>
      <w:r w:rsidR="00E5436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ກະຊວງ, ອົງການ</w:t>
      </w:r>
      <w:r w:rsidR="00DA3C3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ອົງການປົກຄອງທ້ອງຖ</w:t>
      </w:r>
      <w:r w:rsidR="00FB7E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ິ່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</w:t>
      </w:r>
      <w:r w:rsidR="00DA3C3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ພາກສ່ວນອື່ນ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ທີ່ກ່ຽວຂ້ອງ.</w:t>
      </w:r>
    </w:p>
    <w:p w14:paraId="0220EA51" w14:textId="77777777" w:rsidR="00562513" w:rsidRPr="00D66CC9" w:rsidRDefault="00562513" w:rsidP="00B763A6">
      <w:pPr>
        <w:pStyle w:val="ListParagraph"/>
        <w:tabs>
          <w:tab w:val="left" w:pos="1760"/>
        </w:tabs>
        <w:spacing w:after="0" w:line="360" w:lineRule="exact"/>
        <w:ind w:left="44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3C9E890" w14:textId="77777777" w:rsidR="0055506E" w:rsidRPr="00D66CC9" w:rsidRDefault="00F92355" w:rsidP="00407466">
      <w:pPr>
        <w:pStyle w:val="Heading3"/>
      </w:pPr>
      <w:bookmarkStart w:id="90" w:name="_Toc133406993"/>
      <w:bookmarkStart w:id="91" w:name="_Toc133407251"/>
      <w:bookmarkStart w:id="92" w:name="_Toc133408197"/>
      <w:bookmarkStart w:id="93" w:name="_Toc133410306"/>
      <w:bookmarkStart w:id="94" w:name="_Toc133431921"/>
      <w:bookmarkStart w:id="95" w:name="_Toc133937317"/>
      <w:bookmarkStart w:id="96" w:name="_Toc133937488"/>
      <w:bookmarkStart w:id="97" w:name="_Toc135126658"/>
      <w:bookmarkStart w:id="98" w:name="_Toc135127458"/>
      <w:bookmarkStart w:id="99" w:name="_Toc135127672"/>
      <w:bookmarkStart w:id="100" w:name="_Toc138927425"/>
      <w:bookmarkStart w:id="101" w:name="_Toc13892819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6</w:t>
      </w:r>
      <w:r w:rsidR="0026376D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ພັນ</w:t>
      </w:r>
      <w:r w:rsidRPr="00D66CC9">
        <w:rPr>
          <w:cs/>
        </w:rPr>
        <w:softHyphen/>
        <w:t>ທະ​ໃນ​ການ​ຖື​ບັນ</w:t>
      </w:r>
      <w:r w:rsidRPr="00D66CC9">
        <w:rPr>
          <w:cs/>
        </w:rPr>
        <w:softHyphen/>
        <w:t>ຊີ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D66CC9">
        <w:rPr>
          <w:cs/>
        </w:rPr>
        <w:t xml:space="preserve"> </w:t>
      </w:r>
    </w:p>
    <w:p w14:paraId="33EBAC90" w14:textId="77777777" w:rsidR="00D420B2" w:rsidRPr="00D66CC9" w:rsidRDefault="004D135E" w:rsidP="00492637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ຫົວໜ່ວຍຖືບັນຊີ </w:t>
      </w:r>
      <w:r w:rsidR="00FB7E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ມີພັນທະ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ຖືບັນຊີ ແລະ ຈັດຕັ້ງປະຕິບັດ</w:t>
      </w:r>
      <w:r w:rsidR="00FB7E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ບັນຊີ ໃຫ້ຖືກຕ້ອງ</w:t>
      </w:r>
      <w:r w:rsidR="0030563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ຕາມທີ່ໄດ້ກຳນົດໃນກົດໝາຍສະບັບນີ້</w:t>
      </w:r>
      <w:r w:rsidR="0030563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ຢ່າງເຂັ້ມງວດ. </w:t>
      </w:r>
    </w:p>
    <w:p w14:paraId="7347EF65" w14:textId="77777777" w:rsidR="005C53DC" w:rsidRPr="00D66CC9" w:rsidRDefault="00C518E0" w:rsidP="00492637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ໜ່ວຍຖືບັນຊີ ຕ້ອງຖືບັນຊີ ນັບແຕ່ວັນໄດ້ຮັບອະນຸຍາດ</w:t>
      </w:r>
      <w:r w:rsidR="0005164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ສ້າງຕັ້ງ </w:t>
      </w:r>
      <w:r w:rsidR="0005164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 xml:space="preserve">ແລະ ເຄື່ອນໄຫວ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eastAsia="x-none" w:bidi="lo-LA"/>
        </w:rPr>
        <w:t>ເປັນຕົົ້ນໄປ.</w:t>
      </w:r>
    </w:p>
    <w:p w14:paraId="29B7E2CA" w14:textId="77777777" w:rsidR="00F05373" w:rsidRPr="00D66CC9" w:rsidRDefault="00F05373" w:rsidP="00492637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eastAsia="x-none" w:bidi="lo-LA"/>
        </w:rPr>
      </w:pPr>
    </w:p>
    <w:p w14:paraId="0E8424D8" w14:textId="77777777" w:rsidR="00745C39" w:rsidRPr="00D66CC9" w:rsidRDefault="00F92355" w:rsidP="00407466">
      <w:pPr>
        <w:pStyle w:val="Heading3"/>
      </w:pPr>
      <w:bookmarkStart w:id="102" w:name="_Toc133406994"/>
      <w:bookmarkStart w:id="103" w:name="_Toc133407252"/>
      <w:bookmarkStart w:id="104" w:name="_Toc133408198"/>
      <w:bookmarkStart w:id="105" w:name="_Toc133410307"/>
      <w:bookmarkStart w:id="106" w:name="_Toc133431922"/>
      <w:bookmarkStart w:id="107" w:name="_Toc133937318"/>
      <w:bookmarkStart w:id="108" w:name="_Toc133937489"/>
      <w:bookmarkStart w:id="109" w:name="_Toc135126659"/>
      <w:bookmarkStart w:id="110" w:name="_Toc135127459"/>
      <w:bookmarkStart w:id="111" w:name="_Toc135127673"/>
      <w:bookmarkStart w:id="112" w:name="_Toc138927426"/>
      <w:bookmarkStart w:id="113" w:name="_Toc138928199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7</w:t>
      </w:r>
      <w:r w:rsidR="00956A66" w:rsidRPr="00D66CC9">
        <w:rPr>
          <w:rFonts w:hint="cs"/>
          <w:sz w:val="24"/>
          <w:szCs w:val="32"/>
          <w:cs/>
        </w:rPr>
        <w:t xml:space="preserve"> </w:t>
      </w:r>
      <w:r w:rsidR="00956A66" w:rsidRPr="00D66CC9">
        <w:rPr>
          <w:rFonts w:hint="cs"/>
          <w:cs/>
        </w:rPr>
        <w:t>(ປັບປຸງ)</w:t>
      </w:r>
      <w:r w:rsidR="00E16BC8" w:rsidRPr="00D66CC9">
        <w:rPr>
          <w:rFonts w:hint="cs"/>
          <w:cs/>
        </w:rPr>
        <w:t xml:space="preserve"> </w:t>
      </w:r>
      <w:r w:rsidRPr="00D66CC9">
        <w:rPr>
          <w:cs/>
        </w:rPr>
        <w:t>ພາ</w:t>
      </w:r>
      <w:r w:rsidRPr="00D66CC9">
        <w:rPr>
          <w:cs/>
        </w:rPr>
        <w:softHyphen/>
        <w:t>ສາ</w:t>
      </w:r>
      <w:r w:rsidRPr="00D66CC9">
        <w:t xml:space="preserve">, </w:t>
      </w:r>
      <w:r w:rsidRPr="00D66CC9">
        <w:rPr>
          <w:cs/>
        </w:rPr>
        <w:t>ສະ</w:t>
      </w:r>
      <w:r w:rsidRPr="00D66CC9">
        <w:rPr>
          <w:cs/>
        </w:rPr>
        <w:softHyphen/>
        <w:t>ກຸນ​ເງິນ</w:t>
      </w:r>
      <w:r w:rsidRPr="00D66CC9">
        <w:rPr>
          <w:cs/>
        </w:rPr>
        <w:softHyphen/>
        <w:t>ຕາ ແລະ ຕົວ​ເລກ​ຈຳ</w:t>
      </w:r>
      <w:r w:rsidRPr="00D66CC9">
        <w:rPr>
          <w:cs/>
        </w:rPr>
        <w:softHyphen/>
        <w:t>ນວນ​ເງິນ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7E86348D" w14:textId="77777777" w:rsidR="00745C39" w:rsidRPr="00D66CC9" w:rsidRDefault="00F92355" w:rsidP="00492637">
      <w:pPr>
        <w:spacing w:after="0" w:line="360" w:lineRule="exact"/>
        <w:ind w:left="426" w:firstLine="65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eastAsia="x-none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</w:t>
      </w:r>
      <w:r w:rsidR="00E16BC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ການບັນຊີ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ຕ້ອງ​ສະ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ແດງ​ອອກ​ເປັນ</w:t>
      </w:r>
      <w:r w:rsidR="00C00EC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ພາສາ​ລາວ ແລະ ສະກຸນ​ເງິນ​ກີບ</w:t>
      </w:r>
      <w:r w:rsidR="004677C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ເວັ້ນ</w:t>
      </w:r>
      <w:r w:rsidR="0094698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ເສຍແຕ່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​ໄດ້​ຮັບ​ອະ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ຍາດ​ຈາກ​ກະ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ຊວງ​ການ​ເງິນ. ໃນ​ກໍ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ສານ​ລາຍ​ງານ​ການ​ເງິນ​ເປັນ​ສະ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ກຸນ​ເງິນ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 ແລະ ພາ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</w:t>
      </w:r>
      <w:r w:rsidR="00492637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ຕ່າງ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ເທດ ຕ້ອງ​ລາຍ​ງານ</w:t>
      </w:r>
      <w:r w:rsidR="002767B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​ເປັນ​ເງິນ​ກີບ ແລະ ເປັນ​ພາ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ສາ​ລາວ</w:t>
      </w:r>
      <w:r w:rsidR="002767B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​ຄວບ​ຄູ່​ນຳ.</w:t>
      </w:r>
    </w:p>
    <w:p w14:paraId="7D9B0D5D" w14:textId="77777777" w:rsidR="00C374BE" w:rsidRPr="00D66CC9" w:rsidRDefault="00F92355" w:rsidP="00492637">
      <w:pPr>
        <w:spacing w:after="0" w:line="360" w:lineRule="exact"/>
        <w:ind w:left="426" w:firstLine="65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 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ເປັນ​ສະ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ກຸນ​ເງິນ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ຕາ​ຕ່າງ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ເທດ ແຕ່​ຕ້ອງ​ລາຍ​ງານ</w:t>
      </w:r>
      <w:r w:rsidR="00FB38E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ເປັນ​ພາສາ​ລາວ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ເປັນ​ສະ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ກຸນ​ເງິນ​ກີບ ຕາມ​ການ​ກຳ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ນົດຂອງ​ທະ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ຄານແຫ່ງ ສປປ ລາວ</w:t>
      </w:r>
      <w:r w:rsidR="00A9036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F173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A9036E" w:rsidRPr="00D66CC9">
        <w:rPr>
          <w:rFonts w:ascii="Phetsarath OT" w:eastAsia="Phetsarath OT" w:hAnsi="Phetsarath OT" w:cs="Phetsarath OT" w:hint="cs"/>
          <w:szCs w:val="24"/>
          <w:cs/>
          <w:lang w:bidi="lo-LA"/>
        </w:rPr>
        <w:t>ແຕ່ລະໄລຍະ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05CAAA3" w14:textId="77777777" w:rsidR="00562513" w:rsidRPr="00D66CC9" w:rsidRDefault="00F92355" w:rsidP="00492637">
      <w:pPr>
        <w:spacing w:after="0" w:line="360" w:lineRule="exact"/>
        <w:ind w:left="426" w:firstLine="652"/>
        <w:jc w:val="thaiDistribute"/>
        <w:rPr>
          <w:rFonts w:ascii="Phetsarath OT" w:eastAsia="Phetsarath OT" w:hAnsi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x-none" w:bidi="lo-LA"/>
        </w:rPr>
        <w:t>ຕົວ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​ເລກ​ຈຳ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ນວນ​ເງິນ​ໃ</w:t>
      </w:r>
      <w:r w:rsidR="00C00EC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ນ​ບັນ</w:t>
      </w:r>
      <w:r w:rsidR="00C00EC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ໃຫ້​ນຳ​ໃຊ້​ຕົວ​ເລກ​ອາ​ຣັບ (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0, 1, 2, 3,...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9),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ໝາຍ​ຫົວໜ່ວຍ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​ຕົວ​ເລກ ເຊັ່ນ ພັນ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875BD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ໝື່ນ, </w:t>
      </w:r>
      <w:r w:rsidR="00A9036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ແສນ,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ລ້ານ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ຕື້ ຂຶ້ນ​ໄປ ໃຫ້​ນຳ​ໃຊ້​ເຄື່ອງ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="001D3D7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ຈຸດ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(</w:t>
      </w:r>
      <w:r w:rsidR="007D33B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D3D7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7D33B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00EC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) ແລະ ຈຳ</w:t>
      </w:r>
      <w:r w:rsidR="00C00EC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ນວນ​ເສດ</w:t>
      </w:r>
      <w:r w:rsidR="00C00EC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ສ່ວນ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ໃຫ້​ນຳ​ໃຊ້​ເຄື່ອງ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</w:t>
      </w:r>
      <w:r w:rsidR="001D3D7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ຈ້ຳ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(</w:t>
      </w:r>
      <w:r w:rsidR="007D33B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D3D7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  <w:r w:rsidR="007D33B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).</w:t>
      </w:r>
    </w:p>
    <w:p w14:paraId="3E0B00D0" w14:textId="77777777" w:rsidR="009C64F5" w:rsidRPr="00D66CC9" w:rsidRDefault="009C64F5" w:rsidP="00B763A6">
      <w:pPr>
        <w:spacing w:after="0" w:line="360" w:lineRule="exact"/>
        <w:ind w:left="440" w:firstLine="880"/>
        <w:jc w:val="thaiDistribute"/>
        <w:rPr>
          <w:rFonts w:ascii="Phetsarath OT" w:eastAsia="Phetsarath OT" w:hAnsi="Phetsarath OT" w:hint="cs"/>
          <w:sz w:val="24"/>
          <w:szCs w:val="24"/>
          <w:lang w:val="pt-BR"/>
        </w:rPr>
      </w:pPr>
    </w:p>
    <w:p w14:paraId="472AFDFC" w14:textId="77777777" w:rsidR="00745C39" w:rsidRPr="00D66CC9" w:rsidRDefault="00F92355" w:rsidP="00407466">
      <w:pPr>
        <w:pStyle w:val="Heading3"/>
      </w:pPr>
      <w:bookmarkStart w:id="114" w:name="_Toc133406995"/>
      <w:bookmarkStart w:id="115" w:name="_Toc133407253"/>
      <w:bookmarkStart w:id="116" w:name="_Toc133408199"/>
      <w:bookmarkStart w:id="117" w:name="_Toc133410308"/>
      <w:bookmarkStart w:id="118" w:name="_Toc133431923"/>
      <w:bookmarkStart w:id="119" w:name="_Toc133937319"/>
      <w:bookmarkStart w:id="120" w:name="_Toc133937490"/>
      <w:bookmarkStart w:id="121" w:name="_Toc135126660"/>
      <w:bookmarkStart w:id="122" w:name="_Toc135127460"/>
      <w:bookmarkStart w:id="123" w:name="_Toc135127674"/>
      <w:bookmarkStart w:id="124" w:name="_Toc138927427"/>
      <w:bookmarkStart w:id="125" w:name="_Toc13892820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8</w:t>
      </w:r>
      <w:r w:rsidR="00E16BC8" w:rsidRPr="00D66CC9">
        <w:rPr>
          <w:rFonts w:hint="cs"/>
          <w:sz w:val="24"/>
          <w:szCs w:val="32"/>
          <w:cs/>
        </w:rPr>
        <w:t xml:space="preserve"> </w:t>
      </w:r>
      <w:r w:rsidR="00875BDB" w:rsidRPr="00D66CC9">
        <w:rPr>
          <w:rFonts w:hint="cs"/>
          <w:cs/>
        </w:rPr>
        <w:t>(ປັບປຸງ)</w:t>
      </w:r>
      <w:r w:rsidR="00875BDB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cs/>
        </w:rPr>
        <w:t>ປີ​ການ​ບັນ</w:t>
      </w:r>
      <w:r w:rsidRPr="00D66CC9">
        <w:rPr>
          <w:cs/>
        </w:rPr>
        <w:softHyphen/>
        <w:t>ຊີ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575E7EE4" w14:textId="77777777" w:rsidR="00581A17" w:rsidRPr="00D66CC9" w:rsidRDefault="00581A17" w:rsidP="00492637">
      <w:pPr>
        <w:pStyle w:val="ListParagraph"/>
        <w:tabs>
          <w:tab w:val="left" w:pos="1418"/>
        </w:tabs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ປີການບັນຊີ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ແມ່ນ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ກຳນົດ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ເວລາລາຍງານການເງິນ ຂອງຫົວໜ່ວຍຖືບັນຊີ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ຊຶ່ງ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ບັນດາລາຍການເຄື່ອນໄຫວທີ່ເກີດຂຶ້ນໃນໄລຍະເວລາດັ່ງກ່າວ ຕ້ອງ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ສະແດງ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ໃນເອກະສານລາຍງານການເງິນ ສຳລັບປີການບັນຊີນັ້ນ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.</w:t>
      </w:r>
    </w:p>
    <w:p w14:paraId="5F36E291" w14:textId="77777777" w:rsidR="00745C39" w:rsidRPr="00D66CC9" w:rsidRDefault="00F92355" w:rsidP="00492637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ປີ​ການ​ບັນ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ບັດ​ຕາມ​ປີ​ປະ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ທິນ ໂດຍ​ເລີ່ມ​ແຕ່ວັນ​ທີ 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1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ມັງ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ກອນ ເຖິງ ວັນ​ທີ 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31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ທັນ​ວາ.</w:t>
      </w:r>
    </w:p>
    <w:p w14:paraId="579ECA89" w14:textId="77777777" w:rsidR="00745C39" w:rsidRPr="00D66CC9" w:rsidRDefault="00F92355" w:rsidP="00492637">
      <w:pPr>
        <w:spacing w:after="0" w:line="360" w:lineRule="exact"/>
        <w:ind w:left="426" w:firstLine="63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eastAsia="x-none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ມີ​ສິດ​ກຳ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ນົດ​ວັນ​ເລີ່ມ​ຕົ້ນຂອງ​ປີ​ການ​ບັນ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C7615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​ທີ່​ແຕກ​ຕ່າງຈາກ​ການ​ກຳ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ນົດ​ໄວ້</w:t>
      </w:r>
      <w:bookmarkStart w:id="126" w:name="_Hlk144747102"/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C6123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ວັກທີ</w:t>
      </w:r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ສອງ </w:t>
      </w:r>
      <w:bookmarkEnd w:id="126"/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ຂອງມາດຕາ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​ນີ້ 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ລັບ​ບາງ​ກິດ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 ແຕ່​ຮອບ​ເວ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ຍັງ​ຮັກ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 ສິບ​ສອງ​ເດືອນ​</w:t>
      </w:r>
      <w:r w:rsidR="00C7615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ຄື​ເກົ່າ.</w:t>
      </w:r>
    </w:p>
    <w:p w14:paraId="01CCDF43" w14:textId="77777777" w:rsidR="00C4271B" w:rsidRPr="00D66CC9" w:rsidRDefault="00C4271B" w:rsidP="00B763A6">
      <w:pPr>
        <w:spacing w:after="0" w:line="360" w:lineRule="exact"/>
        <w:ind w:left="284" w:firstLine="709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B9DB9A0" w14:textId="77777777" w:rsidR="00745C39" w:rsidRPr="00D66CC9" w:rsidRDefault="00F92355" w:rsidP="00407466">
      <w:pPr>
        <w:pStyle w:val="Heading3"/>
      </w:pPr>
      <w:bookmarkStart w:id="127" w:name="_Toc133406996"/>
      <w:bookmarkStart w:id="128" w:name="_Toc133407254"/>
      <w:bookmarkStart w:id="129" w:name="_Toc133408200"/>
      <w:bookmarkStart w:id="130" w:name="_Toc133410309"/>
      <w:bookmarkStart w:id="131" w:name="_Toc133431924"/>
      <w:bookmarkStart w:id="132" w:name="_Toc133937320"/>
      <w:bookmarkStart w:id="133" w:name="_Toc133937491"/>
      <w:bookmarkStart w:id="134" w:name="_Toc135126661"/>
      <w:bookmarkStart w:id="135" w:name="_Toc135127461"/>
      <w:bookmarkStart w:id="136" w:name="_Toc135127675"/>
      <w:bookmarkStart w:id="137" w:name="_Toc138927428"/>
      <w:bookmarkStart w:id="138" w:name="_Toc138928201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9</w:t>
      </w:r>
      <w:r w:rsidR="00E16BC8" w:rsidRPr="00D66CC9">
        <w:rPr>
          <w:rFonts w:hint="cs"/>
          <w:sz w:val="24"/>
          <w:szCs w:val="32"/>
          <w:cs/>
        </w:rPr>
        <w:t xml:space="preserve"> </w:t>
      </w:r>
      <w:r w:rsidR="002D039A" w:rsidRPr="00D66CC9">
        <w:rPr>
          <w:rFonts w:hint="cs"/>
          <w:cs/>
        </w:rPr>
        <w:t>(ປັບປຸງ)</w:t>
      </w:r>
      <w:r w:rsidR="002D039A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cs/>
        </w:rPr>
        <w:t>ຂອບ​ເຂດ​ການ​ນຳ​ໃຊ້​ກົດ</w:t>
      </w:r>
      <w:r w:rsidRPr="00D66CC9">
        <w:rPr>
          <w:cs/>
        </w:rPr>
        <w:softHyphen/>
        <w:t>ໝາຍ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5CE6F004" w14:textId="77777777" w:rsidR="00E16BC8" w:rsidRPr="00D66CC9" w:rsidRDefault="00F92355" w:rsidP="00AF4A87">
      <w:pPr>
        <w:spacing w:after="0" w:line="360" w:lineRule="exact"/>
        <w:ind w:left="426" w:firstLine="652"/>
        <w:jc w:val="thaiDistribute"/>
        <w:rPr>
          <w:rFonts w:ascii="Phetsarath OT" w:eastAsia="Phetsarath OT" w:hAnsi="Phetsarath OT" w:cs="Phetsarath OT"/>
          <w:sz w:val="20"/>
          <w:szCs w:val="24"/>
          <w:lang w:val="pt-BR" w:eastAsia="x-none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ບັບ​ນີ້ ນຳ​ໃຊ້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72554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</w:t>
      </w:r>
      <w:r w:rsidR="0072554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ທັງພາກລັດ </w:t>
      </w:r>
      <w:r w:rsidR="0072554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 ເອກະຊົນ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ທີ່​</w:t>
      </w:r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ເຄື່ອນໄຫວ ແລະ ພົວພັນ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​ກັບ​</w:t>
      </w:r>
      <w:r w:rsidR="00C00EC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ວຽກ​ງານ​ບັນ​ຊີ</w:t>
      </w:r>
      <w:r w:rsidR="00E16BC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16BC8" w:rsidRPr="00D66CC9">
        <w:rPr>
          <w:rFonts w:ascii="Phetsarath OT" w:eastAsia="Phetsarath OT" w:hAnsi="Phetsarath OT" w:cs="Phetsarath OT"/>
          <w:sz w:val="20"/>
          <w:szCs w:val="24"/>
          <w:cs/>
          <w:lang w:val="pt-BR" w:eastAsia="x-none" w:bidi="lo-LA"/>
        </w:rPr>
        <w:t>ຢູ່</w:t>
      </w:r>
      <w:r w:rsidR="00AE0DAC" w:rsidRPr="00D66CC9">
        <w:rPr>
          <w:rFonts w:ascii="Phetsarath OT" w:eastAsia="Phetsarath OT" w:hAnsi="Phetsarath OT" w:cs="Phetsarath OT" w:hint="cs"/>
          <w:sz w:val="20"/>
          <w:szCs w:val="24"/>
          <w:cs/>
          <w:lang w:val="pt-BR" w:eastAsia="x-none" w:bidi="lo-LA"/>
        </w:rPr>
        <w:t xml:space="preserve"> ສປປ ລາວ</w:t>
      </w:r>
      <w:r w:rsidR="00E16BC8" w:rsidRPr="00D66CC9">
        <w:rPr>
          <w:rFonts w:ascii="Phetsarath OT" w:eastAsia="Phetsarath OT" w:hAnsi="Phetsarath OT" w:cs="Phetsarath OT"/>
          <w:sz w:val="20"/>
          <w:szCs w:val="24"/>
          <w:cs/>
          <w:lang w:val="pt-BR" w:eastAsia="x-none" w:bidi="lo-LA"/>
        </w:rPr>
        <w:t>.</w:t>
      </w:r>
    </w:p>
    <w:p w14:paraId="22929F79" w14:textId="77777777" w:rsidR="00AF4A87" w:rsidRPr="00D66CC9" w:rsidRDefault="00AF4A87" w:rsidP="00AF4A87">
      <w:pPr>
        <w:spacing w:after="0" w:line="360" w:lineRule="exact"/>
        <w:ind w:left="426" w:firstLine="652"/>
        <w:jc w:val="thaiDistribute"/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</w:pPr>
    </w:p>
    <w:p w14:paraId="6DFCAC83" w14:textId="77777777" w:rsidR="00745C39" w:rsidRPr="00D66CC9" w:rsidRDefault="00C00ECE" w:rsidP="00407466">
      <w:pPr>
        <w:pStyle w:val="Heading3"/>
      </w:pPr>
      <w:bookmarkStart w:id="139" w:name="_Toc133406997"/>
      <w:bookmarkStart w:id="140" w:name="_Toc133407255"/>
      <w:bookmarkStart w:id="141" w:name="_Toc133408201"/>
      <w:bookmarkStart w:id="142" w:name="_Toc133410310"/>
      <w:bookmarkStart w:id="143" w:name="_Toc133431925"/>
      <w:bookmarkStart w:id="144" w:name="_Toc133937321"/>
      <w:bookmarkStart w:id="145" w:name="_Toc133937492"/>
      <w:bookmarkStart w:id="146" w:name="_Toc135126662"/>
      <w:bookmarkStart w:id="147" w:name="_Toc135127462"/>
      <w:bookmarkStart w:id="148" w:name="_Toc135127676"/>
      <w:bookmarkStart w:id="149" w:name="_Toc138927429"/>
      <w:bookmarkStart w:id="150" w:name="_Toc138928202"/>
      <w:r w:rsidRPr="00D66CC9">
        <w:rPr>
          <w:cs/>
        </w:rPr>
        <w:t>ມາດ</w:t>
      </w:r>
      <w:r w:rsidRPr="00D66CC9">
        <w:rPr>
          <w:cs/>
        </w:rPr>
        <w:softHyphen/>
        <w:t>ຕາ</w:t>
      </w:r>
      <w:r w:rsidRPr="00D66CC9">
        <w:t xml:space="preserve"> </w:t>
      </w:r>
      <w:r w:rsidR="00F92355" w:rsidRPr="00D66CC9">
        <w:rPr>
          <w:sz w:val="24"/>
          <w:szCs w:val="32"/>
        </w:rPr>
        <w:t>10</w:t>
      </w:r>
      <w:r w:rsidR="00E16BC8" w:rsidRPr="00D66CC9">
        <w:rPr>
          <w:rFonts w:hint="cs"/>
          <w:sz w:val="24"/>
          <w:szCs w:val="32"/>
          <w:cs/>
        </w:rPr>
        <w:t xml:space="preserve"> </w:t>
      </w:r>
      <w:r w:rsidR="00E333DD" w:rsidRPr="00D66CC9">
        <w:rPr>
          <w:rFonts w:hint="cs"/>
          <w:cs/>
        </w:rPr>
        <w:t>(ປັບປຸງ)</w:t>
      </w:r>
      <w:r w:rsidR="00E333DD" w:rsidRPr="00D66CC9">
        <w:rPr>
          <w:rFonts w:hint="cs"/>
          <w:sz w:val="24"/>
          <w:szCs w:val="32"/>
          <w:cs/>
        </w:rPr>
        <w:t xml:space="preserve"> </w:t>
      </w:r>
      <w:r w:rsidR="00F92355" w:rsidRPr="00D66CC9">
        <w:rPr>
          <w:cs/>
        </w:rPr>
        <w:t>ການ​ຮ່ວມ​ມື​ສາ</w:t>
      </w:r>
      <w:r w:rsidR="00F92355" w:rsidRPr="00D66CC9">
        <w:rPr>
          <w:cs/>
        </w:rPr>
        <w:softHyphen/>
        <w:t>ກົນ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11730957" w14:textId="77777777" w:rsidR="008573DB" w:rsidRPr="00D66CC9" w:rsidRDefault="00C00ECE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ລັດ </w:t>
      </w:r>
      <w:bookmarkStart w:id="151" w:name="_Hlk144747139"/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ສົ່ງເສີມ</w:t>
      </w:r>
      <w:bookmarkEnd w:id="151"/>
      <w:r w:rsidR="00813C5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ການ​ພົວ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ພັນ ຮ່ວມ​ມືກັບ​</w:t>
      </w:r>
      <w:r w:rsidR="00AF4A8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333D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ຕ່າງ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ເທດ</w:t>
      </w:r>
      <w:r w:rsidR="00E333D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​ພາກ​ພື້ນ ແລະ ສາ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ກົນ </w:t>
      </w:r>
      <w:r w:rsidR="00E333D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ກ່ຽວກັບວຽກງານບັນຊີ 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 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ດ້ວຍ​ການ​ແລກ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ປ່ຽນ</w:t>
      </w:r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​ບົດ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ຮຽນ</w:t>
      </w:r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637B9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D039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ຂໍ້​ມູນ</w:t>
      </w:r>
      <w:r w:rsidR="002D03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D039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​ຂ່າວ</w:t>
      </w:r>
      <w:r w:rsidR="002D039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</w:t>
      </w:r>
      <w:r w:rsidR="002D039A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​ເຕັກ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ນິກ</w:t>
      </w:r>
      <w:r w:rsidR="00F9235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ຊາການ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ພັດທະ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ນາ​ຊັບ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ກອນ​ມະ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ນຸດ ແລະ ດ້ານ​ອື່ນ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</w:t>
      </w:r>
      <w:r w:rsidR="0072554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ສົນທິ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ຍາ ທີ່ ສປປ ລາວ ເປັນ​ພາ​ຄີ</w:t>
      </w:r>
      <w:r w:rsidR="0072554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ສັນຍາສາກົນທີ່ກ່ຽວຂ້ອງ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053A09E1" w14:textId="77777777" w:rsidR="005B4CC0" w:rsidRPr="00D66CC9" w:rsidRDefault="005B4CC0" w:rsidP="00B763A6">
      <w:pPr>
        <w:pStyle w:val="Heading1"/>
        <w:spacing w:before="0" w:line="360" w:lineRule="exact"/>
        <w:rPr>
          <w:rFonts w:eastAsia="Phetsarath OT" w:cs="Phetsarath OT"/>
          <w:sz w:val="22"/>
          <w:szCs w:val="22"/>
          <w:lang w:bidi="lo-LA"/>
        </w:rPr>
      </w:pPr>
      <w:bookmarkStart w:id="152" w:name="_Toc372528280"/>
      <w:bookmarkStart w:id="153" w:name="_Toc373564456"/>
      <w:bookmarkStart w:id="154" w:name="_Toc384132094"/>
      <w:bookmarkStart w:id="155" w:name="_Toc133406998"/>
      <w:bookmarkStart w:id="156" w:name="_Toc133407256"/>
      <w:bookmarkStart w:id="157" w:name="_Toc133408202"/>
      <w:bookmarkStart w:id="158" w:name="_Toc133410311"/>
      <w:bookmarkStart w:id="159" w:name="_Toc133431926"/>
      <w:bookmarkStart w:id="160" w:name="_Toc133937322"/>
      <w:bookmarkStart w:id="161" w:name="_Toc133937493"/>
      <w:bookmarkStart w:id="162" w:name="_Toc135126663"/>
      <w:bookmarkStart w:id="163" w:name="_Toc135127463"/>
      <w:bookmarkStart w:id="164" w:name="_Toc135127677"/>
      <w:bookmarkStart w:id="165" w:name="_Toc138927430"/>
      <w:bookmarkStart w:id="166" w:name="_Toc138928203"/>
    </w:p>
    <w:p w14:paraId="1E99A3DA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</w:rPr>
      </w:pPr>
      <w:r w:rsidRPr="00D66CC9">
        <w:rPr>
          <w:rFonts w:eastAsia="Phetsarath OT" w:cs="Phetsarath OT"/>
          <w:szCs w:val="28"/>
          <w:cs/>
          <w:lang w:bidi="lo-LA"/>
        </w:rPr>
        <w:t>ພາກ​ທີ</w:t>
      </w:r>
      <w:r w:rsidR="00745C39" w:rsidRPr="00D66CC9">
        <w:rPr>
          <w:rFonts w:eastAsia="Phetsarath OT" w:cs="Phetsarath OT"/>
          <w:szCs w:val="28"/>
        </w:rPr>
        <w:t xml:space="preserve"> </w:t>
      </w:r>
      <w:bookmarkEnd w:id="152"/>
      <w:bookmarkEnd w:id="153"/>
      <w:bookmarkEnd w:id="154"/>
      <w:r w:rsidRPr="00D66CC9">
        <w:rPr>
          <w:rFonts w:eastAsia="Phetsarath OT" w:cs="Phetsarath OT"/>
          <w:szCs w:val="28"/>
        </w:rPr>
        <w:t>II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072FB4FF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 w:hint="cs"/>
          <w:strike/>
          <w:szCs w:val="28"/>
        </w:rPr>
      </w:pPr>
      <w:bookmarkStart w:id="167" w:name="_Toc133406999"/>
      <w:bookmarkStart w:id="168" w:name="_Toc133407257"/>
      <w:bookmarkStart w:id="169" w:name="_Toc133408203"/>
      <w:bookmarkStart w:id="170" w:name="_Toc133410312"/>
      <w:bookmarkStart w:id="171" w:name="_Toc133431927"/>
      <w:bookmarkStart w:id="172" w:name="_Toc133937323"/>
      <w:bookmarkStart w:id="173" w:name="_Toc133937494"/>
      <w:bookmarkStart w:id="174" w:name="_Toc135126664"/>
      <w:bookmarkStart w:id="175" w:name="_Toc135127464"/>
      <w:bookmarkStart w:id="176" w:name="_Toc135127678"/>
      <w:bookmarkStart w:id="177" w:name="_Toc138927431"/>
      <w:bookmarkStart w:id="178" w:name="_Toc138928204"/>
      <w:r w:rsidRPr="00D66CC9">
        <w:rPr>
          <w:rFonts w:eastAsia="Phetsarath OT" w:cs="Phetsarath OT"/>
          <w:szCs w:val="28"/>
          <w:cs/>
          <w:lang w:bidi="lo-LA"/>
        </w:rPr>
        <w:t>ມາດ</w:t>
      </w:r>
      <w:r w:rsidRPr="00D66CC9">
        <w:rPr>
          <w:rFonts w:eastAsia="Phetsarath OT" w:cs="Phetsarath OT"/>
          <w:szCs w:val="28"/>
          <w:cs/>
          <w:lang w:bidi="lo-LA"/>
        </w:rPr>
        <w:softHyphen/>
        <w:t>ຕະ</w:t>
      </w:r>
      <w:r w:rsidRPr="00D66CC9">
        <w:rPr>
          <w:rFonts w:eastAsia="Phetsarath OT" w:cs="Phetsarath OT"/>
          <w:szCs w:val="28"/>
          <w:cs/>
          <w:lang w:bidi="lo-LA"/>
        </w:rPr>
        <w:softHyphen/>
        <w:t>ຖານ​ການ​ລາຍ​ງານ​ການ​ເງິນ</w:t>
      </w:r>
      <w:bookmarkEnd w:id="172"/>
      <w:bookmarkEnd w:id="173"/>
      <w:bookmarkEnd w:id="174"/>
      <w:bookmarkEnd w:id="175"/>
      <w:bookmarkEnd w:id="176"/>
      <w:bookmarkEnd w:id="177"/>
      <w:bookmarkEnd w:id="178"/>
      <w:r w:rsidR="002213B4" w:rsidRPr="00D66CC9">
        <w:rPr>
          <w:rFonts w:eastAsia="Phetsarath OT" w:cs="Phetsarath OT" w:hint="cs"/>
          <w:strike/>
          <w:szCs w:val="28"/>
          <w:cs/>
          <w:lang w:bidi="lo-LA"/>
        </w:rPr>
        <w:t xml:space="preserve"> </w:t>
      </w:r>
      <w:bookmarkEnd w:id="167"/>
      <w:bookmarkEnd w:id="168"/>
      <w:bookmarkEnd w:id="169"/>
      <w:bookmarkEnd w:id="170"/>
      <w:bookmarkEnd w:id="171"/>
    </w:p>
    <w:p w14:paraId="4C3F4319" w14:textId="77777777" w:rsidR="00C4271B" w:rsidRPr="00D66CC9" w:rsidRDefault="00C4271B" w:rsidP="00B763A6">
      <w:pPr>
        <w:spacing w:after="0" w:line="360" w:lineRule="exact"/>
        <w:jc w:val="both"/>
        <w:rPr>
          <w:rFonts w:ascii="Phetsarath OT" w:eastAsia="Phetsarath OT" w:hAnsi="Phetsarath OT" w:cs="Phetsarath OT"/>
          <w:strike/>
          <w:sz w:val="24"/>
          <w:szCs w:val="24"/>
          <w:lang w:val="x-none" w:eastAsia="x-none"/>
        </w:rPr>
      </w:pPr>
    </w:p>
    <w:p w14:paraId="31FDF338" w14:textId="77777777" w:rsidR="00745C39" w:rsidRPr="00D66CC9" w:rsidRDefault="00F92355" w:rsidP="00407466">
      <w:pPr>
        <w:pStyle w:val="Heading3"/>
        <w:rPr>
          <w:rFonts w:hint="cs"/>
          <w:strike/>
          <w:cs/>
        </w:rPr>
      </w:pPr>
      <w:bookmarkStart w:id="179" w:name="_Toc133407000"/>
      <w:bookmarkStart w:id="180" w:name="_Toc133407258"/>
      <w:bookmarkStart w:id="181" w:name="_Toc133408204"/>
      <w:bookmarkStart w:id="182" w:name="_Toc133410313"/>
      <w:bookmarkStart w:id="183" w:name="_Toc133431928"/>
      <w:bookmarkStart w:id="184" w:name="_Toc133937324"/>
      <w:bookmarkStart w:id="185" w:name="_Toc133937495"/>
      <w:bookmarkStart w:id="186" w:name="_Toc135126665"/>
      <w:bookmarkStart w:id="187" w:name="_Toc135127465"/>
      <w:bookmarkStart w:id="188" w:name="_Toc135127679"/>
      <w:bookmarkStart w:id="189" w:name="_Toc138927432"/>
      <w:bookmarkStart w:id="190" w:name="_Toc13892820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11</w:t>
      </w:r>
      <w:r w:rsidR="0035210A" w:rsidRPr="00D66CC9">
        <w:rPr>
          <w:sz w:val="24"/>
          <w:szCs w:val="32"/>
        </w:rPr>
        <w:t xml:space="preserve"> </w:t>
      </w:r>
      <w:r w:rsidRPr="00D66CC9">
        <w:rPr>
          <w:cs/>
        </w:rPr>
        <w:t>ມາດ</w:t>
      </w:r>
      <w:r w:rsidRPr="00D66CC9">
        <w:rPr>
          <w:cs/>
        </w:rPr>
        <w:softHyphen/>
        <w:t>ຕະ</w:t>
      </w:r>
      <w:r w:rsidRPr="00D66CC9">
        <w:rPr>
          <w:cs/>
        </w:rPr>
        <w:softHyphen/>
        <w:t>ຖານ​ການ​ລາຍ​ງານ​ການ​ເງິນ</w:t>
      </w:r>
      <w:bookmarkEnd w:id="184"/>
      <w:bookmarkEnd w:id="185"/>
      <w:bookmarkEnd w:id="186"/>
      <w:bookmarkEnd w:id="187"/>
      <w:bookmarkEnd w:id="188"/>
      <w:bookmarkEnd w:id="189"/>
      <w:bookmarkEnd w:id="190"/>
      <w:r w:rsidR="002213B4" w:rsidRPr="00D66CC9">
        <w:t xml:space="preserve"> </w:t>
      </w:r>
      <w:bookmarkEnd w:id="179"/>
      <w:bookmarkEnd w:id="180"/>
      <w:bookmarkEnd w:id="181"/>
      <w:bookmarkEnd w:id="182"/>
      <w:bookmarkEnd w:id="183"/>
    </w:p>
    <w:p w14:paraId="76687CB6" w14:textId="77777777" w:rsidR="00745C39" w:rsidRPr="00D66CC9" w:rsidRDefault="00F92355" w:rsidP="00AF4A87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ຖານ​ການ​ລາຍ​ງານ​ການ​ເງິນ ແມ່ນ 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 ແລະ</w:t>
      </w:r>
      <w:r w:rsidR="00E5436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ທີ​ການ​ປະ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ບັດ​ດ້ານການ​ບັນ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</w:t>
      </w:r>
      <w:r w:rsidR="00AF4A8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ຄົບ​ຊຸດ ເພື່ອ​ນຳ​ໃຊ້​ເປັນ​ບ່ອນ​ອີງໃນ​ການ​ດຳ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ສານ​ລາຍງານ​ການ​ເງິນ</w:t>
      </w:r>
      <w:r w:rsidR="00D76DA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137E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 </w:t>
      </w:r>
      <w:r w:rsidR="00D76DA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ປະກອບ​ດ້ວຍ</w:t>
      </w:r>
      <w:r w:rsidR="00E5436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ຕະຖານ​ບັນ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ບົດ​ຕີ​ຄວາມ​ໝາຍ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ການ​ເປີດເຜີຍ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​ຂໍ້​ມູນ</w:t>
      </w:r>
      <w:r w:rsidR="00160BF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ຂ່າວ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</w:t>
      </w:r>
      <w:r w:rsidR="00160BF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DE086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3137E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ການ​ຕີ​ມູນ​ຄ່າ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C00EC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ການ​ຮັບ​ຮູ້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ລາຍ​ຮັບ​-​ລາຍ​ຈ່າຍ</w:t>
      </w:r>
      <w:r w:rsidR="00F5756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ອື່ນໆ.</w:t>
      </w:r>
    </w:p>
    <w:p w14:paraId="21855C5D" w14:textId="77777777" w:rsidR="00C4271B" w:rsidRPr="00D66CC9" w:rsidRDefault="00C4271B" w:rsidP="00B763A6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</w:p>
    <w:p w14:paraId="14351436" w14:textId="77777777" w:rsidR="00110BAD" w:rsidRPr="00D66CC9" w:rsidRDefault="007C7F53" w:rsidP="00407466">
      <w:pPr>
        <w:pStyle w:val="Heading3"/>
      </w:pPr>
      <w:r w:rsidRPr="00D66CC9">
        <w:t xml:space="preserve"> </w:t>
      </w:r>
      <w:bookmarkStart w:id="191" w:name="_Toc133407001"/>
      <w:bookmarkStart w:id="192" w:name="_Toc133407259"/>
      <w:bookmarkStart w:id="193" w:name="_Toc133408205"/>
      <w:bookmarkStart w:id="194" w:name="_Toc133410314"/>
      <w:bookmarkStart w:id="195" w:name="_Toc133431929"/>
      <w:bookmarkStart w:id="196" w:name="_Toc133937325"/>
      <w:bookmarkStart w:id="197" w:name="_Toc133937496"/>
      <w:bookmarkStart w:id="198" w:name="_Toc135126666"/>
      <w:bookmarkStart w:id="199" w:name="_Toc135127466"/>
      <w:bookmarkStart w:id="200" w:name="_Toc135127680"/>
      <w:bookmarkStart w:id="201" w:name="_Toc138927433"/>
      <w:bookmarkStart w:id="202" w:name="_Toc138928206"/>
      <w:r w:rsidR="00F92355" w:rsidRPr="00D66CC9">
        <w:rPr>
          <w:cs/>
        </w:rPr>
        <w:t>ມາດ</w:t>
      </w:r>
      <w:r w:rsidR="00F92355" w:rsidRPr="00D66CC9">
        <w:rPr>
          <w:cs/>
        </w:rPr>
        <w:softHyphen/>
        <w:t xml:space="preserve">ຕາ </w:t>
      </w:r>
      <w:r w:rsidR="00F92355" w:rsidRPr="00D66CC9">
        <w:rPr>
          <w:sz w:val="24"/>
          <w:szCs w:val="32"/>
        </w:rPr>
        <w:t>12</w:t>
      </w:r>
      <w:r w:rsidR="00DA1A2B" w:rsidRPr="00D66CC9">
        <w:rPr>
          <w:rFonts w:hint="cs"/>
          <w:sz w:val="24"/>
          <w:szCs w:val="32"/>
          <w:cs/>
        </w:rPr>
        <w:t xml:space="preserve"> </w:t>
      </w:r>
      <w:r w:rsidR="00F92355" w:rsidRPr="00D66CC9">
        <w:rPr>
          <w:cs/>
        </w:rPr>
        <w:t>ປະ</w:t>
      </w:r>
      <w:r w:rsidR="00F92355" w:rsidRPr="00D66CC9">
        <w:rPr>
          <w:cs/>
        </w:rPr>
        <w:softHyphen/>
        <w:t>ເພດ​ມາດ</w:t>
      </w:r>
      <w:r w:rsidR="00F92355" w:rsidRPr="00D66CC9">
        <w:rPr>
          <w:cs/>
        </w:rPr>
        <w:softHyphen/>
        <w:t>ຕະ</w:t>
      </w:r>
      <w:r w:rsidR="00F92355" w:rsidRPr="00D66CC9">
        <w:rPr>
          <w:cs/>
        </w:rPr>
        <w:softHyphen/>
        <w:t>ຖານ​ການ​ລາຍ​ງານ​ການ​ເງິນ</w:t>
      </w:r>
      <w:bookmarkEnd w:id="196"/>
      <w:bookmarkEnd w:id="197"/>
      <w:bookmarkEnd w:id="198"/>
      <w:bookmarkEnd w:id="199"/>
      <w:bookmarkEnd w:id="200"/>
      <w:bookmarkEnd w:id="201"/>
      <w:bookmarkEnd w:id="202"/>
      <w:r w:rsidR="00DA1A2B" w:rsidRPr="00D66CC9">
        <w:rPr>
          <w:rFonts w:hint="cs"/>
          <w:cs/>
        </w:rPr>
        <w:t xml:space="preserve"> </w:t>
      </w:r>
      <w:bookmarkEnd w:id="191"/>
      <w:bookmarkEnd w:id="192"/>
      <w:bookmarkEnd w:id="193"/>
      <w:bookmarkEnd w:id="194"/>
      <w:bookmarkEnd w:id="195"/>
    </w:p>
    <w:p w14:paraId="5355067A" w14:textId="77777777" w:rsidR="00745C39" w:rsidRPr="00D66CC9" w:rsidRDefault="00F92355" w:rsidP="00AF4A8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ຖານ​ການ​ລາຍ​ງານ​ການ​ເງິນ ທີ່​ນຳ​ໃຊ້ສຳ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ແບ່ງ​ອອກ​ເປັນ</w:t>
      </w:r>
      <w:r w:rsidR="00637B9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​ສາມ</w:t>
      </w:r>
      <w:r w:rsidR="00637B9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ເພດ ດັ່ງນີ້:</w:t>
      </w:r>
    </w:p>
    <w:p w14:paraId="7FE64C42" w14:textId="77777777" w:rsidR="00FF3272" w:rsidRPr="00D66CC9" w:rsidRDefault="00F92355" w:rsidP="00C00ECE">
      <w:pPr>
        <w:pStyle w:val="ListParagraph"/>
        <w:numPr>
          <w:ilvl w:val="0"/>
          <w:numId w:val="3"/>
        </w:numPr>
        <w:tabs>
          <w:tab w:val="left" w:pos="1701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</w:t>
      </w:r>
      <w:r w:rsidR="00160BF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1088D4B" w14:textId="77777777" w:rsidR="00745C39" w:rsidRPr="00D66CC9" w:rsidRDefault="00F92355" w:rsidP="00C00ECE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ຖານ​ການ​ລາຍ​ງານ​ການ​ເງິນ 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ລັບ​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</w:t>
      </w:r>
      <w:r w:rsidR="0038230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ທີ່ຕິດພັນກັບ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​ຜົນ​ປະ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ໂຫຍດ​ສາ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0213FE8" w14:textId="77777777" w:rsidR="00745C39" w:rsidRPr="00D66CC9" w:rsidRDefault="00F92355" w:rsidP="00C00ECE">
      <w:pPr>
        <w:pStyle w:val="ListParagraph"/>
        <w:numPr>
          <w:ilvl w:val="0"/>
          <w:numId w:val="3"/>
        </w:numPr>
        <w:tabs>
          <w:tab w:val="left" w:pos="1418"/>
          <w:tab w:val="left" w:pos="1701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ຖານ​ການ​ລາຍ​ງານ​ການ​ເງິນ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ລັບ​ວິ​ສາ​ຫະ​ກິດ​ທີ່​ບໍ່​</w:t>
      </w:r>
      <w:r w:rsidR="0038230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ຕິດພັນກັບ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ໂຫຍດ​ສາ​ທາລະ​ນະ.</w:t>
      </w:r>
    </w:p>
    <w:p w14:paraId="169D499A" w14:textId="77777777" w:rsidR="009C64F5" w:rsidRPr="00D66CC9" w:rsidRDefault="00F92355" w:rsidP="00B16CFF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="0094698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ກາດ​ໃຊ້ມາດ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ຖານ​ການ​ລາຍ​ງານ​ການ​ເງິນ</w:t>
      </w:r>
      <w:r w:rsidR="00F74DE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003E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ທີ່ນຳໃຊ້ສຳລັບຫົວໜ່ວຍຖືບັນຊີ</w:t>
      </w:r>
      <w:r w:rsidR="00AF4A8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003E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ແຕ່ລະປະເພດ</w:t>
      </w:r>
      <w:r w:rsidR="00F74DE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="0035210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2B1D53C4" w14:textId="77777777" w:rsidR="00660BDE" w:rsidRPr="00D66CC9" w:rsidRDefault="00660BDE" w:rsidP="00B16CFF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1F235E9A" w14:textId="77777777" w:rsidR="00745C39" w:rsidRPr="00D66CC9" w:rsidRDefault="00F92355" w:rsidP="00407466">
      <w:pPr>
        <w:pStyle w:val="Heading3"/>
      </w:pPr>
      <w:bookmarkStart w:id="203" w:name="_Toc133407002"/>
      <w:bookmarkStart w:id="204" w:name="_Toc133407260"/>
      <w:bookmarkStart w:id="205" w:name="_Toc133408206"/>
      <w:bookmarkStart w:id="206" w:name="_Toc133410315"/>
      <w:bookmarkStart w:id="207" w:name="_Toc133431930"/>
      <w:bookmarkStart w:id="208" w:name="_Toc133937326"/>
      <w:bookmarkStart w:id="209" w:name="_Toc133937497"/>
      <w:bookmarkStart w:id="210" w:name="_Toc135126667"/>
      <w:bookmarkStart w:id="211" w:name="_Toc135127467"/>
      <w:bookmarkStart w:id="212" w:name="_Toc135127681"/>
      <w:bookmarkStart w:id="213" w:name="_Toc138927434"/>
      <w:bookmarkStart w:id="214" w:name="_Toc13892820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13</w:t>
      </w:r>
      <w:r w:rsidR="0035210A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="0035210A" w:rsidRPr="00D66CC9">
        <w:rPr>
          <w:rFonts w:hint="cs"/>
          <w:cs/>
        </w:rPr>
        <w:t>ປັບປຸງ</w:t>
      </w:r>
      <w:r w:rsidRPr="00D66CC9">
        <w:rPr>
          <w:cs/>
        </w:rPr>
        <w:t>) ມາດ</w:t>
      </w:r>
      <w:r w:rsidRPr="00D66CC9">
        <w:rPr>
          <w:cs/>
        </w:rPr>
        <w:softHyphen/>
        <w:t>ຕະ</w:t>
      </w:r>
      <w:r w:rsidRPr="00D66CC9">
        <w:rPr>
          <w:cs/>
        </w:rPr>
        <w:softHyphen/>
        <w:t>ຖານ</w:t>
      </w:r>
      <w:r w:rsidR="00160BFA" w:rsidRPr="00D66CC9">
        <w:rPr>
          <w:rFonts w:hint="cs"/>
          <w:sz w:val="24"/>
          <w:cs/>
        </w:rPr>
        <w:t>ການ</w:t>
      </w:r>
      <w:r w:rsidRPr="00D66CC9">
        <w:rPr>
          <w:cs/>
        </w:rPr>
        <w:t>​ບັນ</w:t>
      </w:r>
      <w:r w:rsidRPr="00D66CC9">
        <w:rPr>
          <w:cs/>
        </w:rPr>
        <w:softHyphen/>
        <w:t>ຊີ</w:t>
      </w:r>
      <w:r w:rsidR="00902231" w:rsidRPr="00D66CC9">
        <w:rPr>
          <w:rFonts w:hint="cs"/>
          <w:cs/>
        </w:rPr>
        <w:t xml:space="preserve"> </w:t>
      </w:r>
      <w:r w:rsidRPr="00D66CC9">
        <w:rPr>
          <w:cs/>
        </w:rPr>
        <w:t>ສຳ</w:t>
      </w:r>
      <w:r w:rsidRPr="00D66CC9">
        <w:rPr>
          <w:cs/>
        </w:rPr>
        <w:softHyphen/>
        <w:t>ລັບ​ຫົວ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ຊີ​ແຫ່ງ​ລັດ</w:t>
      </w:r>
      <w:bookmarkEnd w:id="208"/>
      <w:bookmarkEnd w:id="209"/>
      <w:bookmarkEnd w:id="210"/>
      <w:bookmarkEnd w:id="211"/>
      <w:bookmarkEnd w:id="212"/>
      <w:bookmarkEnd w:id="213"/>
      <w:bookmarkEnd w:id="214"/>
      <w:r w:rsidR="00DA1A2B" w:rsidRPr="00D66CC9">
        <w:rPr>
          <w:rFonts w:hint="cs"/>
          <w:strike/>
          <w:cs/>
        </w:rPr>
        <w:t xml:space="preserve"> </w:t>
      </w:r>
      <w:bookmarkEnd w:id="203"/>
      <w:bookmarkEnd w:id="204"/>
      <w:bookmarkEnd w:id="205"/>
      <w:bookmarkEnd w:id="206"/>
      <w:bookmarkEnd w:id="207"/>
    </w:p>
    <w:p w14:paraId="2AF1022E" w14:textId="77777777" w:rsidR="009B051E" w:rsidRPr="00D66CC9" w:rsidRDefault="009B051E" w:rsidP="00AF4A87">
      <w:pPr>
        <w:spacing w:after="0" w:line="240" w:lineRule="auto"/>
        <w:ind w:left="426" w:firstLine="77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ຕ້ອງ​ປະ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ກົນ​ດ້ານ​ການ​ບັນ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ຕາມ</w:t>
      </w:r>
      <w:r w:rsidR="00FD4D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ຫຼັກການ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ເງິນສົດ </w:t>
      </w:r>
      <w:r w:rsidR="005C61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​ສ້າງ</w:t>
      </w:r>
      <w:r w:rsidR="005C61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ເອກະສານລາຍງານການເງິນ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5C61A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ເພື່ອສ້າງ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ເງື່ອນ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ໄຂ​ກ້າວ​ໄປ​ສູ່ການ​ປະ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</w:t>
      </w:r>
      <w:r w:rsidR="00AF4A8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ສາກົນ​ດ້ານ​ການ​ບັນ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ຕາມ​ຫຼັກ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ການ​ເງິນ​ຄ້າງ​ຮັບ​-​ຄ້າງ​ຈ່າຍ.</w:t>
      </w:r>
    </w:p>
    <w:p w14:paraId="7AED5614" w14:textId="77777777" w:rsidR="00902231" w:rsidRPr="00D66CC9" w:rsidRDefault="00902231" w:rsidP="00B763A6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7E0C4662" w14:textId="77777777" w:rsidR="00DE1210" w:rsidRPr="00D66CC9" w:rsidRDefault="00F92355" w:rsidP="00407466">
      <w:pPr>
        <w:pStyle w:val="Heading3"/>
      </w:pPr>
      <w:bookmarkStart w:id="215" w:name="_Toc133407003"/>
      <w:bookmarkStart w:id="216" w:name="_Toc133407261"/>
      <w:bookmarkStart w:id="217" w:name="_Toc133408207"/>
      <w:bookmarkStart w:id="218" w:name="_Toc133410316"/>
      <w:bookmarkStart w:id="219" w:name="_Toc133431931"/>
      <w:bookmarkStart w:id="220" w:name="_Toc133937327"/>
      <w:bookmarkStart w:id="221" w:name="_Toc133937498"/>
      <w:bookmarkStart w:id="222" w:name="_Toc135126668"/>
      <w:bookmarkStart w:id="223" w:name="_Toc135127468"/>
      <w:bookmarkStart w:id="224" w:name="_Toc135127682"/>
      <w:bookmarkStart w:id="225" w:name="_Toc138927435"/>
      <w:bookmarkStart w:id="226" w:name="_Toc13892820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14</w:t>
      </w:r>
      <w:r w:rsidR="00DA1A2B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cs/>
        </w:rPr>
        <w:t>ມາດ</w:t>
      </w:r>
      <w:r w:rsidRPr="00D66CC9">
        <w:rPr>
          <w:cs/>
        </w:rPr>
        <w:softHyphen/>
        <w:t>ຕະ</w:t>
      </w:r>
      <w:r w:rsidRPr="00D66CC9">
        <w:rPr>
          <w:cs/>
        </w:rPr>
        <w:softHyphen/>
        <w:t>ຖານ​ການ​ລາຍ​ງານ​ການ​ເງິນ ສຳ</w:t>
      </w:r>
      <w:r w:rsidRPr="00D66CC9">
        <w:rPr>
          <w:cs/>
        </w:rPr>
        <w:softHyphen/>
        <w:t>ລັບ​ວິ​ສາ​ຫະ​ກິດ​ທີ່</w:t>
      </w:r>
      <w:r w:rsidR="0038230F" w:rsidRPr="00D66CC9">
        <w:rPr>
          <w:rFonts w:hint="cs"/>
          <w:spacing w:val="-4"/>
          <w:sz w:val="24"/>
          <w:cs/>
        </w:rPr>
        <w:t>ຕິດພັນກັບ</w:t>
      </w:r>
      <w:r w:rsidR="0038230F" w:rsidRPr="00D66CC9">
        <w:rPr>
          <w:spacing w:val="-4"/>
          <w:sz w:val="24"/>
          <w:cs/>
        </w:rPr>
        <w:t>​</w:t>
      </w:r>
      <w:r w:rsidRPr="00D66CC9">
        <w:rPr>
          <w:cs/>
        </w:rPr>
        <w:t>ຜົນ​ປະ</w:t>
      </w:r>
      <w:r w:rsidRPr="00D66CC9">
        <w:rPr>
          <w:cs/>
        </w:rPr>
        <w:softHyphen/>
        <w:t>ໂຫຍດ​</w:t>
      </w:r>
      <w:r w:rsidR="00DE1210" w:rsidRPr="00D66CC9">
        <w:t xml:space="preserve"> </w:t>
      </w:r>
    </w:p>
    <w:p w14:paraId="37F50707" w14:textId="77777777" w:rsidR="00745C39" w:rsidRPr="00D66CC9" w:rsidRDefault="00EC2097" w:rsidP="00675782">
      <w:pPr>
        <w:pStyle w:val="Heading3"/>
        <w:ind w:hanging="70"/>
      </w:pPr>
      <w:r w:rsidRPr="00D66CC9">
        <w:t xml:space="preserve"> </w:t>
      </w:r>
      <w:r w:rsidR="00F92355" w:rsidRPr="00D66CC9">
        <w:rPr>
          <w:cs/>
        </w:rPr>
        <w:t>ສາ​ທາ​ລະນະ</w:t>
      </w:r>
      <w:bookmarkEnd w:id="220"/>
      <w:bookmarkEnd w:id="221"/>
      <w:bookmarkEnd w:id="222"/>
      <w:bookmarkEnd w:id="223"/>
      <w:bookmarkEnd w:id="224"/>
      <w:bookmarkEnd w:id="225"/>
      <w:bookmarkEnd w:id="226"/>
      <w:r w:rsidR="00DA1A2B" w:rsidRPr="00D66CC9">
        <w:rPr>
          <w:rFonts w:hint="cs"/>
          <w:cs/>
        </w:rPr>
        <w:t xml:space="preserve"> </w:t>
      </w:r>
      <w:bookmarkEnd w:id="215"/>
      <w:bookmarkEnd w:id="216"/>
      <w:bookmarkEnd w:id="217"/>
      <w:bookmarkEnd w:id="218"/>
      <w:bookmarkEnd w:id="219"/>
    </w:p>
    <w:p w14:paraId="4E1B60E6" w14:textId="77777777" w:rsidR="00B75C11" w:rsidRPr="00D66CC9" w:rsidRDefault="00EC2097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ວິ​ສາ​ຫະ​ກິດທີ່​</w:t>
      </w:r>
      <w:r w:rsidR="0038230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ຕິດພັນກັບ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​ຜົນ​ປະ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ໂຫຍດ​ສາ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 ຕ້ອງ​ປະ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ບັດ​ມາດ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ຖານ​ສາ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ກົນ​ດ້ານ​ການ</w:t>
      </w:r>
      <w:r w:rsidR="0040746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ລາຍ​ງານ​ການ​ເງິນ ເພື່ອສ້າງ​ເອ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ສານ​ລາຍ​ງານ​ການ​ເງິນ​ຂອງ​ຕົນ. ໃນ​ກໍ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="0035210A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ນີ​ວິ​ສາ​ຫະ​ກິດ​</w:t>
      </w:r>
      <w:r w:rsidR="00F26B7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ທີ່​ຕິດພັນກັບຜົນ</w:t>
      </w:r>
      <w:r w:rsidR="0040746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  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ປະໂຫຍດ​ສາທາລະນະ ຫາກ​ຄວບ​ຄຸມ ໜຶ່ງ ຫຼື ຫຼາຍ ບໍ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ສັດ​ໃນ​ກຸ່ມວິ​ສາ​ຫະ​ກິດ​ດັ່ງ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 ຕ້ອງ​ສ້າງ​ເອກະສານ​ລາຍ​ງານ​ການ​ເງິນ​ສະເພາະ​ກິດ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ຈະການ ແລະ ເອ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ສານ​ລາຍ​ງານ​ການ​ເງິນ​ລວມ​ກິດ​ຈະ​ການ.</w:t>
      </w:r>
    </w:p>
    <w:p w14:paraId="0B612ABB" w14:textId="77777777" w:rsidR="0035210A" w:rsidRPr="00D66CC9" w:rsidRDefault="00EC2097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ສໍາ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</w:t>
      </w:r>
      <w:r w:rsidR="0038230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ວິ​ສາ​ຫະ​ກິດທີ່​ຕິດພັນກັບ​​ຜົນ​ປະໂຫຍດ​ສາທາລະນະ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ທີ່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ຢູ່​ພາຍ​ໃຕ້​ການ​ຄຸ້ມ​ຄອງ​ຂອງ​ທະ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ຄານ ແຫ່ງ ສປປ ລາວ ຕ້ອງ​ປະ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ຖານສາກົນດ້ານ​ການ​ລາຍ​ງານ​ການ​ເງິນ ພ້ອມ​ທັງ​​ປະ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ບັດ​ຕາມ​ຮູບ​ແບບ​ເອ</w:t>
      </w:r>
      <w:r w:rsidR="0035210A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softHyphen/>
      </w:r>
      <w:r w:rsidR="00114CD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="00114CD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94698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​ທະ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ຄານແຫ່ງ ສປປ ລາວ</w:t>
      </w:r>
      <w:r w:rsidR="0094698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ກຳນົດ</w:t>
      </w:r>
      <w:r w:rsidR="0035210A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. </w:t>
      </w:r>
    </w:p>
    <w:p w14:paraId="29B0ECE0" w14:textId="77777777" w:rsidR="0054150C" w:rsidRPr="00D66CC9" w:rsidRDefault="0054150C" w:rsidP="00B763A6">
      <w:pPr>
        <w:spacing w:after="0" w:line="360" w:lineRule="exact"/>
        <w:ind w:left="440" w:firstLine="88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037C15E9" w14:textId="77777777" w:rsidR="00745C39" w:rsidRPr="00D66CC9" w:rsidRDefault="00F92355" w:rsidP="00407466">
      <w:pPr>
        <w:pStyle w:val="Heading3"/>
      </w:pPr>
      <w:bookmarkStart w:id="227" w:name="_Toc133407004"/>
      <w:bookmarkStart w:id="228" w:name="_Toc133407262"/>
      <w:bookmarkStart w:id="229" w:name="_Toc133408208"/>
      <w:bookmarkStart w:id="230" w:name="_Toc133410317"/>
      <w:bookmarkStart w:id="231" w:name="_Toc133431932"/>
      <w:bookmarkStart w:id="232" w:name="_Toc133937328"/>
      <w:bookmarkStart w:id="233" w:name="_Toc133937499"/>
      <w:bookmarkStart w:id="234" w:name="_Toc135126669"/>
      <w:bookmarkStart w:id="235" w:name="_Toc135127469"/>
      <w:bookmarkStart w:id="236" w:name="_Toc135127683"/>
      <w:bookmarkStart w:id="237" w:name="_Toc138927436"/>
      <w:bookmarkStart w:id="238" w:name="_Toc138928209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15</w:t>
      </w:r>
      <w:r w:rsidR="002213B4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="00AF3B09" w:rsidRPr="00D66CC9">
        <w:rPr>
          <w:rFonts w:hint="cs"/>
          <w:cs/>
        </w:rPr>
        <w:t>ປັບປຸງ</w:t>
      </w:r>
      <w:r w:rsidRPr="00D66CC9">
        <w:rPr>
          <w:cs/>
        </w:rPr>
        <w:t>) ມາດ</w:t>
      </w:r>
      <w:r w:rsidRPr="00D66CC9">
        <w:rPr>
          <w:cs/>
        </w:rPr>
        <w:softHyphen/>
        <w:t>ຕະ</w:t>
      </w:r>
      <w:r w:rsidRPr="00D66CC9">
        <w:rPr>
          <w:cs/>
        </w:rPr>
        <w:softHyphen/>
        <w:t>ຖານ​ການ​ລາຍ​ງານ​ການ​ເງິນ ສຳ</w:t>
      </w:r>
      <w:r w:rsidRPr="00D66CC9">
        <w:rPr>
          <w:cs/>
        </w:rPr>
        <w:softHyphen/>
        <w:t>ລັບ​ວິ​ສາ​ຫະ​ກິດ​ທີ່​ບໍ່​</w:t>
      </w:r>
      <w:r w:rsidR="0038230F" w:rsidRPr="00D66CC9">
        <w:rPr>
          <w:sz w:val="24"/>
          <w:cs/>
        </w:rPr>
        <w:t>ຕິດພັນກັບ</w:t>
      </w:r>
      <w:r w:rsidRPr="00D66CC9">
        <w:rPr>
          <w:cs/>
        </w:rPr>
        <w:t>​ຜົນ​</w:t>
      </w:r>
      <w:r w:rsidR="00EC2097" w:rsidRPr="00D66CC9">
        <w:rPr>
          <w:rFonts w:hint="cs"/>
          <w:cs/>
        </w:rPr>
        <w:t xml:space="preserve">  </w:t>
      </w:r>
      <w:r w:rsidRPr="00D66CC9">
        <w:rPr>
          <w:cs/>
        </w:rPr>
        <w:t>ປະໂຫຍດ​ສາ​ທາລະ</w:t>
      </w:r>
      <w:r w:rsidRPr="00D66CC9">
        <w:rPr>
          <w:cs/>
        </w:rPr>
        <w:softHyphen/>
        <w:t>ນະ</w:t>
      </w:r>
      <w:bookmarkEnd w:id="232"/>
      <w:bookmarkEnd w:id="233"/>
      <w:bookmarkEnd w:id="234"/>
      <w:bookmarkEnd w:id="235"/>
      <w:bookmarkEnd w:id="236"/>
      <w:bookmarkEnd w:id="237"/>
      <w:bookmarkEnd w:id="238"/>
      <w:r w:rsidR="00DA1A2B" w:rsidRPr="00D66CC9">
        <w:rPr>
          <w:rFonts w:hint="cs"/>
          <w:cs/>
        </w:rPr>
        <w:t xml:space="preserve"> </w:t>
      </w:r>
      <w:bookmarkEnd w:id="227"/>
      <w:bookmarkEnd w:id="228"/>
      <w:bookmarkEnd w:id="229"/>
      <w:bookmarkEnd w:id="230"/>
      <w:bookmarkEnd w:id="231"/>
    </w:p>
    <w:p w14:paraId="4A613887" w14:textId="77777777" w:rsidR="00AF3B09" w:rsidRPr="00D66CC9" w:rsidRDefault="00AF3B09" w:rsidP="00407466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ວິ​ສາ​ຫະ​ກິດ​ທີ່​ບໍ່​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</w:t>
      </w:r>
      <w:r w:rsidR="00AE2F76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17D8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C00A5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ເປັນວິສາຫະກິດ</w:t>
      </w:r>
      <w:r w:rsidR="00017D8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ຂະໜາດ</w:t>
      </w:r>
      <w:r w:rsidR="00C00A5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ໃຫຍ່ </w:t>
      </w:r>
      <w:r w:rsidR="00017D8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ມາດຕະ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ຖານ​ການ​ລາຍ​ງານ​ການ​ເງິນ ສຳ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ລັບ​ວິ​ສາຫະ​ກິດ</w:t>
      </w:r>
      <w:r w:rsidR="00017D80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ຂະໜາດໃຫຍ່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ເພື່ອ​ສ້າງ​ເອ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ສານ​ລາຍ​ງານ​ການ​ເງິນ​ຂອງ​ຕົນ.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0EC26551" w14:textId="77777777" w:rsidR="00017D80" w:rsidRPr="00D66CC9" w:rsidRDefault="00017D80" w:rsidP="00407466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ວິ​ສາ​ຫະ​ກິດ​ທີ່​ບໍ່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</w:t>
      </w:r>
      <w:r w:rsidR="00AE2F76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ທີ່ເປັນວິສາຫະກິດຂະໜາດ</w:t>
      </w:r>
      <w:r w:rsidR="00AE2F76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ນ້ອຍ ແລະ ກາງ 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ຖານ​ການ​ລາຍ​ງານ​ການ​ເງິນ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ລັບ​ວິ​ສາຫະ​ກິດ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ຂະໜາດ</w:t>
      </w:r>
      <w:r w:rsidR="00AE2F76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ນ້ອຍ ແລະ ກາງ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ເພື່ອ​ສ້າງ​ເອກະສານ​ລາຍ​ງານ​ການ​ເງິນ​ຂອງ​ຕົນ. </w:t>
      </w:r>
    </w:p>
    <w:p w14:paraId="52B598D6" w14:textId="77777777" w:rsidR="00AF3B09" w:rsidRPr="00D66CC9" w:rsidRDefault="00992B7B" w:rsidP="00407466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ວິ​ສາ​ຫະ​ກິດ​ທີ່​ບໍ່ຕິດພັນກັບ​ຜົນ​ປະ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</w:t>
      </w:r>
      <w:r w:rsidR="00AE2F76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ທີ່ເປັນ</w:t>
      </w:r>
      <w:r w:rsidR="00AF3B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ຈຸນລະວິສາຫະກິດ </w:t>
      </w:r>
      <w:r w:rsidR="00017D8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AF3B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ປະຕິບັດຕາມ</w:t>
      </w:r>
      <w:r w:rsidR="00E8689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ປຶ້ມ</w:t>
      </w:r>
      <w:r w:rsidR="00E771C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8689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ຄູ່ມືການບັນຊີ </w:t>
      </w:r>
      <w:r w:rsidR="00C3371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ສຳລັບຈຸນລະວິສາຫະກິດ.</w:t>
      </w:r>
    </w:p>
    <w:p w14:paraId="1BB51D5D" w14:textId="77777777" w:rsidR="00AF3B09" w:rsidRPr="00D66CC9" w:rsidRDefault="00AF3B09" w:rsidP="00407466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ສະຖາບັນການເງິນອື່ນ</w:t>
      </w:r>
      <w:r w:rsidR="00D34E6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ທີ່ບໍ່ໄດ້ກຳນົດເປັນວິສາຫະກິດທີ່</w:t>
      </w:r>
      <w:r w:rsidR="0038230F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ຜົນປະໂຫຍດສາທາລະນະ ທີ່ຂຶ້ນກັບການຄຸ້ມຄອງຂອງທະນາຄານແຫ່ງ ສປປ ລາວ ຕ້ອງປະຕິບັດຕາມລະບຽບການບັນຊີທີ່ທະນາຄານແຫ່ງ ສປປ ລາວ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C35D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</w:t>
      </w:r>
      <w:r w:rsidR="00C3371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0E34478A" w14:textId="77777777" w:rsidR="00AF3B09" w:rsidRPr="00D66CC9" w:rsidRDefault="00AF3B09" w:rsidP="00407466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ນີວິ​ສາ​ຫະ​ກິດທີ່​ບໍ່​</w:t>
      </w:r>
      <w:r w:rsidR="00F26B7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​ຜົນ​ປະໂຫຍດ​ສາ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ນະ ຫາກ​ຄວບ​ຄຸມ</w:t>
      </w:r>
      <w:r w:rsidR="00670F5B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​ໜຶ່ງ ຫຼື ຫຼາຍ </w:t>
      </w:r>
      <w:r w:rsidR="00670F5B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    </w:t>
      </w:r>
      <w:r w:rsidR="00017D8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​ໃນ​ກຸ່ມ</w:t>
      </w:r>
      <w:r w:rsidR="00017D8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ວິ​ສາ​ຫະກິດ​ດັ່ງ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 ຕ້ອງ​ປະ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ຕະຖານ​ການ​ລາຍ​ງານ​ການ​ເງິນ 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ລັບ​ວິ​ສາ​ຫະ​ກິດ​​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="004B0BA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າດໃຫຍ່ ແລະ ຕ້ອງ​ສ້າງ​ເອ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ເພາະ​ກິດ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ແລະ ເອກະສານ​ລາຍ​ງານ​ການ​ເງິນ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​ລວມ​ກິດ​ຈະ​ການ.</w:t>
      </w:r>
      <w:bookmarkStart w:id="239" w:name="_Toc133407005"/>
      <w:bookmarkStart w:id="240" w:name="_Toc133407263"/>
      <w:bookmarkStart w:id="241" w:name="_Toc133408209"/>
      <w:bookmarkStart w:id="242" w:name="_Toc133410318"/>
      <w:bookmarkStart w:id="243" w:name="_Toc133431933"/>
    </w:p>
    <w:p w14:paraId="06A928F1" w14:textId="77777777" w:rsidR="00875BDB" w:rsidRPr="00D66CC9" w:rsidRDefault="00875BDB" w:rsidP="00407466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229454AF" w14:textId="77777777" w:rsidR="00745C39" w:rsidRPr="00D66CC9" w:rsidRDefault="00F92355" w:rsidP="00407466">
      <w:pPr>
        <w:pStyle w:val="Heading3"/>
      </w:pPr>
      <w:bookmarkStart w:id="244" w:name="_Toc133937329"/>
      <w:bookmarkStart w:id="245" w:name="_Toc133937500"/>
      <w:bookmarkStart w:id="246" w:name="_Toc135126670"/>
      <w:bookmarkStart w:id="247" w:name="_Toc135127470"/>
      <w:bookmarkStart w:id="248" w:name="_Toc135127684"/>
      <w:bookmarkStart w:id="249" w:name="_Toc138927437"/>
      <w:bookmarkStart w:id="250" w:name="_Toc138928210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16</w:t>
      </w:r>
      <w:r w:rsidR="00DA1A2B" w:rsidRPr="00D66CC9">
        <w:rPr>
          <w:rFonts w:hint="cs"/>
          <w:sz w:val="24"/>
          <w:szCs w:val="32"/>
          <w:cs/>
        </w:rPr>
        <w:t xml:space="preserve"> </w:t>
      </w:r>
      <w:r w:rsidR="00B83E03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ມາດ</w:t>
      </w:r>
      <w:r w:rsidRPr="00D66CC9">
        <w:rPr>
          <w:cs/>
        </w:rPr>
        <w:softHyphen/>
        <w:t>ຕະ</w:t>
      </w:r>
      <w:r w:rsidRPr="00D66CC9">
        <w:rPr>
          <w:cs/>
        </w:rPr>
        <w:softHyphen/>
        <w:t>ຖານ​ການ​ລາຍ​ງານ​ການ​ເງິນຂອງ​ບໍ</w:t>
      </w:r>
      <w:r w:rsidRPr="00D66CC9">
        <w:rPr>
          <w:cs/>
        </w:rPr>
        <w:softHyphen/>
        <w:t>ລິ</w:t>
      </w:r>
      <w:r w:rsidRPr="00D66CC9">
        <w:rPr>
          <w:cs/>
        </w:rPr>
        <w:softHyphen/>
        <w:t>ສັດ​ໃນ​ກຸ່ມ</w:t>
      </w:r>
      <w:bookmarkEnd w:id="244"/>
      <w:bookmarkEnd w:id="245"/>
      <w:bookmarkEnd w:id="246"/>
      <w:bookmarkEnd w:id="247"/>
      <w:bookmarkEnd w:id="248"/>
      <w:bookmarkEnd w:id="249"/>
      <w:bookmarkEnd w:id="250"/>
      <w:r w:rsidR="00DA1A2B" w:rsidRPr="00D66CC9">
        <w:rPr>
          <w:rFonts w:hint="cs"/>
          <w:cs/>
        </w:rPr>
        <w:t xml:space="preserve"> </w:t>
      </w:r>
      <w:bookmarkEnd w:id="239"/>
      <w:bookmarkEnd w:id="240"/>
      <w:bookmarkEnd w:id="241"/>
      <w:bookmarkEnd w:id="242"/>
      <w:bookmarkEnd w:id="243"/>
    </w:p>
    <w:p w14:paraId="2F817AB8" w14:textId="77777777" w:rsidR="00745C39" w:rsidRPr="00D66CC9" w:rsidRDefault="00AE2F76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ໃນ​ກໍ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ນີ​</w:t>
      </w:r>
      <w:r w:rsidR="00A971B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ບໍ​ລິສັດ​ແມ່ ຫຼື </w:t>
      </w:r>
      <w:r w:rsidR="0016151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​ບໍ</w:t>
      </w:r>
      <w:r w:rsidR="0016151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="0016151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</w:t>
      </w:r>
      <w:r w:rsidR="0016151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ກຸ່ມ ຫາກ​ປະ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ຖານ​ສາ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ກົນ​ດ້ານ​ການ​ລາຍ​ງານ​</w:t>
      </w:r>
      <w:r w:rsidR="00670F5B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 </w:t>
      </w:r>
      <w:r w:rsidR="00AA0D3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ການ​ເງິນ</w:t>
      </w:r>
      <w:r w:rsidR="00AA0D3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ແລ້ວ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</w:t>
      </w:r>
      <w:r w:rsidR="003B2FE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ລູກ ຫຼື ບໍລິສັດ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ໃນ​ກຸ</w:t>
      </w:r>
      <w:r w:rsidR="00AA0D3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່ມ</w:t>
      </w:r>
      <w:r w:rsidR="00316F2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ດຽວ</w:t>
      </w:r>
      <w:r w:rsidR="00AA0D3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ນັ້ນ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A0D3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</w:t>
      </w:r>
      <w:r w:rsidR="00D65CB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ຖານ​ສາ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ກົນ​ດ້ານ​ການ​ລາຍ​ງານ​ການ​ເງິນ ແລະ ຕ້ອງ​ແຈ້ງ​</w:t>
      </w:r>
      <w:r w:rsidR="00A971B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ໃຫ້​ກະ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ຊວງ​ການ​ເງິນ.</w:t>
      </w:r>
    </w:p>
    <w:p w14:paraId="154DA0B7" w14:textId="77777777" w:rsidR="00660B1D" w:rsidRPr="00D66CC9" w:rsidRDefault="007701D7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ຖ້າ</w:t>
      </w:r>
      <w:r w:rsidR="00660B1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ບໍລິສັດລູ</w:t>
      </w:r>
      <w:r w:rsidR="003B2FE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 </w:t>
      </w:r>
      <w:r w:rsidR="00607C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 ບໍລິສັດ</w:t>
      </w:r>
      <w:r w:rsidR="00607CD2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316F2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ໃດໜຶ່ງ</w:t>
      </w:r>
      <w:r w:rsidR="00607CD2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ໃນ​ກຸ</w:t>
      </w:r>
      <w:r w:rsidR="00607C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່ມ </w:t>
      </w:r>
      <w:r w:rsidR="00660B1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ຫາກ​ແຍກ​ອອກ​ຈາກ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60B1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​ບໍ</w:t>
      </w:r>
      <w:r w:rsidR="00660B1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="00660B1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ສັດ​ແມ່ ຫຼື </w:t>
      </w:r>
      <w:r w:rsidR="0016151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​ບໍ</w:t>
      </w:r>
      <w:r w:rsidR="0016151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="0016151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ສັດ</w:t>
      </w:r>
      <w:r w:rsidR="0016151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660B1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ກຸ່ມ</w:t>
      </w:r>
      <w:r w:rsidR="00316F2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="00660B1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ກໍ​ໃຫ້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60B1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​ສືບ</w:t>
      </w:r>
      <w:r w:rsidR="00660B1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ຕໍ່​ປະ</w:t>
      </w:r>
      <w:r w:rsidR="00660B1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ຕິບັດມາດ</w:t>
      </w:r>
      <w:r w:rsidR="00660B1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ຕະຖານ​ສາ</w:t>
      </w:r>
      <w:r w:rsidR="00660B1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ກົນ​</w:t>
      </w:r>
      <w:r w:rsidR="00660B1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ດ້ານການລາຍງານການເງິນ</w:t>
      </w:r>
      <w:r w:rsidR="00660B1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5E1B44FA" w14:textId="77777777" w:rsidR="006C7AAD" w:rsidRPr="00D66CC9" w:rsidRDefault="00F92355" w:rsidP="00B16CFF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ສັດ​ໃນ​ກຸ່ມ ຕ້ອງ​ສ້າງ​ເອ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ເພາະ​ກິດ​ຈະ​ການ.</w:t>
      </w:r>
    </w:p>
    <w:p w14:paraId="57320303" w14:textId="77777777" w:rsidR="00EA38FD" w:rsidRPr="00D66CC9" w:rsidRDefault="00EA38FD" w:rsidP="00B16CFF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34AA5BEA" w14:textId="77777777" w:rsidR="00AF3B09" w:rsidRPr="00D66CC9" w:rsidRDefault="00AF3B09" w:rsidP="00407466">
      <w:pPr>
        <w:pStyle w:val="Heading3"/>
        <w:rPr>
          <w:rFonts w:hint="cs"/>
        </w:rPr>
      </w:pPr>
      <w:bookmarkStart w:id="251" w:name="_Toc133407280"/>
      <w:bookmarkStart w:id="252" w:name="_Toc133408224"/>
      <w:bookmarkStart w:id="253" w:name="_Toc133410337"/>
      <w:bookmarkStart w:id="254" w:name="_Toc133431952"/>
      <w:bookmarkStart w:id="255" w:name="_Toc133937330"/>
      <w:bookmarkStart w:id="256" w:name="_Toc133937501"/>
      <w:bookmarkStart w:id="257" w:name="_Toc135126671"/>
      <w:bookmarkStart w:id="258" w:name="_Toc135127471"/>
      <w:bookmarkStart w:id="259" w:name="_Toc135127685"/>
      <w:bookmarkStart w:id="260" w:name="_Toc138927438"/>
      <w:bookmarkStart w:id="261" w:name="_Toc138928211"/>
      <w:r w:rsidRPr="00D66CC9">
        <w:rPr>
          <w:cs/>
        </w:rPr>
        <w:t>ມາດຕາ 1</w:t>
      </w:r>
      <w:r w:rsidRPr="00D66CC9">
        <w:rPr>
          <w:rFonts w:hint="cs"/>
          <w:cs/>
        </w:rPr>
        <w:t>7</w:t>
      </w:r>
      <w:r w:rsidRPr="00D66CC9">
        <w:rPr>
          <w:cs/>
        </w:rPr>
        <w:t xml:space="preserve"> (ໃໝ່)</w:t>
      </w:r>
      <w:r w:rsidRPr="00D66CC9">
        <w:rPr>
          <w:rFonts w:cs="DokChampa" w:hint="cs"/>
          <w:cs/>
        </w:rPr>
        <w:t xml:space="preserve"> </w:t>
      </w:r>
      <w:r w:rsidR="00F27D40" w:rsidRPr="00D66CC9">
        <w:rPr>
          <w:rFonts w:hint="cs"/>
          <w:cs/>
        </w:rPr>
        <w:t>ການປ່ຽນແປງ</w:t>
      </w:r>
      <w:r w:rsidRPr="00D66CC9">
        <w:rPr>
          <w:rFonts w:hint="cs"/>
          <w:cs/>
        </w:rPr>
        <w:t>ການ​</w:t>
      </w:r>
      <w:r w:rsidR="001818F1" w:rsidRPr="00D66CC9">
        <w:rPr>
          <w:rFonts w:hint="cs"/>
          <w:cs/>
        </w:rPr>
        <w:t>ນຳໃຊ້</w:t>
      </w:r>
      <w:r w:rsidRPr="00D66CC9">
        <w:rPr>
          <w:rFonts w:hint="cs"/>
          <w:cs/>
        </w:rPr>
        <w:t>​ມາດຕະຖານ​ການ​ລາຍ​ງານ​ການ​ເງິນ</w:t>
      </w:r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0694E0F9" w14:textId="77777777" w:rsidR="00F27D40" w:rsidRPr="00D66CC9" w:rsidRDefault="00AF3B09" w:rsidP="00670F5B">
      <w:pPr>
        <w:spacing w:after="0" w:line="360" w:lineRule="exact"/>
        <w:ind w:left="426" w:firstLine="736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ຫົວໜ່ວຍຖືບັນຊີ</w:t>
      </w:r>
      <w:r w:rsidRPr="00D66CC9">
        <w:rPr>
          <w:rFonts w:ascii="Phetsarath OT" w:hAnsi="Phetsarath OT" w:cs="Phetsarath OT"/>
          <w:sz w:val="24"/>
          <w:szCs w:val="24"/>
          <w:cs/>
          <w:lang w:bidi="lo-LA"/>
        </w:rPr>
        <w:t>ວິສາຫະກິດ</w:t>
      </w:r>
      <w:r w:rsidR="00554519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ໃດໜຶ່ງ</w:t>
      </w:r>
      <w:r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5222" w:rsidRPr="00D66CC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B46E31" w:rsidRPr="00D66CC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316F28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BF5222" w:rsidRPr="00D66CC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46E31" w:rsidRPr="00D66CC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ປ່ຽນແປງການ</w:t>
      </w:r>
      <w:r w:rsidR="00BF5222" w:rsidRPr="00D66CC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BF5222" w:rsidRPr="00D66CC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F5222" w:rsidRPr="00D66CC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​ມາດຕະຖານ​</w:t>
      </w:r>
      <w:r w:rsidRPr="00D66CC9">
        <w:rPr>
          <w:rFonts w:ascii="Phetsarath OT" w:hAnsi="Phetsarath OT" w:cs="Phetsarath OT"/>
          <w:sz w:val="24"/>
          <w:szCs w:val="24"/>
          <w:cs/>
          <w:lang w:bidi="lo-LA"/>
        </w:rPr>
        <w:t>ການລາຍງານການເງິນທີ່ສູງກວ່າ</w:t>
      </w:r>
      <w:r w:rsidR="001818F1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ທີ່ຕົນນຳໃຊ້ຢູ່</w:t>
      </w:r>
      <w:r w:rsidR="00F27D40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="00BF5222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ຕ້ອ</w:t>
      </w:r>
      <w:r w:rsidR="00B46E31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ງໄດ້ຮັບ</w:t>
      </w:r>
      <w:r w:rsidR="00F27D40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ອະນຸຍາດ</w:t>
      </w:r>
      <w:r w:rsidR="00B46E31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r w:rsidR="00433CDC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BF5222" w:rsidRPr="00D66CC9">
        <w:rPr>
          <w:rFonts w:ascii="Phetsarath OT" w:hAnsi="Phetsarath OT" w:cs="Phetsarath OT" w:hint="cs"/>
          <w:sz w:val="24"/>
          <w:szCs w:val="24"/>
          <w:cs/>
          <w:lang w:bidi="lo-LA"/>
        </w:rPr>
        <w:t>ການເງິນ.</w:t>
      </w:r>
      <w:bookmarkStart w:id="262" w:name="_Toc372528287"/>
      <w:bookmarkStart w:id="263" w:name="_Toc373564463"/>
      <w:bookmarkStart w:id="264" w:name="_Toc384132102"/>
      <w:bookmarkStart w:id="265" w:name="_Toc133407006"/>
      <w:bookmarkStart w:id="266" w:name="_Toc133407264"/>
      <w:bookmarkStart w:id="267" w:name="_Toc133408210"/>
      <w:bookmarkStart w:id="268" w:name="_Toc133410319"/>
      <w:bookmarkStart w:id="269" w:name="_Toc133431934"/>
      <w:bookmarkStart w:id="270" w:name="_Toc133937331"/>
      <w:bookmarkStart w:id="271" w:name="_Toc133937502"/>
      <w:bookmarkStart w:id="272" w:name="_Toc135126672"/>
      <w:bookmarkStart w:id="273" w:name="_Toc135127472"/>
      <w:bookmarkStart w:id="274" w:name="_Toc135127686"/>
    </w:p>
    <w:p w14:paraId="18877671" w14:textId="77777777" w:rsidR="004B0BA8" w:rsidRPr="00D66CC9" w:rsidRDefault="004B0BA8" w:rsidP="00B763A6">
      <w:pPr>
        <w:spacing w:after="0" w:line="360" w:lineRule="exact"/>
        <w:ind w:left="426" w:firstLine="708"/>
        <w:jc w:val="both"/>
        <w:rPr>
          <w:rFonts w:ascii="Phetsarath OT" w:hAnsi="Phetsarath OT" w:cs="Phetsarath OT" w:hint="cs"/>
          <w:sz w:val="24"/>
          <w:szCs w:val="24"/>
          <w:lang w:val="pt-BR" w:bidi="lo-LA"/>
        </w:rPr>
      </w:pPr>
    </w:p>
    <w:p w14:paraId="1FD7998E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  <w:lang w:val="pt-BR"/>
        </w:rPr>
      </w:pPr>
      <w:bookmarkStart w:id="275" w:name="_Toc138927439"/>
      <w:bookmarkStart w:id="276" w:name="_Toc138928212"/>
      <w:r w:rsidRPr="00D66CC9">
        <w:rPr>
          <w:rFonts w:eastAsia="Phetsarath OT" w:cs="Phetsarath OT"/>
          <w:szCs w:val="28"/>
          <w:cs/>
          <w:lang w:val="pt-BR" w:bidi="lo-LA"/>
        </w:rPr>
        <w:t xml:space="preserve">ພາກ​ທີ </w:t>
      </w:r>
      <w:bookmarkEnd w:id="262"/>
      <w:bookmarkEnd w:id="263"/>
      <w:bookmarkEnd w:id="264"/>
      <w:r w:rsidRPr="00D66CC9">
        <w:rPr>
          <w:rFonts w:eastAsia="Phetsarath OT" w:cs="Phetsarath OT"/>
          <w:szCs w:val="28"/>
          <w:lang w:val="pt-BR"/>
        </w:rPr>
        <w:t>II</w:t>
      </w:r>
      <w:bookmarkEnd w:id="265"/>
      <w:bookmarkEnd w:id="266"/>
      <w:bookmarkEnd w:id="267"/>
      <w:bookmarkEnd w:id="268"/>
      <w:bookmarkEnd w:id="269"/>
      <w:r w:rsidR="00AF3B09" w:rsidRPr="00D66CC9">
        <w:rPr>
          <w:rFonts w:eastAsia="Phetsarath OT" w:cs="Phetsarath OT"/>
          <w:szCs w:val="28"/>
          <w:lang w:val="pt-BR"/>
        </w:rPr>
        <w:t>I</w:t>
      </w:r>
      <w:bookmarkEnd w:id="270"/>
      <w:bookmarkEnd w:id="271"/>
      <w:bookmarkEnd w:id="272"/>
      <w:bookmarkEnd w:id="273"/>
      <w:bookmarkEnd w:id="274"/>
      <w:bookmarkEnd w:id="275"/>
      <w:bookmarkEnd w:id="276"/>
    </w:p>
    <w:p w14:paraId="2D2AA185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  <w:lang w:val="pt-BR"/>
        </w:rPr>
      </w:pPr>
      <w:bookmarkStart w:id="277" w:name="_Toc133407007"/>
      <w:bookmarkStart w:id="278" w:name="_Toc133407265"/>
      <w:bookmarkStart w:id="279" w:name="_Toc133408211"/>
      <w:bookmarkStart w:id="280" w:name="_Toc133410320"/>
      <w:bookmarkStart w:id="281" w:name="_Toc133431935"/>
      <w:bookmarkStart w:id="282" w:name="_Toc133937332"/>
      <w:bookmarkStart w:id="283" w:name="_Toc133937503"/>
      <w:bookmarkStart w:id="284" w:name="_Toc135126673"/>
      <w:bookmarkStart w:id="285" w:name="_Toc135127473"/>
      <w:bookmarkStart w:id="286" w:name="_Toc135127687"/>
      <w:bookmarkStart w:id="287" w:name="_Toc138927440"/>
      <w:bookmarkStart w:id="288" w:name="_Toc138928213"/>
      <w:r w:rsidRPr="00D66CC9">
        <w:rPr>
          <w:rFonts w:eastAsia="Phetsarath OT" w:cs="Phetsarath OT"/>
          <w:szCs w:val="28"/>
          <w:cs/>
          <w:lang w:val="pt-BR" w:bidi="lo-LA"/>
        </w:rPr>
        <w:t>ການ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ຈັດ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ຕັ້ງ​ປະ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ຕິ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ບັດ​ວຽກ​ງານ​ບັນ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ຊີ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5783495A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289" w:name="_Toc133410321"/>
      <w:bookmarkStart w:id="290" w:name="_Toc133431936"/>
      <w:bookmarkStart w:id="291" w:name="_Toc133937333"/>
      <w:bookmarkStart w:id="292" w:name="_Toc133937504"/>
      <w:bookmarkStart w:id="293" w:name="_Toc135126674"/>
      <w:bookmarkStart w:id="294" w:name="_Toc135127474"/>
      <w:bookmarkStart w:id="295" w:name="_Toc135127688"/>
      <w:bookmarkStart w:id="296" w:name="_Toc138927441"/>
      <w:bookmarkStart w:id="297" w:name="_Toc138928214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1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62A1D9F6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298" w:name="_Toc133410322"/>
      <w:bookmarkStart w:id="299" w:name="_Toc133431937"/>
      <w:bookmarkStart w:id="300" w:name="_Toc133937334"/>
      <w:bookmarkStart w:id="301" w:name="_Toc133937505"/>
      <w:bookmarkStart w:id="302" w:name="_Toc135126675"/>
      <w:bookmarkStart w:id="303" w:name="_Toc135127475"/>
      <w:bookmarkStart w:id="304" w:name="_Toc135127689"/>
      <w:bookmarkStart w:id="305" w:name="_Toc138927442"/>
      <w:bookmarkStart w:id="306" w:name="_Toc138928215"/>
      <w:r w:rsidRPr="00D66CC9">
        <w:rPr>
          <w:rFonts w:eastAsia="Phetsarath OT" w:cs="Phetsarath OT"/>
          <w:szCs w:val="26"/>
          <w:cs/>
          <w:lang w:bidi="lo-LA"/>
        </w:rPr>
        <w:t>ການ​ຖື​ບັນ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76338B27" w14:textId="77777777" w:rsidR="006C7AAD" w:rsidRPr="00D66CC9" w:rsidRDefault="006C7AAD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326E60BD" w14:textId="77777777" w:rsidR="00745C39" w:rsidRPr="00D66CC9" w:rsidRDefault="00F92355" w:rsidP="00407466">
      <w:pPr>
        <w:pStyle w:val="Heading3"/>
      </w:pPr>
      <w:bookmarkStart w:id="307" w:name="_Toc133407008"/>
      <w:bookmarkStart w:id="308" w:name="_Toc133407266"/>
      <w:bookmarkStart w:id="309" w:name="_Toc133408212"/>
      <w:bookmarkStart w:id="310" w:name="_Toc133410323"/>
      <w:bookmarkStart w:id="311" w:name="_Toc133431938"/>
      <w:bookmarkStart w:id="312" w:name="_Toc133937335"/>
      <w:bookmarkStart w:id="313" w:name="_Toc133937506"/>
      <w:bookmarkStart w:id="314" w:name="_Toc135126676"/>
      <w:bookmarkStart w:id="315" w:name="_Toc135127476"/>
      <w:bookmarkStart w:id="316" w:name="_Toc135127690"/>
      <w:bookmarkStart w:id="317" w:name="_Toc138927443"/>
      <w:bookmarkStart w:id="318" w:name="_Toc138928216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18156A" w:rsidRPr="00D66CC9">
        <w:rPr>
          <w:rFonts w:hint="cs"/>
          <w:cs/>
        </w:rPr>
        <w:t>1</w:t>
      </w:r>
      <w:r w:rsidR="00C47021" w:rsidRPr="00D66CC9">
        <w:rPr>
          <w:rFonts w:hint="cs"/>
          <w:cs/>
        </w:rPr>
        <w:t>8</w:t>
      </w:r>
      <w:r w:rsidR="008F40C7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8F40C7" w:rsidRPr="00D66CC9">
        <w:rPr>
          <w:rFonts w:hint="cs"/>
          <w:cs/>
        </w:rPr>
        <w:t>ປັບປຸງ</w:t>
      </w:r>
      <w:r w:rsidRPr="00D66CC9">
        <w:rPr>
          <w:cs/>
        </w:rPr>
        <w:t>) ການ​ເກັບ​ກຳ ແລະ ບັນ</w:t>
      </w:r>
      <w:r w:rsidRPr="00D66CC9">
        <w:rPr>
          <w:cs/>
        </w:rPr>
        <w:softHyphen/>
        <w:t>ທຶກຂໍ້​ມູນ​ບັນ</w:t>
      </w:r>
      <w:r w:rsidRPr="00D66CC9">
        <w:rPr>
          <w:cs/>
        </w:rPr>
        <w:softHyphen/>
        <w:t>ຊີ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4F81F904" w14:textId="77777777" w:rsidR="00745C39" w:rsidRPr="00D66CC9" w:rsidRDefault="00F92355" w:rsidP="00670F5B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ການ​ເຄື່ອນ​ໄຫວ​ດ້ານ​ການ​ເງິນ ທີ່​ສົ່ງ​ຜົນ​ກະ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ທົບ​ຕໍ່</w:t>
      </w:r>
      <w:r w:rsidR="00670F5B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F3B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ຊັບສິນ, ໜີ້ສິນ,</w:t>
      </w:r>
      <w:r w:rsidR="002448F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ທຶນ,</w:t>
      </w:r>
      <w:r w:rsidR="00AF3B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0222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ລາຍຮັບ</w:t>
      </w:r>
      <w:r w:rsidR="00AF3B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90222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ລາຍຈ່າຍ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ຕ້ອງ​ຖືກ​ເກັບ​ກຳ ແລະ 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ທຶກ​ຕາມ​ລຳ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ການທີ່​ເກີດ​ຂຶ້ນ​ໃນ​ແຕ່​ລະ​ວັນ</w:t>
      </w:r>
      <w:r w:rsidR="00FB38E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ເຂົ້າ​ປຶ້ມ​ບັນ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ຈຳ​ວັນ</w:t>
      </w:r>
      <w:r w:rsidR="006B442A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B442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ໃຫ້ຄົບຖ້ວນ</w:t>
      </w:r>
      <w:r w:rsidR="005D638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ຕາມ​ເນື້ອ​ໃນ​ລາຍ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ສານ​ຢັ້ງ​ຢືນ.</w:t>
      </w:r>
    </w:p>
    <w:p w14:paraId="483AFDCC" w14:textId="77777777" w:rsidR="00745C39" w:rsidRPr="00D66CC9" w:rsidRDefault="00F92355" w:rsidP="00670F5B">
      <w:pPr>
        <w:spacing w:after="0" w:line="360" w:lineRule="exact"/>
        <w:ind w:left="426" w:firstLine="77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ການ​ເກັບ​ກຳ ແລະ 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ທຶກຂໍ້​ມູນ​ບັນ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A971B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</w:t>
      </w:r>
      <w:r w:rsidR="0090222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ໃຫ້​ສອດ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ຄ່ອງ​ກັບ​ລະ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ບຽບ​ການ​ພື້ນ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1A2751CE" w14:textId="77777777" w:rsidR="00D34631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ຊີ​ເປັນ​ສະ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ກຸນ​ເງິນ​ກີບ</w:t>
      </w:r>
      <w:r w:rsidR="00B46E3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ເວັ້ນ​ເສຍ​ແຕ່​ໄດ້​ຮັບ​ອະ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ຍາດ</w:t>
      </w:r>
      <w:r w:rsidR="00433CD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ຈາກກະຊວງການເງິນ</w:t>
      </w:r>
      <w:r w:rsidR="001E751D" w:rsidRPr="00D66CC9">
        <w:rPr>
          <w:rFonts w:ascii="Phetsarath OT" w:eastAsia="Phetsarath OT" w:hAnsi="Phetsarath OT" w:cs="Phetsarath OT"/>
          <w:spacing w:val="-4"/>
          <w:sz w:val="10"/>
          <w:szCs w:val="10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ຕາມ​ທີ່​ໄດ້​ກຳ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ນົດ​ໄວ້​ໃນ​ມາດຕາ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7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ຂອງ​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ບັບ​ນີ້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17A0561" w14:textId="77777777" w:rsidR="00D34631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ນຳ​ໃຊ້​ຫຼັກ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ຊີ​ຄູ່ ໃນ​ການ​ບັນ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ການ​ເຄື່ອນ​ໄຫວ​ບັນ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ຊຶ່ງ​ຕ້ອງ​ສະ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ແດງອອກດ້ວຍ​ການ​ບັນທຶກ​ບັນ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ຊີ​ພົວ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ພັນ​ກັນຢ່າງ​ໜ້ອຍ ສອງ​ບັນ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(</w:t>
      </w:r>
      <w:r w:rsidR="002448F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ໜີ້</w:t>
      </w:r>
      <w:r w:rsidR="002448F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D751E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448F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ມີ) ໂດຍ​ຮັບ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ກັນໃຫ້​ຈຳ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ນວນ​ເງິນເບື້ອງ​ໜີ້ ແລະ ຈຳນວນ​ເງິນ​ເບື້ອງ​ມີ ເທົ່າ​ກັນ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12D4742" w14:textId="77777777" w:rsidR="00D34631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ອີງ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ໃສ່​ເອ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ສານ​ຢັ້ງ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ຢືນທີ່​ມີ​ເນື້ອ​ໃນ​</w:t>
      </w:r>
      <w:r w:rsidR="0051234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="0061264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​ຄົບ​ຖ້ວນ ນຳ​ໃຊ້​ເປັນ​ຫຼັກ​ຖານ</w:t>
      </w:r>
      <w:r w:rsidR="0051234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​ໃນ​ການ​ບັນທຶກ​ບັນຊີ</w:t>
      </w:r>
      <w:r w:rsidR="0051234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0222D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ພ້ອມທັງເກັບຮັກສາໄວ້ ແລະ ຈັດລຽງເປັນລຳດັບ</w:t>
      </w:r>
      <w:r w:rsidR="0090222D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11393E7" w14:textId="77777777" w:rsidR="00D34631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B55FC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​ຕາມ​ລຳ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ດັບ​ການ​ເກີດ​ຂຶ້ນ ຂອງ​ລາຍ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ການ​ເຄື່ອນ​ໄຫວ</w:t>
      </w:r>
      <w:r w:rsidR="00B46E3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</w:t>
      </w:r>
      <w:r w:rsidR="00AF3B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ດ້ານການເງິນ-ການບັນຊີ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ເຂົ້າ</w:t>
      </w:r>
      <w:r w:rsidR="00D3463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ປຶ້ມຕິດຕາມ 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A03C3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ປະຈຳວັນ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D3463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3463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ໃຫ້ຖືກຕ້ອງ</w:t>
      </w:r>
      <w:r w:rsidR="00D34631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D3463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ຄົບຖ້ວນ</w:t>
      </w:r>
      <w:r w:rsidR="00D34631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D3463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ຊັດເຈນ ແລະ ທັນເວລາ</w:t>
      </w:r>
      <w:r w:rsidR="00D34631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71DF889" w14:textId="77777777" w:rsidR="00D34631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ສັງ​ລວມ​ລາຍ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ການ​ເຄື່ອນ​ໄຫວທີ່​ມີ​ລັກ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ນະ​ເນື້ອ​ໃນ​</w:t>
      </w:r>
      <w:r w:rsidR="00CF7CF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ໄລ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ຍະ​</w:t>
      </w:r>
      <w:r w:rsidR="00CF7CF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ເວລາ ແລະ ຫົວໜ່ວຍ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ດຽວ​ກັນ</w:t>
      </w:r>
      <w:r w:rsidR="00D34631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3463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ສາມາດສັງລວມ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ເຂົ້າ​ໃສ່​ເອ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ສານ​ຢັ້ງ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ຢືນ​ດຽວ​ກັນ</w:t>
      </w:r>
      <w:r w:rsidR="00D3463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</w:p>
    <w:p w14:paraId="73D45DBB" w14:textId="77777777" w:rsidR="0018156A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ແກ້​ລາຍ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ຊີ​ທີ່​ຜິດ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ພາດ ຕ້ອງ​ສະ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ແດງ​ໃຫ້​ເຫັນ​ລາຍ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ການ​ທີ່​ບັນ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ທຶກ​ຜິດ</w:t>
      </w:r>
      <w:r w:rsidR="00C84172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ພາດ</w:t>
      </w:r>
      <w:r w:rsidR="00D608CA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ເບື້ອງ​ຕົ້ນ ແລ້ວ​ຈຶ່ງ​ບັນ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ການ​ເຄື່ອນ​ໄຫວ​ທີ່​ຖືກ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51CD774" w14:textId="77777777" w:rsidR="0018156A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ສ້າງໃບ​ດຸນ​ດ່ຽງ ແລະ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</w:t>
      </w:r>
      <w:bookmarkStart w:id="319" w:name="_Hlk144747336"/>
      <w:r w:rsidR="00E7298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ປະຈຳ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​ເດືອນ</w:t>
      </w:r>
      <w:r w:rsidR="00E7298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ປີ</w:t>
      </w:r>
      <w:bookmarkEnd w:id="319"/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E82552F" w14:textId="77777777" w:rsidR="00745C39" w:rsidRPr="00D66CC9" w:rsidRDefault="00F92355" w:rsidP="00AE2F76">
      <w:pPr>
        <w:pStyle w:val="ListParagraph"/>
        <w:numPr>
          <w:ilvl w:val="1"/>
          <w:numId w:val="4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ສ້າງ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ສານ​ລາຍ​ງານ​ການ​ເງິນ​ປະ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 xml:space="preserve">ຈຳ​ປີຄົບ​ຊຸດ. </w:t>
      </w:r>
    </w:p>
    <w:p w14:paraId="590AAFF5" w14:textId="77777777" w:rsidR="001E751D" w:rsidRPr="00D66CC9" w:rsidRDefault="001E751D" w:rsidP="00B763A6">
      <w:pPr>
        <w:spacing w:after="0" w:line="360" w:lineRule="exact"/>
        <w:ind w:left="440" w:firstLine="88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A0D3993" w14:textId="77777777" w:rsidR="003B7C7D" w:rsidRPr="00D66CC9" w:rsidRDefault="003B7C7D" w:rsidP="00407466">
      <w:pPr>
        <w:pStyle w:val="Heading3"/>
      </w:pPr>
      <w:bookmarkStart w:id="320" w:name="_Toc133407010"/>
      <w:bookmarkStart w:id="321" w:name="_Toc133407268"/>
      <w:bookmarkStart w:id="322" w:name="_Toc133408214"/>
      <w:bookmarkStart w:id="323" w:name="_Toc133410325"/>
      <w:bookmarkStart w:id="324" w:name="_Toc133431940"/>
      <w:bookmarkStart w:id="325" w:name="_Toc133937337"/>
      <w:bookmarkStart w:id="326" w:name="_Toc133937508"/>
      <w:bookmarkStart w:id="327" w:name="_Toc135126678"/>
      <w:bookmarkStart w:id="328" w:name="_Toc135127478"/>
      <w:bookmarkStart w:id="329" w:name="_Toc135127692"/>
      <w:bookmarkStart w:id="330" w:name="_Toc138927444"/>
      <w:bookmarkStart w:id="331" w:name="_Toc138928217"/>
      <w:r w:rsidRPr="00D66CC9">
        <w:rPr>
          <w:rFonts w:hint="cs"/>
          <w:cs/>
        </w:rPr>
        <w:lastRenderedPageBreak/>
        <w:t>ມາດຕາ 19 ການຈັດປະເພດ</w:t>
      </w:r>
    </w:p>
    <w:p w14:paraId="386681A3" w14:textId="77777777" w:rsidR="003B7C7D" w:rsidRPr="00D66CC9" w:rsidRDefault="003B7C7D" w:rsidP="00D608CA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0"/>
          <w:szCs w:val="24"/>
          <w:lang w:val="pt-BR" w:eastAsia="x-none" w:bidi="lo-LA"/>
        </w:rPr>
      </w:pPr>
      <w:r w:rsidRPr="00D66CC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pt-BR" w:eastAsia="x-none" w:bidi="lo-LA"/>
        </w:rPr>
        <w:t>ຫົວໜ່ວຍຖືບັນຊີ ຕ້ອງ</w:t>
      </w:r>
      <w:r w:rsidR="00E7298F" w:rsidRPr="00D66CC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pt-BR" w:eastAsia="x-none" w:bidi="lo-LA"/>
        </w:rPr>
        <w:t>ສັງ</w:t>
      </w:r>
      <w:r w:rsidRPr="00D66CC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pt-BR" w:eastAsia="x-none" w:bidi="lo-LA"/>
        </w:rPr>
        <w:t>ລວມຂໍ້ມູນ ແລະ ຍົກຍອດລາຍການເຄື່ອນໄຫວທີ່ເກີດຂຶ້ນ</w:t>
      </w:r>
      <w:r w:rsidR="00FB38EF" w:rsidRPr="00D66CC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pt-BR" w:eastAsia="x-none" w:bidi="lo-LA"/>
        </w:rPr>
        <w:t xml:space="preserve">ຈາກປຶ້ມບັນຊີປະຈຳວັນ ເຂົ້າປຶ້ມບັນຊີໃຫຍ່ແຍກປະເພດ 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cs/>
          <w:lang w:val="pt-BR" w:eastAsia="x-none" w:bidi="lo-LA"/>
        </w:rPr>
        <w:t>ໂດຍແຍກເປັນແຕ່ລະປະເພດບັນຊີ ຊັບສິນ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lang w:val="pt-BR" w:eastAsia="x-none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cs/>
          <w:lang w:val="pt-BR" w:eastAsia="x-none" w:bidi="lo-LA"/>
        </w:rPr>
        <w:t>ໜີ້ສິນ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lang w:val="pt-BR" w:eastAsia="x-none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cs/>
          <w:lang w:val="pt-BR" w:eastAsia="x-none" w:bidi="lo-LA"/>
        </w:rPr>
        <w:t>ທຶນ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lang w:val="pt-BR" w:eastAsia="x-none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cs/>
          <w:lang w:val="pt-BR" w:eastAsia="x-none" w:bidi="lo-LA"/>
        </w:rPr>
        <w:t>ລາຍຮັບ ແລະ ລາຍຈ່າຍ</w:t>
      </w:r>
      <w:r w:rsidR="00D608CA" w:rsidRPr="00D66CC9">
        <w:rPr>
          <w:rFonts w:ascii="Phetsarath OT" w:eastAsia="Phetsarath OT" w:hAnsi="Phetsarath OT" w:cs="Phetsarath OT"/>
          <w:spacing w:val="-4"/>
          <w:sz w:val="20"/>
          <w:szCs w:val="24"/>
          <w:lang w:val="pt-BR" w:eastAsia="x-none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0"/>
          <w:szCs w:val="24"/>
          <w:cs/>
          <w:lang w:val="pt-BR" w:eastAsia="x-none" w:bidi="lo-LA"/>
        </w:rPr>
        <w:t>ເພື່ອເປັນພື້ນຖານໃນການສ້າງໃບດຸນດ່ຽງ.</w:t>
      </w:r>
    </w:p>
    <w:p w14:paraId="4F881DC2" w14:textId="77777777" w:rsidR="00CF5E6D" w:rsidRPr="00D66CC9" w:rsidRDefault="00CF5E6D" w:rsidP="00B763A6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 w:hint="cs"/>
          <w:sz w:val="20"/>
          <w:szCs w:val="24"/>
          <w:lang w:val="pt-BR" w:eastAsia="x-none" w:bidi="lo-LA"/>
        </w:rPr>
      </w:pPr>
    </w:p>
    <w:p w14:paraId="33EA899F" w14:textId="77777777" w:rsidR="00745C39" w:rsidRPr="00D66CC9" w:rsidRDefault="00F92355" w:rsidP="00407466">
      <w:pPr>
        <w:pStyle w:val="Heading3"/>
        <w:rPr>
          <w:rFonts w:cs="DokChampa" w:hint="cs"/>
          <w:cs/>
        </w:rPr>
      </w:pPr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10216" w:rsidRPr="00D66CC9">
        <w:rPr>
          <w:rFonts w:hint="cs"/>
          <w:cs/>
        </w:rPr>
        <w:t>20</w:t>
      </w:r>
      <w:r w:rsidRPr="00D66CC9">
        <w:rPr>
          <w:cs/>
        </w:rPr>
        <w:t xml:space="preserve"> ການ​ສະ</w:t>
      </w:r>
      <w:r w:rsidRPr="00D66CC9">
        <w:rPr>
          <w:cs/>
        </w:rPr>
        <w:softHyphen/>
        <w:t>ຫຼຸບ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14:paraId="47AE730D" w14:textId="77777777" w:rsidR="00CF7CF0" w:rsidRPr="00D66CC9" w:rsidRDefault="00CF7CF0" w:rsidP="00D608CA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ຫຼຸບ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ສັງລວມບັນດາລາຍການເຄື່ອນໄຫວວຽກງານບັນຊີປະຈໍາ</w:t>
      </w:r>
      <w:r w:rsidR="00BD134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ວັນ, 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ເດືອນ ແລະ ປີ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ເພື່ອສ້າງເອກະສານລາຍງານການເງິນ</w:t>
      </w:r>
      <w:r w:rsidR="00CD0CC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ຕາມທີ່ໄດ້ກໍານົດໄວ້ໃນກົດໝາຍສະບັບນີ້.</w:t>
      </w:r>
    </w:p>
    <w:p w14:paraId="0A808ED8" w14:textId="77777777" w:rsidR="00BD134C" w:rsidRPr="00D66CC9" w:rsidRDefault="00CF7CF0" w:rsidP="00B16CFF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ສໍາລັບຫົວໜ່ວຍຖືບັນຊີແຫ່ງລັດ ຍັງຕ້ອງສະຫຼຸບປະຈໍາງວດ</w:t>
      </w:r>
      <w:r w:rsidR="009B4BF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ຕື່ມ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ອີກ.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00F4B523" w14:textId="77777777" w:rsidR="0046401B" w:rsidRPr="00D66CC9" w:rsidRDefault="0046401B" w:rsidP="00B16CFF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46D5A9D3" w14:textId="77777777" w:rsidR="00745C39" w:rsidRPr="00D66CC9" w:rsidRDefault="00F92355" w:rsidP="00407466">
      <w:pPr>
        <w:pStyle w:val="Heading3"/>
      </w:pPr>
      <w:bookmarkStart w:id="332" w:name="_Toc133407012"/>
      <w:bookmarkStart w:id="333" w:name="_Toc133407270"/>
      <w:bookmarkStart w:id="334" w:name="_Toc133408216"/>
      <w:bookmarkStart w:id="335" w:name="_Toc133410327"/>
      <w:bookmarkStart w:id="336" w:name="_Toc133431942"/>
      <w:bookmarkStart w:id="337" w:name="_Toc133937338"/>
      <w:bookmarkStart w:id="338" w:name="_Toc133937509"/>
      <w:bookmarkStart w:id="339" w:name="_Toc135126679"/>
      <w:bookmarkStart w:id="340" w:name="_Toc135127479"/>
      <w:bookmarkStart w:id="341" w:name="_Toc135127693"/>
      <w:bookmarkStart w:id="342" w:name="_Toc138927445"/>
      <w:bookmarkStart w:id="343" w:name="_Toc13892821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  <w:szCs w:val="32"/>
        </w:rPr>
        <w:t>2</w:t>
      </w:r>
      <w:r w:rsidR="00510216" w:rsidRPr="00D66CC9">
        <w:rPr>
          <w:rFonts w:hint="cs"/>
          <w:cs/>
        </w:rPr>
        <w:t>1</w:t>
      </w:r>
      <w:r w:rsidR="002700AF" w:rsidRPr="00D66CC9">
        <w:rPr>
          <w:rFonts w:hint="cs"/>
          <w:cs/>
        </w:rPr>
        <w:t xml:space="preserve"> </w:t>
      </w:r>
      <w:r w:rsidRPr="00D66CC9">
        <w:rPr>
          <w:cs/>
        </w:rPr>
        <w:t>ການ​ຮັບ</w:t>
      </w:r>
      <w:r w:rsidRPr="00D66CC9">
        <w:rPr>
          <w:cs/>
        </w:rPr>
        <w:softHyphen/>
        <w:t>ປະ</w:t>
      </w:r>
      <w:r w:rsidRPr="00D66CC9">
        <w:rPr>
          <w:cs/>
        </w:rPr>
        <w:softHyphen/>
        <w:t>ກັນ​ຄວາມ​ເຊື່ອ​ຖື​ໄດ້ຂອງ​ວຽກ​ງານ​ບັນ</w:t>
      </w:r>
      <w:r w:rsidRPr="00D66CC9">
        <w:rPr>
          <w:cs/>
        </w:rPr>
        <w:softHyphen/>
        <w:t>ຊີ</w:t>
      </w:r>
      <w:bookmarkEnd w:id="337"/>
      <w:bookmarkEnd w:id="338"/>
      <w:bookmarkEnd w:id="339"/>
      <w:bookmarkEnd w:id="340"/>
      <w:bookmarkEnd w:id="341"/>
      <w:bookmarkEnd w:id="342"/>
      <w:bookmarkEnd w:id="343"/>
      <w:r w:rsidR="0018156A" w:rsidRPr="00D66CC9">
        <w:rPr>
          <w:rFonts w:hint="cs"/>
          <w:cs/>
        </w:rPr>
        <w:t xml:space="preserve"> </w:t>
      </w:r>
      <w:bookmarkEnd w:id="332"/>
      <w:bookmarkEnd w:id="333"/>
      <w:bookmarkEnd w:id="334"/>
      <w:bookmarkEnd w:id="335"/>
      <w:bookmarkEnd w:id="336"/>
    </w:p>
    <w:p w14:paraId="0DE0E0A5" w14:textId="77777777" w:rsidR="00745C39" w:rsidRPr="00D66CC9" w:rsidRDefault="00F92355" w:rsidP="003B46CD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ກັນ​ຄວາມ​</w:t>
      </w:r>
      <w:r w:rsidR="001843B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ເຊື່ອ​ຖື​ໄດ້ຂອງ​ວຽກ​ງານ​ບັນ</w:t>
      </w:r>
      <w:r w:rsidR="001843B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ແດງ​ອອກ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716C27B" w14:textId="77777777" w:rsidR="00F1744D" w:rsidRPr="00D66CC9" w:rsidRDefault="00F92355" w:rsidP="00EC2097">
      <w:pPr>
        <w:pStyle w:val="ListParagraph"/>
        <w:numPr>
          <w:ilvl w:val="0"/>
          <w:numId w:val="18"/>
        </w:numPr>
        <w:tabs>
          <w:tab w:val="clear" w:pos="1440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ເນີນ​ການ​ຈັດ​ວາງ​ລະ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ບົບ​ຄວບ​ຄຸມ​ພາຍ​ໃນ ແລະ ການ​ກວດ​ສອບ​ພາຍໃນ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F2FA66E" w14:textId="77777777" w:rsidR="00F1744D" w:rsidRPr="00D66CC9" w:rsidRDefault="00F92355" w:rsidP="00EC2097">
      <w:pPr>
        <w:pStyle w:val="ListParagraph"/>
        <w:numPr>
          <w:ilvl w:val="0"/>
          <w:numId w:val="18"/>
        </w:numPr>
        <w:tabs>
          <w:tab w:val="clear" w:pos="1440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ມີ​ເອ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ສານ​ຢັ້ງ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ຢືນ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ປຶ້ມ​ບັນ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ປຶ້ມ​ຕິດ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 xml:space="preserve">ຕາມ </w:t>
      </w:r>
      <w:r w:rsidR="008934E7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ທີ່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​ຢູ່​ໃນ​ສະ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ພາບ​ເດີມ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ບໍ່​ມີ​ຮອຍ​ລຶບ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ຂີດ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ຂ້າ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ຂຽນ​ທັບ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ເຊັນ​ຢັ້ງ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ຢືນ​ໂດຍ​ຫົວ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ແລະ ເຊັນ​ຮັບ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ຮອງ​ໂດຍ</w:t>
      </w:r>
      <w:r w:rsidR="00EC209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​ຜູ້​ສັ່ງ​ການ ຫຼື ຜູ້​ບໍ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ຫານ</w:t>
      </w:r>
      <w:r w:rsidR="00EC209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21070DA" w14:textId="77777777" w:rsidR="00F1744D" w:rsidRPr="00D66CC9" w:rsidRDefault="00F92355" w:rsidP="00EC2097">
      <w:pPr>
        <w:pStyle w:val="ListParagraph"/>
        <w:numPr>
          <w:ilvl w:val="0"/>
          <w:numId w:val="18"/>
        </w:numPr>
        <w:tabs>
          <w:tab w:val="clear" w:pos="1440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ການ​ເຄື່ອນ​ໄຫວ ຕາມ​ລຳ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ດັບ​ທີ່​ເກີດ​ຂຶ້ນ​ ໂດຍ​ບໍ່​ໃຫ້​ເພີ່ມ​ລາຍ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ການເຂົ້າ​ຕື່ມ​ໃສ່ ແລະ ປ່ຽນ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ແປງ​ຂໍ້​ມູນ​ຕາມ​ພາຍ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ຫຼັງ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BC61916" w14:textId="77777777" w:rsidR="00745C39" w:rsidRPr="00D66CC9" w:rsidRDefault="00F92355" w:rsidP="00EC2097">
      <w:pPr>
        <w:pStyle w:val="ListParagraph"/>
        <w:numPr>
          <w:ilvl w:val="0"/>
          <w:numId w:val="18"/>
        </w:numPr>
        <w:tabs>
          <w:tab w:val="clear" w:pos="1440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ຊຶ່ງ​ຕ້ອງ​ມີ​ລາຍ​ເຊັນ ແລະ ບົ່ງ​ບອກ​ຊື່​ແຈ້ງ ໂດຍ​ຫົວໜ້າ​ບັນ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ຫຼື </w:t>
      </w:r>
      <w:r w:rsidR="003B46CD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ແລະ </w:t>
      </w:r>
      <w:r w:rsidR="004A7E0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ກວດ​ສອບ ທີ່​ຖືກ​ມອບ​ໝາຍ​ໜ້າ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ທີ່​ດຳ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ເນີນ​ວຽກ​ງານ​ບັນ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ເພື່ອ​ສ້າງເອກະສານ​ລາຍ​ງານ​ການ​ເງິນ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ມີ​ການ​ກວດ​ສອບ​ພາຍ​ນອກ ແລະ 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ຮອງ​ໂດຍ</w:t>
      </w:r>
      <w:r w:rsidR="00EC209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ຜູ້​ສັ່ງ​ການ ຫຼື ຜູ້​ບໍ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ຫານ</w:t>
      </w:r>
      <w:r w:rsidR="004B0BA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ສະພາ​ບໍ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ຫານ (ຖ້າ​ມີ)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9BD3C2E" w14:textId="77777777" w:rsidR="004117E1" w:rsidRPr="00D66CC9" w:rsidRDefault="00F92355" w:rsidP="00EC2097">
      <w:pPr>
        <w:pStyle w:val="ListParagraph"/>
        <w:numPr>
          <w:ilvl w:val="0"/>
          <w:numId w:val="18"/>
        </w:numPr>
        <w:tabs>
          <w:tab w:val="clear" w:pos="1440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ບັດ​ຕາມ​ຫຼັກ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ການ​ທາງ​ເອ​ເລັກ​ໂຕ​ຣ​ນິກ ຕາມ​ທີ່​ໄດ້​ກຳ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ນົດ​ໄວ້​ໃນ​ກົດ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ໝາຍ​ວ່າ​ດ້ວຍທຸ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ລະ​ກຳ​ທາງ​ເອ​ເລັກ​ໂຕ​ຣ​ນິກ.</w:t>
      </w:r>
    </w:p>
    <w:p w14:paraId="2BBA8CB9" w14:textId="77777777" w:rsidR="00F1744D" w:rsidRPr="00D66CC9" w:rsidRDefault="00F1744D" w:rsidP="00B763A6">
      <w:pPr>
        <w:pStyle w:val="ListParagraph"/>
        <w:tabs>
          <w:tab w:val="left" w:pos="187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EB57125" w14:textId="77777777" w:rsidR="00745C39" w:rsidRPr="00D66CC9" w:rsidRDefault="00745C39" w:rsidP="00407466">
      <w:pPr>
        <w:pStyle w:val="Heading3"/>
      </w:pPr>
      <w:r w:rsidRPr="00D66CC9">
        <w:t xml:space="preserve"> </w:t>
      </w:r>
      <w:bookmarkStart w:id="344" w:name="_Toc133407013"/>
      <w:bookmarkStart w:id="345" w:name="_Toc133407271"/>
      <w:bookmarkStart w:id="346" w:name="_Toc133408217"/>
      <w:bookmarkStart w:id="347" w:name="_Toc133410328"/>
      <w:bookmarkStart w:id="348" w:name="_Toc133431943"/>
      <w:bookmarkStart w:id="349" w:name="_Toc133937339"/>
      <w:bookmarkStart w:id="350" w:name="_Toc133937510"/>
      <w:bookmarkStart w:id="351" w:name="_Toc135126680"/>
      <w:bookmarkStart w:id="352" w:name="_Toc135127480"/>
      <w:bookmarkStart w:id="353" w:name="_Toc135127694"/>
      <w:bookmarkStart w:id="354" w:name="_Toc138927446"/>
      <w:bookmarkStart w:id="355" w:name="_Toc138928219"/>
      <w:r w:rsidR="00F92355" w:rsidRPr="00D66CC9">
        <w:rPr>
          <w:cs/>
        </w:rPr>
        <w:t>ມາດ</w:t>
      </w:r>
      <w:r w:rsidR="00F92355" w:rsidRPr="00D66CC9">
        <w:rPr>
          <w:cs/>
        </w:rPr>
        <w:softHyphen/>
        <w:t>ຕາ</w:t>
      </w:r>
      <w:r w:rsidR="00AD74D2" w:rsidRPr="00D66CC9">
        <w:rPr>
          <w:rFonts w:hint="cs"/>
          <w:cs/>
        </w:rPr>
        <w:t xml:space="preserve"> </w:t>
      </w:r>
      <w:r w:rsidR="00C47021" w:rsidRPr="00D66CC9">
        <w:rPr>
          <w:rFonts w:hint="cs"/>
          <w:cs/>
        </w:rPr>
        <w:t>2</w:t>
      </w:r>
      <w:r w:rsidR="00510216" w:rsidRPr="00D66CC9">
        <w:rPr>
          <w:rFonts w:hint="cs"/>
          <w:cs/>
        </w:rPr>
        <w:t>2</w:t>
      </w:r>
      <w:r w:rsidR="00D828E4" w:rsidRPr="00D66CC9">
        <w:rPr>
          <w:rFonts w:hint="cs"/>
          <w:cs/>
        </w:rPr>
        <w:t xml:space="preserve"> </w:t>
      </w:r>
      <w:r w:rsidR="00F92355" w:rsidRPr="00D66CC9">
        <w:rPr>
          <w:sz w:val="24"/>
          <w:szCs w:val="32"/>
        </w:rPr>
        <w:t>(</w:t>
      </w:r>
      <w:r w:rsidR="002700AF" w:rsidRPr="00D66CC9">
        <w:rPr>
          <w:rFonts w:hint="cs"/>
          <w:cs/>
        </w:rPr>
        <w:t>ປັບປຸງ</w:t>
      </w:r>
      <w:r w:rsidR="00F92355" w:rsidRPr="00D66CC9">
        <w:rPr>
          <w:cs/>
        </w:rPr>
        <w:t>) ວິ</w:t>
      </w:r>
      <w:r w:rsidR="00F92355" w:rsidRPr="00D66CC9">
        <w:rPr>
          <w:cs/>
        </w:rPr>
        <w:softHyphen/>
        <w:t>ທີ​ການ​ດຳ</w:t>
      </w:r>
      <w:r w:rsidR="00F92355" w:rsidRPr="00D66CC9">
        <w:rPr>
          <w:cs/>
        </w:rPr>
        <w:softHyphen/>
        <w:t>ເນີນ​ວຽກ​ງານ​ບັນ</w:t>
      </w:r>
      <w:r w:rsidR="00F92355" w:rsidRPr="00D66CC9">
        <w:rPr>
          <w:cs/>
        </w:rPr>
        <w:softHyphen/>
        <w:t>ຊີ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r w:rsidR="00F92355" w:rsidRPr="00D66CC9">
        <w:rPr>
          <w:cs/>
        </w:rPr>
        <w:t xml:space="preserve"> </w:t>
      </w:r>
    </w:p>
    <w:p w14:paraId="01C26D6A" w14:textId="77777777" w:rsidR="0013366A" w:rsidRPr="00D66CC9" w:rsidRDefault="00F92355" w:rsidP="003B46CD">
      <w:pPr>
        <w:spacing w:after="0" w:line="360" w:lineRule="exact"/>
        <w:ind w:left="426" w:firstLine="82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ຕ້ອງ​ນຳ​ໃຊ້​ລະ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ຊີ​ອັນ​ດຽວ ບົນ​ພື້ນ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ຖານການ</w:t>
      </w:r>
      <w:r w:rsidR="003B46CD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ລາຍ​ງານ​ການ​ເງິນ ທີ່​ສອດ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ຄ່ອງ​ກັບ​ຫົວ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ຊີ​ຂອງ​ຕົນ ແລະ ຕ້ອງ​ໄດ້</w:t>
      </w:r>
      <w:r w:rsidR="00D828E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ໃນ​ປຶ້ມ​ຄູ່</w:t>
      </w:r>
      <w:r w:rsidR="0013366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ມືການບັນຊີ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1AEC2E3D" w14:textId="77777777" w:rsidR="00EF393F" w:rsidRPr="00D66CC9" w:rsidRDefault="00F92355" w:rsidP="003B46CD">
      <w:pPr>
        <w:spacing w:after="0" w:line="360" w:lineRule="exact"/>
        <w:ind w:left="426" w:firstLine="82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5655F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ມາດ​ປະ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</w:t>
      </w:r>
      <w:r w:rsidR="005655F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ດ້ວຍ​ມື ຫຼື </w:t>
      </w:r>
      <w:r w:rsidR="00D828E4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ໂປຣແກຣມບັນຊີ</w:t>
      </w:r>
      <w:r w:rsidR="005655F4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D828E4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ນີ​ນຳ​ໃຊ້</w:t>
      </w:r>
      <w:r w:rsidR="005A29C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ໂປຣແກຣມບັນຊີ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ຕ້ອງ​ປະ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ບັດ​ຕາມ​ຂັ້ນ​ຕອນ​ຄື​ກັນ​ກັບ​ການ​ຖື​ບັນ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4508F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​ດ້ວຍ​ມື</w:t>
      </w:r>
      <w:r w:rsidR="00D119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ມີຄວາມທັນສະໄໝ, ຜ່ານການ</w:t>
      </w:r>
      <w:r w:rsidR="00F2467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="00D119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ທົດລອງການນຳໃຊ້, ຝຶກອົບຮົມຢ່າງກວ</w:t>
      </w:r>
      <w:r w:rsidR="00E7298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້</w:t>
      </w:r>
      <w:r w:rsidR="00D119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າງຂວາງ ແລະ ເຊື່ອມໂຍງກັບລະບົບສະ</w:t>
      </w:r>
      <w:r w:rsidR="001D3C7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</w:t>
      </w:r>
      <w:r w:rsidR="00D119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ອງຂໍ້ມູນດ້ານການເງິນ</w:t>
      </w:r>
      <w:r w:rsidR="003B46CD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119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ຈາກພາກສ່ວນທ</w:t>
      </w:r>
      <w:r w:rsidR="009F173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ີ່</w:t>
      </w:r>
      <w:r w:rsidR="00D1190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ກ່ຽວຂ້ອງ ເພື່ອຮັບປະກັນການສ້າງເອກະສານລາຍງານການເງິນ</w:t>
      </w:r>
      <w:r w:rsidR="0013366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ໄດ້​ຮັບ​ອະ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ຍາດຈາກ​ກະຊວງ​ການ​ເງິນ.</w:t>
      </w:r>
      <w:bookmarkStart w:id="356" w:name="_Toc133410338"/>
      <w:bookmarkStart w:id="357" w:name="_Toc133431953"/>
      <w:bookmarkStart w:id="358" w:name="_Toc133937340"/>
      <w:bookmarkStart w:id="359" w:name="_Toc133937511"/>
      <w:bookmarkStart w:id="360" w:name="_Toc135126681"/>
      <w:bookmarkStart w:id="361" w:name="_Toc135127481"/>
      <w:bookmarkStart w:id="362" w:name="_Toc135127695"/>
      <w:bookmarkStart w:id="363" w:name="_Toc138927447"/>
      <w:bookmarkStart w:id="364" w:name="_Toc138928220"/>
    </w:p>
    <w:p w14:paraId="71B68C83" w14:textId="77777777" w:rsidR="003334DD" w:rsidRPr="00D66CC9" w:rsidRDefault="003334DD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033970D5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2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14:paraId="4DAA5CF1" w14:textId="77777777" w:rsidR="00745C39" w:rsidRPr="00D66CC9" w:rsidRDefault="00E15994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365" w:name="_Toc133410339"/>
      <w:bookmarkStart w:id="366" w:name="_Toc133431954"/>
      <w:bookmarkStart w:id="367" w:name="_Toc133937341"/>
      <w:bookmarkStart w:id="368" w:name="_Toc133937512"/>
      <w:bookmarkStart w:id="369" w:name="_Toc135126682"/>
      <w:bookmarkStart w:id="370" w:name="_Toc135127482"/>
      <w:bookmarkStart w:id="371" w:name="_Toc135127696"/>
      <w:bookmarkStart w:id="372" w:name="_Toc138927448"/>
      <w:bookmarkStart w:id="373" w:name="_Toc138928221"/>
      <w:r w:rsidRPr="00D66CC9">
        <w:rPr>
          <w:rFonts w:eastAsia="Phetsarath OT" w:cs="Phetsarath OT" w:hint="cs"/>
          <w:szCs w:val="26"/>
          <w:cs/>
          <w:lang w:bidi="lo-LA"/>
        </w:rPr>
        <w:t>ການ</w:t>
      </w:r>
      <w:r w:rsidR="009B4BF3" w:rsidRPr="00D66CC9">
        <w:rPr>
          <w:rFonts w:eastAsia="Phetsarath OT" w:cs="Phetsarath OT" w:hint="cs"/>
          <w:szCs w:val="26"/>
          <w:cs/>
          <w:lang w:bidi="lo-LA"/>
        </w:rPr>
        <w:t xml:space="preserve">ສະຫຼຸບ ແລະ </w:t>
      </w:r>
      <w:r w:rsidR="00F92355" w:rsidRPr="00D66CC9">
        <w:rPr>
          <w:rFonts w:eastAsia="Phetsarath OT" w:cs="Phetsarath OT"/>
          <w:szCs w:val="26"/>
          <w:cs/>
          <w:lang w:bidi="lo-LA"/>
        </w:rPr>
        <w:t>ປິດ​ບັນ</w:t>
      </w:r>
      <w:r w:rsidR="00F92355"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14:paraId="1BBC60EC" w14:textId="77777777" w:rsidR="00C24E88" w:rsidRPr="00D66CC9" w:rsidRDefault="00C24E88" w:rsidP="00B763A6">
      <w:pPr>
        <w:spacing w:after="0" w:line="360" w:lineRule="exact"/>
        <w:rPr>
          <w:rFonts w:ascii="Phetsarath OT" w:eastAsia="Phetsarath OT" w:hAnsi="Phetsarath OT" w:cs="Phetsarath OT"/>
          <w:strike/>
          <w:sz w:val="24"/>
          <w:szCs w:val="24"/>
          <w:lang w:val="x-none" w:eastAsia="x-none"/>
        </w:rPr>
      </w:pPr>
    </w:p>
    <w:p w14:paraId="24DF0046" w14:textId="77777777" w:rsidR="00745C39" w:rsidRPr="00D66CC9" w:rsidRDefault="00F92355" w:rsidP="00407466">
      <w:pPr>
        <w:pStyle w:val="Heading3"/>
        <w:rPr>
          <w:rFonts w:hint="cs"/>
        </w:rPr>
      </w:pPr>
      <w:bookmarkStart w:id="374" w:name="_Toc133407022"/>
      <w:bookmarkStart w:id="375" w:name="_Toc133407281"/>
      <w:bookmarkStart w:id="376" w:name="_Toc133408225"/>
      <w:bookmarkStart w:id="377" w:name="_Toc133410340"/>
      <w:bookmarkStart w:id="378" w:name="_Toc133431955"/>
      <w:bookmarkStart w:id="379" w:name="_Toc133937342"/>
      <w:bookmarkStart w:id="380" w:name="_Toc133937513"/>
      <w:bookmarkStart w:id="381" w:name="_Toc135126683"/>
      <w:bookmarkStart w:id="382" w:name="_Toc135127483"/>
      <w:bookmarkStart w:id="383" w:name="_Toc135127697"/>
      <w:bookmarkStart w:id="384" w:name="_Toc138927449"/>
      <w:bookmarkStart w:id="385" w:name="_Toc138928222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</w:rPr>
        <w:t>2</w:t>
      </w:r>
      <w:r w:rsidR="00510216" w:rsidRPr="00D66CC9">
        <w:rPr>
          <w:rFonts w:hint="cs"/>
          <w:sz w:val="24"/>
          <w:cs/>
        </w:rPr>
        <w:t>3</w:t>
      </w:r>
      <w:r w:rsidR="007A4669" w:rsidRPr="00D66CC9">
        <w:t xml:space="preserve"> </w:t>
      </w:r>
      <w:r w:rsidR="007A20F9" w:rsidRPr="00D66CC9">
        <w:rPr>
          <w:rFonts w:hint="cs"/>
          <w:cs/>
        </w:rPr>
        <w:t>(</w:t>
      </w:r>
      <w:r w:rsidR="00EA469D" w:rsidRPr="00D66CC9">
        <w:rPr>
          <w:rFonts w:hint="cs"/>
          <w:cs/>
        </w:rPr>
        <w:t>ປັບປຸງ</w:t>
      </w:r>
      <w:r w:rsidR="007A20F9" w:rsidRPr="00D66CC9">
        <w:rPr>
          <w:rFonts w:hint="cs"/>
          <w:cs/>
        </w:rPr>
        <w:t xml:space="preserve">) </w:t>
      </w:r>
      <w:r w:rsidR="00E15994" w:rsidRPr="00D66CC9">
        <w:rPr>
          <w:rFonts w:hint="cs"/>
          <w:cs/>
        </w:rPr>
        <w:t>ການ</w:t>
      </w:r>
      <w:r w:rsidRPr="00D66CC9">
        <w:rPr>
          <w:cs/>
        </w:rPr>
        <w:t>ສະ</w:t>
      </w:r>
      <w:r w:rsidRPr="00D66CC9">
        <w:rPr>
          <w:cs/>
        </w:rPr>
        <w:softHyphen/>
        <w:t>ຫຼຸບບັນ</w:t>
      </w:r>
      <w:r w:rsidRPr="00D66CC9">
        <w:rPr>
          <w:cs/>
        </w:rPr>
        <w:softHyphen/>
        <w:t>ຊີ</w:t>
      </w:r>
      <w:bookmarkEnd w:id="379"/>
      <w:bookmarkEnd w:id="380"/>
      <w:bookmarkEnd w:id="381"/>
      <w:bookmarkEnd w:id="382"/>
      <w:bookmarkEnd w:id="383"/>
      <w:bookmarkEnd w:id="384"/>
      <w:bookmarkEnd w:id="385"/>
      <w:r w:rsidRPr="00D66CC9">
        <w:rPr>
          <w:cs/>
        </w:rPr>
        <w:t xml:space="preserve"> </w:t>
      </w:r>
      <w:bookmarkEnd w:id="374"/>
      <w:bookmarkEnd w:id="375"/>
      <w:bookmarkEnd w:id="376"/>
      <w:bookmarkEnd w:id="377"/>
      <w:bookmarkEnd w:id="378"/>
    </w:p>
    <w:p w14:paraId="1A1A3C4C" w14:textId="77777777" w:rsidR="00117698" w:rsidRPr="00D66CC9" w:rsidRDefault="00D676DC" w:rsidP="00E03D03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ຊີ​ແຫ່ງ​ລັດ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F92355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C65A3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ສະຫຼຸບ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="007066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ເດືອນ ແລະ ງວດ </w:t>
      </w:r>
      <w:r w:rsidR="00D53C1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ນົດ​ເອົາວັນ​ສຸດ​ທ້າຍ​ຂອງ​ເດືອນ ແລະ ງວດ.</w:t>
      </w:r>
    </w:p>
    <w:p w14:paraId="7B87F24B" w14:textId="77777777" w:rsidR="00706642" w:rsidRPr="00D66CC9" w:rsidRDefault="00F92355" w:rsidP="00E03D03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ຊີ​ວິ​ສາ​ຫະ​ກິດ ຕ້ອງ​ສະ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23337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ຈຳເດືອນ ​</w:t>
      </w:r>
      <w:r w:rsidR="001C166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ນົດ​ເອົາ​ວັນ​ສຸດ​ທ້າຍຂອງ​ເດືອນ.</w:t>
      </w:r>
    </w:p>
    <w:p w14:paraId="29671A6A" w14:textId="77777777" w:rsidR="007A20F9" w:rsidRPr="00D66CC9" w:rsidRDefault="007A20F9" w:rsidP="00E03D03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ເນີນການ​ສະ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ຫຼຸບ​ບັນ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ນີ້: </w:t>
      </w:r>
    </w:p>
    <w:p w14:paraId="736D0F06" w14:textId="77777777" w:rsidR="007A20F9" w:rsidRPr="00D66CC9" w:rsidRDefault="007A20F9" w:rsidP="00EC2097">
      <w:pPr>
        <w:pStyle w:val="ListParagraph"/>
        <w:numPr>
          <w:ilvl w:val="0"/>
          <w:numId w:val="40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ເນີນ​ການ​ກວດ​ນັບ 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ສົດ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ເຄື່ອງ​ໃນ​ສາງ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ໜີ້​ຕ້ອງ​ຮັບ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ໜີ້​ຕ້ອງ​ສົ່ງ ແລະ ອື່ນໆ ເພື່ອ​ເປັນ​ການ​ຢັ້ງ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ຢືນ​ຄວາມ​ຖືກ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 ດ້ານ​ເນື້ອ​ໃນ ແລະ 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ນວນ ບົນ​ພື້ນ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ກາ​ຕົວ​ຈິງ</w:t>
      </w:r>
      <w:r w:rsidR="002333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​ໃນ​</w:t>
      </w:r>
      <w:r w:rsidR="00E7298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</w:t>
      </w:r>
      <w:r w:rsidR="007066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ສະຫຼຸບ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ຈຳ​ເດືອນ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9E65410" w14:textId="77777777" w:rsidR="007A20F9" w:rsidRPr="00D66CC9" w:rsidRDefault="007A20F9" w:rsidP="00EC2097">
      <w:pPr>
        <w:pStyle w:val="ListParagraph"/>
        <w:numPr>
          <w:ilvl w:val="0"/>
          <w:numId w:val="40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ສົມ​ທຽບ​ຂໍ້​ມູນການ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ໄຫວ​ທາງ​ດ້ານ​ການ​ເງິນ​-​ການ​ບັນ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2333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ກັບ​ພາກ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ສ່ວນ</w:t>
      </w:r>
      <w:r w:rsidR="002333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​ທີ່​ກ່ຽວຂ້ອງ ເພື່ອ​ຮັບປະ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ກັນ​ຄວາມ​</w:t>
      </w:r>
      <w:r w:rsidR="002333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ຄົບ​ຖ້ວນ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ຊັດ​ເຈນ ແລະ ທັນ​ເວ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433BF74" w14:textId="77777777" w:rsidR="007A20F9" w:rsidRPr="00D66CC9" w:rsidRDefault="007A20F9" w:rsidP="00EC2097">
      <w:pPr>
        <w:pStyle w:val="ListParagraph"/>
        <w:numPr>
          <w:ilvl w:val="0"/>
          <w:numId w:val="40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ຫັກ​ຄ່າ​ຫຼຸ້ຍ​ຫ້ຽນ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ຄ່າ​ສູນ​ເສຍ​ມູນ​ຄ່າ ແລະ ອື່ນໆ ໃນ​ກໍ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ນີວິ​ສາ​ຫະ​ກິດມີ​ຄວາມ​ຈຳເປັນຄິດໄລ່​ເຂົ້າ​ໃນ​ຕົ້ນ​ທຶນ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044B695" w14:textId="77777777" w:rsidR="00C24E88" w:rsidRPr="00D66CC9" w:rsidRDefault="007A20F9" w:rsidP="00B16CFF">
      <w:pPr>
        <w:pStyle w:val="ListParagraph"/>
        <w:numPr>
          <w:ilvl w:val="0"/>
          <w:numId w:val="40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ສັງ​ລວມຈາກ​​</w:t>
      </w:r>
      <w:r w:rsidR="008F776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ປຶ້ມ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ຊີ​ໃຫຍ່​ແຍກ​ປະ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ເພດ ເຂົ້າ​ໃບ​ດຸນ​ດ່ຽງ ແລະ 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ສານລາຍ​ງານ​ການ​ເງິນ</w:t>
      </w:r>
      <w:r w:rsidR="0074631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471D4C1E" w14:textId="77777777" w:rsidR="0046401B" w:rsidRPr="00D66CC9" w:rsidRDefault="0046401B" w:rsidP="0046401B">
      <w:pPr>
        <w:pStyle w:val="ListParagraph"/>
        <w:tabs>
          <w:tab w:val="left" w:pos="1560"/>
        </w:tabs>
        <w:spacing w:after="0" w:line="360" w:lineRule="exact"/>
        <w:ind w:left="127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49FDFA82" w14:textId="77777777" w:rsidR="00745C39" w:rsidRPr="00D66CC9" w:rsidRDefault="004A7C8C" w:rsidP="00407466">
      <w:pPr>
        <w:pStyle w:val="Heading3"/>
        <w:rPr>
          <w:rFonts w:hint="cs"/>
        </w:rPr>
      </w:pPr>
      <w:bookmarkStart w:id="386" w:name="_Toc372528299"/>
      <w:bookmarkStart w:id="387" w:name="_Toc373564475"/>
      <w:r w:rsidRPr="00D66CC9">
        <w:t xml:space="preserve"> </w:t>
      </w:r>
      <w:bookmarkStart w:id="388" w:name="_Toc133407023"/>
      <w:bookmarkStart w:id="389" w:name="_Toc133407282"/>
      <w:bookmarkStart w:id="390" w:name="_Toc133408226"/>
      <w:bookmarkStart w:id="391" w:name="_Toc133410341"/>
      <w:bookmarkStart w:id="392" w:name="_Toc133431956"/>
      <w:bookmarkStart w:id="393" w:name="_Toc133937343"/>
      <w:bookmarkStart w:id="394" w:name="_Toc133937514"/>
      <w:bookmarkStart w:id="395" w:name="_Toc135126684"/>
      <w:bookmarkStart w:id="396" w:name="_Toc135127484"/>
      <w:bookmarkStart w:id="397" w:name="_Toc135127698"/>
      <w:bookmarkStart w:id="398" w:name="_Toc138927450"/>
      <w:bookmarkStart w:id="399" w:name="_Toc138928223"/>
      <w:bookmarkEnd w:id="386"/>
      <w:bookmarkEnd w:id="387"/>
      <w:r w:rsidR="00F92355" w:rsidRPr="00D66CC9">
        <w:rPr>
          <w:cs/>
        </w:rPr>
        <w:t>ມາດ</w:t>
      </w:r>
      <w:r w:rsidR="00F92355" w:rsidRPr="00D66CC9">
        <w:rPr>
          <w:cs/>
        </w:rPr>
        <w:softHyphen/>
        <w:t xml:space="preserve">ຕາ </w:t>
      </w:r>
      <w:r w:rsidR="00F92355" w:rsidRPr="00D66CC9">
        <w:rPr>
          <w:sz w:val="24"/>
        </w:rPr>
        <w:t>2</w:t>
      </w:r>
      <w:r w:rsidR="00510216" w:rsidRPr="00D66CC9">
        <w:rPr>
          <w:rFonts w:hint="cs"/>
          <w:sz w:val="24"/>
          <w:cs/>
        </w:rPr>
        <w:t>4</w:t>
      </w:r>
      <w:r w:rsidR="00AF3B09" w:rsidRPr="00D66CC9">
        <w:rPr>
          <w:rFonts w:hint="cs"/>
          <w:cs/>
        </w:rPr>
        <w:t xml:space="preserve"> </w:t>
      </w:r>
      <w:r w:rsidR="007A20F9" w:rsidRPr="00D66CC9">
        <w:rPr>
          <w:rFonts w:hint="cs"/>
          <w:cs/>
        </w:rPr>
        <w:t xml:space="preserve">(ປັບປຸງ) </w:t>
      </w:r>
      <w:r w:rsidR="00706642" w:rsidRPr="00D66CC9">
        <w:rPr>
          <w:rFonts w:hint="cs"/>
          <w:cs/>
        </w:rPr>
        <w:t>ການ</w:t>
      </w:r>
      <w:r w:rsidR="00F92355" w:rsidRPr="00D66CC9">
        <w:rPr>
          <w:cs/>
        </w:rPr>
        <w:t>​ປິດ​ບັນ</w:t>
      </w:r>
      <w:r w:rsidR="00F92355" w:rsidRPr="00D66CC9">
        <w:rPr>
          <w:cs/>
        </w:rPr>
        <w:softHyphen/>
        <w:t>ຊີ​ປະ</w:t>
      </w:r>
      <w:r w:rsidR="00F92355" w:rsidRPr="00D66CC9">
        <w:rPr>
          <w:cs/>
        </w:rPr>
        <w:softHyphen/>
        <w:t>ຈຳປີ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p w14:paraId="2F801E60" w14:textId="77777777" w:rsidR="006E778A" w:rsidRPr="00D66CC9" w:rsidRDefault="00DD7535" w:rsidP="00E03D03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ການປິດບັນຊີປະຈຳປີຂອງ</w:t>
      </w:r>
      <w:r w:rsidR="003E1AE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="003E1AE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="003E1AE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 </w:t>
      </w:r>
      <w:r w:rsidR="00064D3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ໃຫ້ຖືເອົາ</w:t>
      </w:r>
      <w:r w:rsidR="00B87F5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​ວັນ​ທີ </w:t>
      </w:r>
      <w:r w:rsidR="00B87F50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31</w:t>
      </w:r>
      <w:r w:rsidR="00B87F5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ທັນ</w:t>
      </w:r>
      <w:r w:rsidR="00B87F5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ວາ ຂອງ​ປີ.</w:t>
      </w:r>
      <w:r w:rsidR="00B87F5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611A17D9" w14:textId="77777777" w:rsidR="00745C39" w:rsidRPr="00D66CC9" w:rsidRDefault="00F92355" w:rsidP="00E03D03">
      <w:pPr>
        <w:spacing w:after="0" w:line="360" w:lineRule="exact"/>
        <w:ind w:left="426" w:firstLine="80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</w:t>
      </w:r>
      <w:r w:rsidR="000B180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4111CAE8" w14:textId="77777777" w:rsidR="00C24E88" w:rsidRPr="00D66CC9" w:rsidRDefault="00F92355" w:rsidP="00EC2097">
      <w:pPr>
        <w:pStyle w:val="ListParagraph"/>
        <w:numPr>
          <w:ilvl w:val="0"/>
          <w:numId w:val="41"/>
        </w:numPr>
        <w:tabs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ເນີນ​ການ​ກວດ​ນັບ ຊັບ​ສິນ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ໜີ້​ສິນ ແລະ ທຶນ ເພື່ອ​ເປັນ​ການ​ຢັ້ງ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ຢືນ​ຄວາມ​ຖືກ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ຕ້ອງດ້ານ​ເນື້ອ​ໃນ ແລະ 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ນວນ ບົນ​ພື້ນ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ກາ​ຕົວ​ຈິງ</w:t>
      </w:r>
      <w:r w:rsidR="000B180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​ໃນ​</w:t>
      </w:r>
      <w:r w:rsidR="00C642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2A1EF69" w14:textId="77777777" w:rsidR="00C24E88" w:rsidRPr="00D66CC9" w:rsidRDefault="00F92355" w:rsidP="00EC2097">
      <w:pPr>
        <w:pStyle w:val="ListParagraph"/>
        <w:numPr>
          <w:ilvl w:val="0"/>
          <w:numId w:val="41"/>
        </w:numPr>
        <w:tabs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ສົມ​ທຽບ​ຂໍ້​ມູນ​ການ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ໄຫວ​ທາງ​ດ້ານ​ການ​ເງິນ​-​ການ​ບັນ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ກັບ​ພາກ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ສ່ວນ​</w:t>
      </w:r>
      <w:r w:rsidR="000B180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ທີ່​ກ່ຽວຂ້ອງ ເພື່ອ​ຮັບ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ປະກັນ​ຄວາມ​ຖືກ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ຄົບ​ຖ້ວນ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ຊັດ​ເຈນ ແລະ ທັນ​ເວ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96A73C5" w14:textId="77777777" w:rsidR="00C24E88" w:rsidRPr="00D66CC9" w:rsidRDefault="00F92355" w:rsidP="00EC2097">
      <w:pPr>
        <w:pStyle w:val="ListParagraph"/>
        <w:numPr>
          <w:ilvl w:val="0"/>
          <w:numId w:val="41"/>
        </w:numPr>
        <w:tabs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ຫັກ​ຄ່າ​ຫຼຸ້ຍ​ຫ້ຽນ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ຄ່າ​ສູນ​ເສຍ​ມູນ​ຄ່າ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ເງິນ​ແຮ ແລະ ອື່ນໆ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ຊີ​ວິສາ​ຫະ​ກິດ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3E84A9A" w14:textId="77777777" w:rsidR="00C24E88" w:rsidRPr="00D66CC9" w:rsidRDefault="00F92355" w:rsidP="00EC2097">
      <w:pPr>
        <w:pStyle w:val="ListParagraph"/>
        <w:numPr>
          <w:ilvl w:val="0"/>
          <w:numId w:val="41"/>
        </w:numPr>
        <w:tabs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ສັງ​ລວມຈາກ​ປຶ້ມ​ບັນ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ຊີ​ໃຫຍ່​ແຍກ​ປະ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ເພດ ເຂົ້າ​ໃບ​ດຸນ​ດ່ຽງ ແລະ ສ້າງ​ເອ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ສານ​ລາຍງານ​ການ​ເງິນ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14:paraId="01829725" w14:textId="77777777" w:rsidR="00745C39" w:rsidRPr="00D66CC9" w:rsidRDefault="00F92355" w:rsidP="00EC2097">
      <w:pPr>
        <w:pStyle w:val="ListParagraph"/>
        <w:numPr>
          <w:ilvl w:val="0"/>
          <w:numId w:val="41"/>
        </w:numPr>
        <w:tabs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ເນີນ​ການ​ປັບ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ປຸງ​ບັນ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ລັບ​ວິ​ສາ​ຫະ​ກິດ ໃຫ້​ສຳ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ເລັດ​ພາຍ​ໃນ</w:t>
      </w:r>
      <w:bookmarkStart w:id="400" w:name="_Hlk144747450"/>
      <w:r w:rsidR="00C642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ເວລາ</w:t>
      </w:r>
      <w:bookmarkEnd w:id="400"/>
      <w:r w:rsidR="008D070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8D070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​ເດືອນ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ຈຳ​ປີ.</w:t>
      </w:r>
    </w:p>
    <w:p w14:paraId="09ED0577" w14:textId="77777777" w:rsidR="00AF6395" w:rsidRPr="00D66CC9" w:rsidRDefault="00AF6395" w:rsidP="00B763A6">
      <w:pPr>
        <w:pStyle w:val="ListParagraph"/>
        <w:spacing w:after="0" w:line="360" w:lineRule="exact"/>
        <w:ind w:left="440" w:firstLine="1320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64F76159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401" w:name="_Toc133410342"/>
      <w:bookmarkStart w:id="402" w:name="_Toc133431957"/>
      <w:bookmarkStart w:id="403" w:name="_Toc133937344"/>
      <w:bookmarkStart w:id="404" w:name="_Toc133937515"/>
      <w:bookmarkStart w:id="405" w:name="_Toc135126685"/>
      <w:bookmarkStart w:id="406" w:name="_Toc135127485"/>
      <w:bookmarkStart w:id="407" w:name="_Toc135127699"/>
      <w:bookmarkStart w:id="408" w:name="_Toc138927451"/>
      <w:bookmarkStart w:id="409" w:name="_Toc138928224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3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14:paraId="015E84BD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410" w:name="_Toc133410343"/>
      <w:bookmarkStart w:id="411" w:name="_Toc133431958"/>
      <w:bookmarkStart w:id="412" w:name="_Toc133937345"/>
      <w:bookmarkStart w:id="413" w:name="_Toc133937516"/>
      <w:bookmarkStart w:id="414" w:name="_Toc135126686"/>
      <w:bookmarkStart w:id="415" w:name="_Toc135127486"/>
      <w:bookmarkStart w:id="416" w:name="_Toc135127700"/>
      <w:bookmarkStart w:id="417" w:name="_Toc138927452"/>
      <w:bookmarkStart w:id="418" w:name="_Toc138928225"/>
      <w:r w:rsidRPr="00D66CC9">
        <w:rPr>
          <w:rFonts w:eastAsia="Phetsarath OT" w:cs="Phetsarath OT"/>
          <w:szCs w:val="26"/>
          <w:cs/>
          <w:lang w:bidi="lo-LA"/>
        </w:rPr>
        <w:t>ເອ</w:t>
      </w:r>
      <w:r w:rsidRPr="00D66CC9">
        <w:rPr>
          <w:rFonts w:eastAsia="Phetsarath OT" w:cs="Phetsarath OT"/>
          <w:szCs w:val="26"/>
          <w:cs/>
          <w:lang w:bidi="lo-LA"/>
        </w:rPr>
        <w:softHyphen/>
        <w:t>ກະ</w:t>
      </w:r>
      <w:r w:rsidRPr="00D66CC9">
        <w:rPr>
          <w:rFonts w:eastAsia="Phetsarath OT" w:cs="Phetsarath OT"/>
          <w:szCs w:val="26"/>
          <w:cs/>
          <w:lang w:bidi="lo-LA"/>
        </w:rPr>
        <w:softHyphen/>
        <w:t>ສານ​ການ​ບັນ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</w:p>
    <w:p w14:paraId="221709F3" w14:textId="77777777" w:rsidR="00AF6395" w:rsidRPr="00D66CC9" w:rsidRDefault="00AF6395" w:rsidP="00407466">
      <w:pPr>
        <w:pStyle w:val="Heading3"/>
      </w:pPr>
      <w:bookmarkStart w:id="419" w:name="_Toc133407024"/>
      <w:bookmarkStart w:id="420" w:name="_Toc133407283"/>
      <w:bookmarkStart w:id="421" w:name="_Toc133408227"/>
      <w:bookmarkStart w:id="422" w:name="_Toc133410344"/>
      <w:bookmarkStart w:id="423" w:name="_Toc133431959"/>
      <w:bookmarkStart w:id="424" w:name="_Toc133937346"/>
      <w:bookmarkStart w:id="425" w:name="_Toc133937517"/>
      <w:bookmarkStart w:id="426" w:name="_Toc135126687"/>
      <w:bookmarkStart w:id="427" w:name="_Toc135127487"/>
      <w:bookmarkStart w:id="428" w:name="_Toc135127701"/>
      <w:bookmarkStart w:id="429" w:name="_Toc138927453"/>
      <w:bookmarkStart w:id="430" w:name="_Toc138928226"/>
    </w:p>
    <w:p w14:paraId="68E56719" w14:textId="77777777" w:rsidR="00745C39" w:rsidRPr="00D66CC9" w:rsidRDefault="00F92355" w:rsidP="00407466">
      <w:pPr>
        <w:pStyle w:val="Heading3"/>
        <w:rPr>
          <w:rFonts w:hint="cs"/>
        </w:rPr>
      </w:pPr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00384D" w:rsidRPr="00D66CC9">
        <w:rPr>
          <w:rFonts w:hint="cs"/>
          <w:cs/>
        </w:rPr>
        <w:t>2</w:t>
      </w:r>
      <w:r w:rsidR="00510216" w:rsidRPr="00D66CC9">
        <w:rPr>
          <w:rFonts w:hint="cs"/>
          <w:cs/>
        </w:rPr>
        <w:t>5</w:t>
      </w:r>
      <w:r w:rsidR="0000384D" w:rsidRPr="00D66CC9">
        <w:rPr>
          <w:rFonts w:hint="cs"/>
          <w:cs/>
        </w:rPr>
        <w:t xml:space="preserve"> </w:t>
      </w:r>
      <w:r w:rsidR="00CE7F54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ສານ​ການ​ບັນ</w:t>
      </w:r>
      <w:r w:rsidRPr="00D66CC9">
        <w:rPr>
          <w:cs/>
        </w:rPr>
        <w:softHyphen/>
        <w:t>ຊີ</w:t>
      </w:r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r w:rsidR="002213B4" w:rsidRPr="00D66CC9">
        <w:rPr>
          <w:rFonts w:hint="cs"/>
          <w:cs/>
        </w:rPr>
        <w:t xml:space="preserve"> </w:t>
      </w:r>
    </w:p>
    <w:p w14:paraId="43B11BC9" w14:textId="77777777" w:rsidR="00F155AE" w:rsidRPr="00D66CC9" w:rsidRDefault="00F92355" w:rsidP="007E16E4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ສານ​ການ​ບັນ​ຊີີ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ກອບ​ດ້ວຍ:</w:t>
      </w:r>
    </w:p>
    <w:p w14:paraId="7C83CD2D" w14:textId="77777777" w:rsidR="00F155AE" w:rsidRPr="00D66CC9" w:rsidRDefault="00F92355" w:rsidP="009B756F">
      <w:pPr>
        <w:numPr>
          <w:ilvl w:val="0"/>
          <w:numId w:val="12"/>
        </w:numPr>
        <w:spacing w:after="0" w:line="360" w:lineRule="exact"/>
        <w:ind w:left="1560" w:hanging="28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ປຶ້ມ​ຄູ່​ມື​</w:t>
      </w:r>
      <w:r w:rsidR="00302011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7632B69" w14:textId="77777777" w:rsidR="00F155AE" w:rsidRPr="00D66CC9" w:rsidRDefault="00F92355" w:rsidP="009B756F">
      <w:pPr>
        <w:numPr>
          <w:ilvl w:val="0"/>
          <w:numId w:val="12"/>
        </w:numPr>
        <w:spacing w:after="0" w:line="360" w:lineRule="exact"/>
        <w:ind w:left="1560" w:hanging="28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ສານ​ຢັ້ງ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ຢືນ​ການ​ບັນ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28542EB" w14:textId="77777777" w:rsidR="00F155AE" w:rsidRPr="00D66CC9" w:rsidRDefault="00F92355" w:rsidP="009B756F">
      <w:pPr>
        <w:numPr>
          <w:ilvl w:val="0"/>
          <w:numId w:val="12"/>
        </w:numPr>
        <w:spacing w:after="0" w:line="360" w:lineRule="exact"/>
        <w:ind w:left="1560" w:hanging="284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ສານ​ທາງ​ເອ​ເລັກ​ໂຕ​ຣ​ນິກ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D65212A" w14:textId="77777777" w:rsidR="00F155AE" w:rsidRPr="00D66CC9" w:rsidRDefault="00F92355" w:rsidP="009B756F">
      <w:pPr>
        <w:numPr>
          <w:ilvl w:val="0"/>
          <w:numId w:val="12"/>
        </w:numPr>
        <w:spacing w:after="0" w:line="360" w:lineRule="exact"/>
        <w:ind w:left="1560" w:hanging="284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ຜັງ​ບັນ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BB62266" w14:textId="77777777" w:rsidR="00F155AE" w:rsidRPr="00D66CC9" w:rsidRDefault="00F92355" w:rsidP="009B756F">
      <w:pPr>
        <w:numPr>
          <w:ilvl w:val="0"/>
          <w:numId w:val="12"/>
        </w:numPr>
        <w:spacing w:after="0" w:line="360" w:lineRule="exact"/>
        <w:ind w:left="1560" w:hanging="284"/>
        <w:contextualSpacing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ຊີ</w:t>
      </w:r>
      <w:r w:rsidR="00207E52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ປຶ້ມ​ຕິດ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ຕາມ</w:t>
      </w:r>
      <w:r w:rsidR="00207E52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ໃບ​ດຸນ​ດ່ຽງ</w:t>
      </w:r>
      <w:r w:rsidRPr="00D66CC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5526A3D" w14:textId="77777777" w:rsidR="00F155AE" w:rsidRPr="00D66CC9" w:rsidRDefault="00F92355" w:rsidP="009B756F">
      <w:pPr>
        <w:numPr>
          <w:ilvl w:val="0"/>
          <w:numId w:val="12"/>
        </w:numPr>
        <w:spacing w:after="0" w:line="360" w:lineRule="exact"/>
        <w:ind w:left="1560" w:hanging="284"/>
        <w:contextualSpacing/>
        <w:jc w:val="thaiDistribute"/>
        <w:rPr>
          <w:rFonts w:ascii="Phetsarath OT" w:eastAsia="Phetsarath OT" w:hAnsi="Phetsarath OT" w:cs="Phetsarath OT"/>
          <w:strike/>
          <w:sz w:val="24"/>
          <w:szCs w:val="24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ສານ​ລາຍ​ງານ​ການ​ເງິນ.</w:t>
      </w:r>
    </w:p>
    <w:p w14:paraId="35C26F11" w14:textId="77777777" w:rsidR="007E16E4" w:rsidRPr="00D66CC9" w:rsidRDefault="007E16E4" w:rsidP="00B16CFF">
      <w:pPr>
        <w:tabs>
          <w:tab w:val="left" w:pos="1980"/>
        </w:tabs>
        <w:spacing w:after="0" w:line="360" w:lineRule="exact"/>
        <w:contextualSpacing/>
        <w:jc w:val="thaiDistribute"/>
        <w:rPr>
          <w:rFonts w:ascii="Phetsarath OT" w:eastAsia="Phetsarath OT" w:hAnsi="Phetsarath OT" w:cs="Phetsarath OT" w:hint="cs"/>
          <w:sz w:val="24"/>
          <w:szCs w:val="24"/>
        </w:rPr>
      </w:pPr>
    </w:p>
    <w:p w14:paraId="7F2BAEE5" w14:textId="77777777" w:rsidR="00745C39" w:rsidRPr="00D66CC9" w:rsidRDefault="00F92355" w:rsidP="00407466">
      <w:pPr>
        <w:pStyle w:val="Heading3"/>
      </w:pPr>
      <w:bookmarkStart w:id="431" w:name="_Toc133407025"/>
      <w:bookmarkStart w:id="432" w:name="_Toc133407284"/>
      <w:bookmarkStart w:id="433" w:name="_Toc133408228"/>
      <w:bookmarkStart w:id="434" w:name="_Toc133410345"/>
      <w:bookmarkStart w:id="435" w:name="_Toc133431960"/>
      <w:bookmarkStart w:id="436" w:name="_Toc133937347"/>
      <w:bookmarkStart w:id="437" w:name="_Toc133937518"/>
      <w:bookmarkStart w:id="438" w:name="_Toc135126688"/>
      <w:bookmarkStart w:id="439" w:name="_Toc135127488"/>
      <w:bookmarkStart w:id="440" w:name="_Toc135127702"/>
      <w:bookmarkStart w:id="441" w:name="_Toc138927454"/>
      <w:bookmarkStart w:id="442" w:name="_Toc13892822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054CE9" w:rsidRPr="00D66CC9">
        <w:rPr>
          <w:rFonts w:hint="cs"/>
          <w:sz w:val="24"/>
          <w:cs/>
        </w:rPr>
        <w:t>2</w:t>
      </w:r>
      <w:r w:rsidR="00510216" w:rsidRPr="00D66CC9">
        <w:rPr>
          <w:rFonts w:hint="cs"/>
          <w:sz w:val="24"/>
          <w:cs/>
        </w:rPr>
        <w:t>6</w:t>
      </w:r>
      <w:r w:rsidR="00054CE9" w:rsidRPr="00D66CC9">
        <w:rPr>
          <w:rFonts w:cs="DokChampa"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ປຶ້ມ​ຄູ່​ມື​</w:t>
      </w:r>
      <w:r w:rsidR="00DA1A2B" w:rsidRPr="00D66CC9">
        <w:rPr>
          <w:rFonts w:hint="cs"/>
          <w:sz w:val="24"/>
          <w:cs/>
        </w:rPr>
        <w:t>ການບັນຊີ</w:t>
      </w:r>
      <w:r w:rsidRPr="00D66CC9">
        <w:rPr>
          <w:cs/>
        </w:rPr>
        <w:t>​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49E19195" w14:textId="77777777" w:rsidR="005C1314" w:rsidRPr="00D66CC9" w:rsidRDefault="00F92355" w:rsidP="007E16E4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ປຶ້ມ​ຄູ່​ມື​ການ​ບັນ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ແມ່ນ ປຶ້ມ​</w:t>
      </w:r>
      <w:r w:rsidR="0052132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</w:t>
      </w:r>
      <w:r w:rsidR="0052132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ທີ​ການ ແລະ 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ຕັ້ງ​ປະຕິ​ບັດ​ວຽກ​ງານ​ບັນ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5C131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. </w:t>
      </w:r>
    </w:p>
    <w:p w14:paraId="6D9AEDD9" w14:textId="77777777" w:rsidR="00745C39" w:rsidRPr="00D66CC9" w:rsidRDefault="001466D4" w:rsidP="007E16E4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ຫົວໜ່ວຍຖືບັນຊີແຫ່ງລັດ, </w:t>
      </w:r>
      <w:r w:rsidR="00D320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ວິສາຫະກິດທີ່</w:t>
      </w:r>
      <w:r w:rsidR="00FE3F9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ຕິດພັນກັບ</w:t>
      </w:r>
      <w:r w:rsidR="00D320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ຜົນປະໂຫຍດສາ</w:t>
      </w:r>
      <w:r w:rsidR="00C642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ທາ</w:t>
      </w:r>
      <w:r w:rsidR="00D320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ລະນະ</w:t>
      </w:r>
      <w:r w:rsidR="00D320D2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D320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ວິສາຫະກິດທີ່ບໍ່</w:t>
      </w:r>
      <w:r w:rsidR="00FE3F97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ຜົນປະໂຫຍດສາທາລະນະ</w:t>
      </w:r>
      <w:r w:rsidR="009B756F"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ທີ່ເປັນວິສາຫະກິດຂະໜາດໃຫຍ່</w:t>
      </w:r>
      <w:r w:rsidR="00D320D2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ຕ້ອງ​ສ້າງ​ປຶ້ມ</w:t>
      </w:r>
      <w:r w:rsidR="00DA1A2B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ຄູ່ມື</w:t>
      </w:r>
      <w:r w:rsidR="00255A2B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ການບັນຊ</w:t>
      </w:r>
      <w:r w:rsidR="0052132C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ີ</w:t>
      </w:r>
      <w:r w:rsidR="00DA1A2B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ຂອງຫົວໜ່ວຍ</w:t>
      </w:r>
      <w:r w:rsidR="00DA1A2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 xml:space="preserve">ຕົນ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ເພື່ອ​ເປັນ​ພື້ນ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ຖານ​ໃຫ້​ແກ່​ການ​ບັນ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ການ​ສະໜອງ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​ຂໍ້​ມູນ</w:t>
      </w:r>
      <w:r w:rsidR="0052132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​ຂ່າວ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ການ​ຄວບ​ຄຸມ​ພາຍໃນ ແລະ ການ​ສະຫຼຸບ​ລາຍ​ງານ</w:t>
      </w:r>
      <w:r w:rsidR="00DA1A2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B729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="0000384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ສອດຄ່ອງ</w:t>
      </w:r>
      <w:r w:rsidR="007150C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="009B729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ມາດຕະຖານ</w:t>
      </w:r>
      <w:r w:rsidR="00EA5D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9B729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ບັນຊີ ຫຼື ມາດຕະຖານ</w:t>
      </w:r>
      <w:r w:rsidR="00E15B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9B729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ລາຍງານການເງິນ ແລະ </w:t>
      </w:r>
      <w:r w:rsidR="00DA1A2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​ປຶ້ມ​ຄູ່​ມື​ການ​ບັນ</w:t>
      </w:r>
      <w:r w:rsidR="00DA1A2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DA1A2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B729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DA1A2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​ກະ</w:t>
      </w:r>
      <w:r w:rsidR="00DA1A2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="009B729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ກຳນົ</w:t>
      </w:r>
      <w:r w:rsidR="00D320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</w:p>
    <w:p w14:paraId="6BA38D2C" w14:textId="77777777" w:rsidR="00F91131" w:rsidRPr="00D66CC9" w:rsidRDefault="00F91131" w:rsidP="00B763A6">
      <w:pPr>
        <w:spacing w:after="0" w:line="360" w:lineRule="exact"/>
        <w:ind w:left="440" w:firstLine="99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C6BCE30" w14:textId="77777777" w:rsidR="00745C39" w:rsidRPr="00D66CC9" w:rsidRDefault="00F92355" w:rsidP="00407466">
      <w:pPr>
        <w:pStyle w:val="Heading3"/>
        <w:rPr>
          <w:rFonts w:hint="cs"/>
        </w:rPr>
      </w:pPr>
      <w:bookmarkStart w:id="443" w:name="_Toc133407026"/>
      <w:bookmarkStart w:id="444" w:name="_Toc133407285"/>
      <w:bookmarkStart w:id="445" w:name="_Toc133408229"/>
      <w:bookmarkStart w:id="446" w:name="_Toc133410346"/>
      <w:bookmarkStart w:id="447" w:name="_Toc133431961"/>
      <w:bookmarkStart w:id="448" w:name="_Toc133937348"/>
      <w:bookmarkStart w:id="449" w:name="_Toc133937519"/>
      <w:bookmarkStart w:id="450" w:name="_Toc135126689"/>
      <w:bookmarkStart w:id="451" w:name="_Toc135127489"/>
      <w:bookmarkStart w:id="452" w:name="_Toc135127703"/>
      <w:bookmarkStart w:id="453" w:name="_Toc138927455"/>
      <w:bookmarkStart w:id="454" w:name="_Toc13892822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F92910" w:rsidRPr="00D66CC9">
        <w:rPr>
          <w:rFonts w:hint="cs"/>
          <w:sz w:val="24"/>
          <w:cs/>
        </w:rPr>
        <w:t>2</w:t>
      </w:r>
      <w:r w:rsidR="00510216" w:rsidRPr="00D66CC9">
        <w:rPr>
          <w:rFonts w:hint="cs"/>
          <w:sz w:val="24"/>
          <w:cs/>
        </w:rPr>
        <w:t>7</w:t>
      </w:r>
      <w:r w:rsidR="00F92910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F92910" w:rsidRPr="00D66CC9">
        <w:rPr>
          <w:rFonts w:hint="cs"/>
          <w:cs/>
        </w:rPr>
        <w:t>ປັບປຸງ</w:t>
      </w:r>
      <w:r w:rsidRPr="00D66CC9">
        <w:rPr>
          <w:cs/>
        </w:rPr>
        <w:t>) 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ສານ​ຢັ້ງ</w:t>
      </w:r>
      <w:r w:rsidRPr="00D66CC9">
        <w:rPr>
          <w:cs/>
        </w:rPr>
        <w:softHyphen/>
        <w:t>ຢືນ​​ການ​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r w:rsidR="002C57C6" w:rsidRPr="00D66CC9">
        <w:rPr>
          <w:rFonts w:hint="cs"/>
          <w:cs/>
        </w:rPr>
        <w:t>ບັນຊີ</w:t>
      </w:r>
      <w:bookmarkEnd w:id="453"/>
      <w:bookmarkEnd w:id="454"/>
    </w:p>
    <w:p w14:paraId="4ED1F55B" w14:textId="77777777" w:rsidR="00F92910" w:rsidRPr="00D66CC9" w:rsidRDefault="00F92355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ສານ​ຢັ້ງ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ຢືນ​​ການ​​ບັນ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="00DA1A2B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ແມ່ນ</w:t>
      </w:r>
      <w:r w:rsidR="001121F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A1A2B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ເອກະສານ</w:t>
      </w:r>
      <w:r w:rsidR="00DA1A2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ຂໍ້ມູນ </w:t>
      </w:r>
      <w:r w:rsidR="00DA1A2B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DA1A2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ສະແດງເຖິງ</w:t>
      </w:r>
      <w:r w:rsidR="00947CB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ລາຍການເຄື່ອນໄຫວທາງດ້ານ</w:t>
      </w:r>
      <w:r w:rsidR="002C57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ການເງິນ</w:t>
      </w:r>
      <w:r w:rsidR="00EA5D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-</w:t>
      </w:r>
      <w:r w:rsidR="002C57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ການບັນຊີ</w:t>
      </w:r>
      <w:r w:rsidR="00E15B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E1BE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ຂອງຫົວໜ່ວຍຖືບັນຊີ</w:t>
      </w:r>
      <w:r w:rsidR="00380D2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A1A2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="002C57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ປະກອບ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ເປັນ​ຫຼັກ​ຖານ</w:t>
      </w:r>
      <w:r w:rsidR="00A369D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</w:t>
      </w:r>
      <w:r w:rsidR="00DA1A2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ບັນຊີ</w:t>
      </w:r>
      <w:r w:rsidR="00F9291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91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ເຊັ່ນ</w:t>
      </w:r>
      <w:r w:rsidR="007E16E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291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ໃບເກັບເງິນ</w:t>
      </w:r>
      <w:r w:rsidR="00F92910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F92910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886E1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ໃບຮັບເງິນ, </w:t>
      </w:r>
      <w:r w:rsidR="00F9291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ໃບສັ່ງຈ່າຍ</w:t>
      </w:r>
      <w:r w:rsidR="00F92910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91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ແຊ</w:t>
      </w:r>
      <w:r w:rsidR="001532F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ັ</w:t>
      </w:r>
      <w:r w:rsidR="00F9291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ກ ແລະ </w:t>
      </w:r>
      <w:r w:rsidR="008E581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ເອກະສານ</w:t>
      </w:r>
      <w:r w:rsidR="00F9291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ອື່ນ.</w:t>
      </w:r>
    </w:p>
    <w:p w14:paraId="67BE8FE1" w14:textId="77777777" w:rsidR="00E661AD" w:rsidRPr="00D66CC9" w:rsidRDefault="00E661AD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ເອກະສານຢັ້ງຢືນການບັນຊີຂອງຫົວໜ່ວຍຖືບັນຊີ ໃຫ້ປະຕິບັດຕາມ</w:t>
      </w:r>
      <w:r w:rsidR="001121F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 ທີ່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ກະຊວງການເງິນກຳນົ</w:t>
      </w:r>
      <w:r w:rsidR="00A901D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14A29331" w14:textId="77777777" w:rsidR="00F91131" w:rsidRPr="00D66CC9" w:rsidRDefault="00F91131" w:rsidP="00B763A6">
      <w:pPr>
        <w:spacing w:after="0" w:line="360" w:lineRule="exact"/>
        <w:ind w:left="440" w:firstLine="88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BF57A38" w14:textId="77777777" w:rsidR="00745C39" w:rsidRPr="00D66CC9" w:rsidRDefault="00F92355" w:rsidP="00407466">
      <w:pPr>
        <w:pStyle w:val="Heading3"/>
      </w:pPr>
      <w:bookmarkStart w:id="455" w:name="_Toc133407027"/>
      <w:bookmarkStart w:id="456" w:name="_Toc133407286"/>
      <w:bookmarkStart w:id="457" w:name="_Toc133408230"/>
      <w:bookmarkStart w:id="458" w:name="_Toc133410347"/>
      <w:bookmarkStart w:id="459" w:name="_Toc133431962"/>
      <w:bookmarkStart w:id="460" w:name="_Toc133937349"/>
      <w:bookmarkStart w:id="461" w:name="_Toc133937520"/>
      <w:bookmarkStart w:id="462" w:name="_Toc135126690"/>
      <w:bookmarkStart w:id="463" w:name="_Toc135127490"/>
      <w:bookmarkStart w:id="464" w:name="_Toc135127704"/>
      <w:bookmarkStart w:id="465" w:name="_Toc138927456"/>
      <w:bookmarkStart w:id="466" w:name="_Toc138928229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F92910" w:rsidRPr="00D66CC9">
        <w:rPr>
          <w:rFonts w:hint="cs"/>
          <w:cs/>
        </w:rPr>
        <w:t>2</w:t>
      </w:r>
      <w:r w:rsidR="00510216" w:rsidRPr="00D66CC9">
        <w:rPr>
          <w:rFonts w:hint="cs"/>
          <w:cs/>
        </w:rPr>
        <w:t>8</w:t>
      </w:r>
      <w:r w:rsidR="00F92910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ສານ​ທາງ​ເອ​ເລັກ​ໂຕ​ຣ​ນິກ</w:t>
      </w:r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535E91C1" w14:textId="77777777" w:rsidR="00745C39" w:rsidRPr="00D66CC9" w:rsidRDefault="00F92355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ສານ​ທາງ​ເອ​ເລັກ​ໂຕ​ຣ​ນິກ</w:t>
      </w:r>
      <w:r w:rsidR="007050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 ເອກະສານການບັນທຶກ</w:t>
      </w:r>
      <w:r w:rsidR="003C6A1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7050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ຂໍ້ມູນທີ່ບັນທຶກ ຫຼື ເກັບຮັກສາໄວ້ </w:t>
      </w:r>
      <w:r w:rsidR="007E16E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7050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ໃນເຄື່ອງມື</w:t>
      </w:r>
      <w:r w:rsidR="0070506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ເອ​ເລັກ​ໂຕ​ຣ​ນິກ</w:t>
      </w:r>
      <w:r w:rsidR="007050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ຊຶ່ງສາມາດອ່ານໄດ້ດ້ວຍ</w:t>
      </w:r>
      <w:r w:rsidR="007E16E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050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ລະບົບສະແດງຂໍ້ມູນ, ການພິມອອກ ຫຼື ດ້ວຍຮູບແບບອື່ນ </w:t>
      </w:r>
      <w:r w:rsidR="0070506E" w:rsidRPr="00D66CC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ເປັນຕົ້ນ ສັນຍາ</w:t>
      </w:r>
      <w:r w:rsidR="0070506E"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ເອ​ເລັກ​ໂຕ​ຣ​ນິກ</w:t>
      </w:r>
      <w:r w:rsidR="0070506E" w:rsidRPr="00D66CC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, ໃບເກັບເງິນ</w:t>
      </w:r>
      <w:r w:rsidR="0070506E"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ເອ​ເລັກ​ໂຕ​ຣ​ນິກ</w:t>
      </w:r>
      <w:r w:rsidR="0070506E" w:rsidRPr="00D66CC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, ໃບເບີກຈ່າຍເງິນ</w:t>
      </w:r>
      <w:r w:rsidR="0070506E"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ເອ​ເລັກ​ໂຕ​ຣ​ນິກ</w:t>
      </w:r>
      <w:r w:rsidR="004B74E1" w:rsidRPr="00D66CC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ແລະ ເອກະສານອື່ນ</w:t>
      </w:r>
      <w:r w:rsidR="0070506E" w:rsidRPr="00D66CC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.</w:t>
      </w:r>
    </w:p>
    <w:p w14:paraId="6E0A8A07" w14:textId="77777777" w:rsidR="00745C39" w:rsidRPr="00D66CC9" w:rsidRDefault="00F92355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ສານທາງ​ເອ​ເລັກ​ໂຕ​ຣ​ນິກ</w:t>
      </w:r>
      <w:r w:rsidR="00F31DE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F31DE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="00F31DE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ໂດຍສອດຄ່ອງກັບ</w:t>
      </w:r>
      <w:r w:rsidR="00F9291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ກົດໝາຍ</w:t>
      </w:r>
      <w:r w:rsidR="00F31DE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ວ່າດ້ວຍທຸລະກຳທາງ</w:t>
      </w:r>
      <w:r w:rsidR="00F31DE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ເອ​ເລັກ​ໂຕ​ຣ​ນິກ</w:t>
      </w:r>
      <w:r w:rsidR="00442B1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ກົດໝາຍອື່ນທີ່ກ່ຽວຂ້ອງ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255E247B" w14:textId="77777777" w:rsidR="005E052E" w:rsidRPr="00D66CC9" w:rsidRDefault="005E052E" w:rsidP="00B763A6">
      <w:pPr>
        <w:spacing w:after="0" w:line="360" w:lineRule="exact"/>
        <w:ind w:left="440" w:firstLine="990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27AA58EE" w14:textId="77777777" w:rsidR="00745C39" w:rsidRPr="00D66CC9" w:rsidRDefault="00F92355" w:rsidP="00407466">
      <w:pPr>
        <w:pStyle w:val="Heading3"/>
      </w:pPr>
      <w:bookmarkStart w:id="467" w:name="_Toc133407031"/>
      <w:bookmarkStart w:id="468" w:name="_Toc133407290"/>
      <w:bookmarkStart w:id="469" w:name="_Toc133408234"/>
      <w:bookmarkStart w:id="470" w:name="_Toc133410351"/>
      <w:bookmarkStart w:id="471" w:name="_Toc133431966"/>
      <w:bookmarkStart w:id="472" w:name="_Toc133937353"/>
      <w:bookmarkStart w:id="473" w:name="_Toc133937524"/>
      <w:bookmarkStart w:id="474" w:name="_Toc135126694"/>
      <w:bookmarkStart w:id="475" w:name="_Toc135127494"/>
      <w:bookmarkStart w:id="476" w:name="_Toc135127708"/>
      <w:bookmarkStart w:id="477" w:name="_Toc138927457"/>
      <w:bookmarkStart w:id="478" w:name="_Toc13892823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C47021" w:rsidRPr="00D66CC9">
        <w:rPr>
          <w:rFonts w:hint="cs"/>
          <w:sz w:val="24"/>
          <w:cs/>
        </w:rPr>
        <w:t>2</w:t>
      </w:r>
      <w:r w:rsidR="00510216" w:rsidRPr="00D66CC9">
        <w:rPr>
          <w:rFonts w:hint="cs"/>
          <w:sz w:val="24"/>
          <w:cs/>
        </w:rPr>
        <w:t>9</w:t>
      </w:r>
      <w:r w:rsidR="00D378C2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D378C2" w:rsidRPr="00D66CC9">
        <w:rPr>
          <w:rFonts w:hint="cs"/>
          <w:cs/>
        </w:rPr>
        <w:t>ປັບປຸງ</w:t>
      </w:r>
      <w:r w:rsidRPr="00D66CC9">
        <w:rPr>
          <w:cs/>
        </w:rPr>
        <w:t>) ຜັງ​ບັນ</w:t>
      </w:r>
      <w:r w:rsidRPr="00D66CC9">
        <w:rPr>
          <w:cs/>
        </w:rPr>
        <w:softHyphen/>
        <w:t>ຊີ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</w:p>
    <w:p w14:paraId="4D22588F" w14:textId="77777777" w:rsidR="00745C39" w:rsidRPr="00D66CC9" w:rsidRDefault="00F92355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hint="cs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ຜັງ​ບັນ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ແມ່ນ ການ​ກຳ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</w:t>
      </w:r>
      <w:r w:rsidR="002604A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ເລກ​ໝາຍ ແລະ ຊື່​ບັນ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2604A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​ທີ່​ຈັດ​ເປັນ​ລະ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ບົບ​ໃນ​ກຸ່ມທີ່​ສອດຄ່ອງ​ກັນ </w:t>
      </w:r>
      <w:r w:rsidR="005A071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​ນຳ​ໃຊ້​</w:t>
      </w:r>
      <w:r w:rsidR="005A071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ການ​ເຄື່ອນ​ໄຫວ</w:t>
      </w:r>
      <w:r w:rsidR="00EA5D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​ດ້ານ​ການ​ເງິນ ກ່ຽວ​ກັບ​</w:t>
      </w:r>
      <w:r w:rsidR="009B756F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ຊັບ​ສິນ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ໜີ້​ສິນ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ທຶນ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ລາຍ​ຮັບ ແລະ</w:t>
      </w:r>
      <w:r w:rsidR="007E16E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ລາຍ​ຈ່າຍ ທີ່​ເກີດ​ຂຶ້ນ</w:t>
      </w:r>
      <w:r w:rsidR="002604A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​ເຂົ້າ​ໃສ່​ປຶ້ມ​ບັນ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</w:t>
      </w:r>
      <w:r w:rsidR="005A071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ເພາະກິດ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</w:t>
      </w:r>
      <w:r w:rsidR="008E581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7E16E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 </w:t>
      </w:r>
      <w:r w:rsidR="008E581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ຫົວໜ່ວຍຖືບັນຊີ</w:t>
      </w:r>
      <w:r w:rsidR="002604A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39AC4555" w14:textId="77777777" w:rsidR="00745C39" w:rsidRPr="00D66CC9" w:rsidRDefault="00F92355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ເປັນ​ຜູ້​ກຳ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 ແລະ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ກາດ​ໃຊ້​ຜັງ​ບັນ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ແລະ 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7E16E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 ເພື່ອ​ເປັນ​ພື້ນ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ຖານໃນ​ການ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ບັດ​ວຽກ​ງານ​ບັນ​ຊີ.</w:t>
      </w:r>
    </w:p>
    <w:p w14:paraId="20ECB07D" w14:textId="77777777" w:rsidR="0020319A" w:rsidRPr="00D66CC9" w:rsidRDefault="0020319A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ຕ້ອງ​ບັນ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C549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​ຕາມ​ຜັງ​ບັນ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ທີ່​ກະ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="00C549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ກາດ​ໃຊ້ ໂດຍ​ສາ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ມາດເປີດ​ບັນ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ຊີ​ຍ່ອຍ</w:t>
      </w:r>
      <w:r w:rsidR="00C549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​ຕາມ​ຈຸດ​ພິ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ເສດ​ຂອງ​ຫົວ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ໜ່ວຍ​ຕົນ​ ແລະ ໃຫ້​ກຳ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ນົດ​ໄວ້​ໃນ​ປຶ້ມ​ຄູ່​ມື​ການ​ບັນ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ຊີຂອງ​ຫົວໜ່ວຍ​ຖື​ບັນ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ເພື່ອ​ຮັບ​ໃຊ້​ໃນ​ການ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ບັນທຶກບັນຊີ ແລະ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ສານ​ລາຍ​ງານ​ການ​ເງິນ.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333B6063" w14:textId="77777777" w:rsidR="00F155AE" w:rsidRPr="00D66CC9" w:rsidRDefault="00F92355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ຄານແຫ່ງ ສປປ ລາວ ເປັນ​ຜູ້​ກຳ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 ແລະ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ກາດ​ໃຊ້</w:t>
      </w:r>
      <w:r w:rsidR="003944E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​ຜັງ​ບັນ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 ແລະ ສະ​ຖາ​ບັນ​ການ​ເງິນ​ອື່ນ ທີ່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ຢູ່​ພາຍ​ໃຕ້​ການ​ຄຸ້ມ​ຄອງຂອງ​ທະ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ຄານແຫ່ງ ສປປ ລາວ.</w:t>
      </w:r>
    </w:p>
    <w:p w14:paraId="07ED798E" w14:textId="77777777" w:rsidR="00745C39" w:rsidRPr="00D66CC9" w:rsidRDefault="001A066C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ຫົວໜ່ວຍຖືບັນຊີ</w:t>
      </w:r>
      <w:r w:rsidR="009942E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​ທີ່​ປະ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ບັດ​ມາດ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</w:t>
      </w:r>
      <w:r w:rsidR="0060724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ສາກົນ</w:t>
      </w:r>
      <w:r w:rsidR="0004249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ດ້ານ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​ການ​ລາຍ​ງານ​ການ​ເງິນ</w:t>
      </w:r>
      <w:r w:rsidR="000E30B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C549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E30B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ຫົວໜ່ວຍທີ່ບໍ່ສະແຫວງຫາຜົນກຳໄລ ແລະ ຫົວໜ່ວຍອື່ນ</w:t>
      </w:r>
      <w:r w:rsidR="000E30B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ມາດ​ສ້າງ​ຜັງ​ບັນ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147E5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​ຕາມ​ຈຸດ​ພິ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ເສດ​ຂອງ​</w:t>
      </w:r>
      <w:r w:rsidR="00D7551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​ຕົນ</w:t>
      </w:r>
      <w:r w:rsidR="00D639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E359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B9364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ການອ</w:t>
      </w:r>
      <w:r w:rsidR="000E30B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ະນຸຍາດຈາກ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="00D7551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ສາມາດປະຕິບັດ</w:t>
      </w:r>
      <w:r w:rsidR="00D7551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ຕາມ​ຜັງ​ບັນຊີ ທີ່​ກະ</w:t>
      </w:r>
      <w:r w:rsidR="00D7551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="00D7551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3C5CE9EB" w14:textId="77777777" w:rsidR="004B0BA8" w:rsidRPr="00D66CC9" w:rsidRDefault="004B0BA8" w:rsidP="00B763A6">
      <w:pPr>
        <w:spacing w:after="0" w:line="360" w:lineRule="exact"/>
        <w:ind w:left="440" w:firstLine="880"/>
        <w:contextualSpacing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5386B217" w14:textId="77777777" w:rsidR="00745C39" w:rsidRPr="00D66CC9" w:rsidRDefault="00F92355" w:rsidP="00407466">
      <w:pPr>
        <w:pStyle w:val="Heading3"/>
      </w:pPr>
      <w:bookmarkStart w:id="479" w:name="_Toc133407032"/>
      <w:bookmarkStart w:id="480" w:name="_Toc133407291"/>
      <w:bookmarkStart w:id="481" w:name="_Toc133408235"/>
      <w:bookmarkStart w:id="482" w:name="_Toc133410352"/>
      <w:bookmarkStart w:id="483" w:name="_Toc133431967"/>
      <w:bookmarkStart w:id="484" w:name="_Toc133937354"/>
      <w:bookmarkStart w:id="485" w:name="_Toc133937525"/>
      <w:bookmarkStart w:id="486" w:name="_Toc135126695"/>
      <w:bookmarkStart w:id="487" w:name="_Toc135127495"/>
      <w:bookmarkStart w:id="488" w:name="_Toc135127709"/>
      <w:bookmarkStart w:id="489" w:name="_Toc138927458"/>
      <w:bookmarkStart w:id="490" w:name="_Toc138928231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10216" w:rsidRPr="00D66CC9">
        <w:rPr>
          <w:rFonts w:hint="cs"/>
          <w:cs/>
        </w:rPr>
        <w:t>30</w:t>
      </w:r>
      <w:r w:rsidR="000E30BE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ປຶ້ມ​ບັນ</w:t>
      </w:r>
      <w:r w:rsidRPr="00D66CC9">
        <w:rPr>
          <w:cs/>
        </w:rPr>
        <w:softHyphen/>
        <w:t>ຊີ</w:t>
      </w:r>
      <w:r w:rsidR="0048165D" w:rsidRPr="00D66CC9">
        <w:rPr>
          <w:rFonts w:hint="cs"/>
          <w:cs/>
        </w:rPr>
        <w:t xml:space="preserve">, </w:t>
      </w:r>
      <w:r w:rsidRPr="00D66CC9">
        <w:rPr>
          <w:cs/>
        </w:rPr>
        <w:t>ປຶ້ມ​ຕິດ</w:t>
      </w:r>
      <w:r w:rsidRPr="00D66CC9">
        <w:rPr>
          <w:cs/>
        </w:rPr>
        <w:softHyphen/>
        <w:t>ຕາມ ແລະ ໃບ​ດຸນ​ດ່ຽງ</w:t>
      </w:r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</w:p>
    <w:p w14:paraId="716AEE66" w14:textId="77777777" w:rsidR="00745C39" w:rsidRPr="00D66CC9" w:rsidRDefault="00F92355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ກອບ​ດ້ວຍ 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ຈຳ​ວັນ ແລະ 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ຊີ​ໃຫຍ່​ແຍກ​ປະ​ເພດ</w:t>
      </w:r>
      <w:r w:rsidR="00BA148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  <w:r w:rsidR="002F170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2E48BB4A" w14:textId="77777777" w:rsidR="00BA1484" w:rsidRPr="00D66CC9" w:rsidRDefault="00BA1484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ຫົວໜ່ວຍຖືບັນຊີ ຕ້ອງສ້າງ</w:t>
      </w:r>
      <w:r w:rsidR="00DD6AE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256E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ປຶ້ມບັນຊີ, ປຶ້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ມຕິດຕາມ ແລະ ໃບດຸນດ</w:t>
      </w:r>
      <w:r w:rsidR="0072635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່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ຽງ ເພື່ອສາມາດສ້າງເອກະສານລາຍງານການເງິນ</w:t>
      </w:r>
      <w:r w:rsidR="00F20B4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3745BFA7" w14:textId="77777777" w:rsidR="00082C86" w:rsidRPr="00D66CC9" w:rsidRDefault="00B10A94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</w:t>
      </w:r>
      <w:r w:rsidR="00DD6AE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​ປຶ້ມ​ບັນ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B933C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ປຶ້ມຕິດຕາມ ແລະ ໃບດຸນດ່ຽງ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ແບບ​ເອ​ເລັກ​ໂຕ​ຣ​ນິກ 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ບັດ​ຄື​ກັນ​ກັບ​</w:t>
      </w:r>
      <w:r w:rsidR="007E16E4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ຮູບ​ແບບ​ການ​ຖື​ບັນ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ຊີ​ດ້ວຍ​ມື ແລະ ສອດ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ຄ່ອງ​ກັບ​ກົດ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ໝາຍ​ວ່າ​ດ້ວຍ​ທຸ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ລະ​ກຳ​ທາງ​ເອ​ເລັກ​ໂຕ​ຣ​ນິກ.</w:t>
      </w:r>
    </w:p>
    <w:p w14:paraId="09D6453C" w14:textId="77777777" w:rsidR="00745C39" w:rsidRPr="00D66CC9" w:rsidRDefault="00F92355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ນົດ​ຮູບ​ແບບ ປຶ້ມ​ບັນ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ປຶ້ມ​ຕິດ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 ແລະ ໃບ​ດຸນ​ດ່ຽງ ເພື່ອ​ການ​ຄວບ​ຄຸມດ້ານ​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ການ​ບັນ​ຊີ. 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ຕ້ອງ​ນຳ​ໃຊ້​ຮູບ​ແບບ​ປຶ້ມ​ດັ່ງ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 ໃນ</w:t>
      </w:r>
      <w:r w:rsidR="008256E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​ການ​ບັນ</w:t>
      </w:r>
      <w:r w:rsidR="008256E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ທຶກ​ລາຍ</w:t>
      </w:r>
      <w:r w:rsidR="008256E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ການ​ເຄື່ອນ​ໄຫວ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ໂດຍ​ສອດຄ່ອງ​ກັບ​</w:t>
      </w:r>
      <w:r w:rsidR="00082C8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7C2AC0EC" w14:textId="77777777" w:rsidR="00225A4F" w:rsidRPr="00D66CC9" w:rsidRDefault="00225A4F" w:rsidP="00B763A6">
      <w:pPr>
        <w:spacing w:after="0" w:line="360" w:lineRule="exact"/>
        <w:ind w:left="440" w:firstLine="88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0F380B6F" w14:textId="77777777" w:rsidR="00745C39" w:rsidRPr="00D66CC9" w:rsidRDefault="00F92355" w:rsidP="00407466">
      <w:pPr>
        <w:pStyle w:val="Heading3"/>
      </w:pPr>
      <w:bookmarkStart w:id="491" w:name="_Toc133407034"/>
      <w:bookmarkStart w:id="492" w:name="_Toc133407293"/>
      <w:bookmarkStart w:id="493" w:name="_Toc133408237"/>
      <w:bookmarkStart w:id="494" w:name="_Toc133410354"/>
      <w:bookmarkStart w:id="495" w:name="_Toc133431969"/>
      <w:bookmarkStart w:id="496" w:name="_Toc133937356"/>
      <w:bookmarkStart w:id="497" w:name="_Toc133937527"/>
      <w:bookmarkStart w:id="498" w:name="_Toc135126697"/>
      <w:bookmarkStart w:id="499" w:name="_Toc135127497"/>
      <w:bookmarkStart w:id="500" w:name="_Toc135127711"/>
      <w:bookmarkStart w:id="501" w:name="_Toc138927460"/>
      <w:bookmarkStart w:id="502" w:name="_Toc13892823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054CE9" w:rsidRPr="00D66CC9">
        <w:rPr>
          <w:rFonts w:hint="cs"/>
          <w:cs/>
        </w:rPr>
        <w:t>3</w:t>
      </w:r>
      <w:r w:rsidR="00446570" w:rsidRPr="00D66CC9">
        <w:rPr>
          <w:rFonts w:hint="cs"/>
          <w:cs/>
        </w:rPr>
        <w:t>1</w:t>
      </w:r>
      <w:r w:rsidR="000B708F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ສານ​ລາຍ​ງານ​ການ​ເງິນ</w:t>
      </w:r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741B51CD" w14:textId="77777777" w:rsidR="00745C39" w:rsidRPr="00D66CC9" w:rsidRDefault="00F92355" w:rsidP="007E16E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 ແມ່ນ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ສານ​ທີ່​ສະ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 ກ່ຽວ​ກັບ​ຖາ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ນະ​ການ​ເງິນ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ຜົນ​ການດຳ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ເນີນ​ງານ​ດ້ານ​ການ​ເງິນ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ແສ​ເງິນ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ສົດ ແລະ ບົດ​ອະ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ບາຍ​ຊ້ອນ​ທ້າຍ​ເອ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8256E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7B69B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571E1351" w14:textId="77777777" w:rsidR="00822F09" w:rsidRPr="00D66CC9" w:rsidRDefault="00F92355" w:rsidP="008256E7">
      <w:pPr>
        <w:numPr>
          <w:ilvl w:val="0"/>
          <w:numId w:val="42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ຕ້ອງ​ມີ:</w:t>
      </w:r>
    </w:p>
    <w:p w14:paraId="37D7EF5B" w14:textId="77777777" w:rsidR="00EA5DA4" w:rsidRPr="00D66CC9" w:rsidRDefault="00F92355" w:rsidP="008256E7">
      <w:pPr>
        <w:pStyle w:val="ListParagraph"/>
        <w:numPr>
          <w:ilvl w:val="1"/>
          <w:numId w:val="42"/>
        </w:numPr>
        <w:tabs>
          <w:tab w:val="left" w:pos="1985"/>
        </w:tabs>
        <w:spacing w:after="0" w:line="360" w:lineRule="exact"/>
        <w:ind w:hanging="117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ໃບ​ລາຍ​ງານ</w:t>
      </w:r>
      <w:r w:rsidR="003408A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ລາຍ​ຮັບ​-​ລາຍ​ຈ່າຍ 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ມານ​ແຫ່ງ​ລັດ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206433B" w14:textId="77777777" w:rsidR="00EA5DA4" w:rsidRPr="00D66CC9" w:rsidRDefault="00F92355" w:rsidP="008256E7">
      <w:pPr>
        <w:pStyle w:val="ListParagraph"/>
        <w:numPr>
          <w:ilvl w:val="1"/>
          <w:numId w:val="42"/>
        </w:numPr>
        <w:tabs>
          <w:tab w:val="left" w:pos="1985"/>
        </w:tabs>
        <w:spacing w:after="0" w:line="360" w:lineRule="exact"/>
        <w:ind w:hanging="117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​ງານ</w:t>
      </w:r>
      <w:r w:rsidR="003408A1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ແສ​ເງິນ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ສົດ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54E3214" w14:textId="77777777" w:rsidR="002075F3" w:rsidRPr="00D66CC9" w:rsidRDefault="00F92355" w:rsidP="008256E7">
      <w:pPr>
        <w:pStyle w:val="ListParagraph"/>
        <w:numPr>
          <w:ilvl w:val="1"/>
          <w:numId w:val="42"/>
        </w:numPr>
        <w:tabs>
          <w:tab w:val="left" w:pos="1985"/>
        </w:tabs>
        <w:spacing w:after="0" w:line="360" w:lineRule="exact"/>
        <w:ind w:hanging="117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ບາຍ​ຊ້ອນ​ທ້າຍ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ສານ​ລາຍ​ງານ​ການ​ເງິນ</w:t>
      </w:r>
      <w:r w:rsidR="00B271D5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3E42F03" w14:textId="77777777" w:rsidR="00822F09" w:rsidRPr="00D66CC9" w:rsidRDefault="00F92355" w:rsidP="008256E7">
      <w:pPr>
        <w:numPr>
          <w:ilvl w:val="0"/>
          <w:numId w:val="42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ສານ​ລາຍ​ງານ​ການ​ເງິນຂອງ​ຫົວ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 xml:space="preserve">ຊີ​ວິ​ສາ​ຫະ​ກິດ </w:t>
      </w:r>
      <w:r w:rsidR="009F173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ມີ:</w:t>
      </w:r>
    </w:p>
    <w:p w14:paraId="73EC68C4" w14:textId="77777777" w:rsidR="00EA5DA4" w:rsidRPr="00D66CC9" w:rsidRDefault="00F92355" w:rsidP="008256E7">
      <w:pPr>
        <w:pStyle w:val="ListParagraph"/>
        <w:numPr>
          <w:ilvl w:val="1"/>
          <w:numId w:val="42"/>
        </w:numPr>
        <w:tabs>
          <w:tab w:val="left" w:pos="1985"/>
        </w:tabs>
        <w:spacing w:after="0" w:line="360" w:lineRule="exact"/>
        <w:ind w:hanging="117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​ລາຍ​ງານ​</w:t>
      </w:r>
      <w:r w:rsidR="00C8144B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ນະ​ການ​ເງິນ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F7C2FDF" w14:textId="77777777" w:rsidR="00EA5DA4" w:rsidRPr="00D66CC9" w:rsidRDefault="00F92355" w:rsidP="008256E7">
      <w:pPr>
        <w:pStyle w:val="ListParagraph"/>
        <w:numPr>
          <w:ilvl w:val="1"/>
          <w:numId w:val="42"/>
        </w:numPr>
        <w:tabs>
          <w:tab w:val="left" w:pos="1985"/>
        </w:tabs>
        <w:spacing w:after="0" w:line="360" w:lineRule="exact"/>
        <w:ind w:hanging="117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​ງານ</w:t>
      </w:r>
      <w:r w:rsidR="00C8144B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​ຜົນ​ການ​ດຳ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ເນີນ​ງານ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A4563D6" w14:textId="77777777" w:rsidR="002075F3" w:rsidRPr="00D66CC9" w:rsidRDefault="00F92355" w:rsidP="008256E7">
      <w:pPr>
        <w:pStyle w:val="ListParagraph"/>
        <w:numPr>
          <w:ilvl w:val="1"/>
          <w:numId w:val="42"/>
        </w:numPr>
        <w:tabs>
          <w:tab w:val="left" w:pos="1985"/>
        </w:tabs>
        <w:spacing w:after="0" w:line="360" w:lineRule="exact"/>
        <w:ind w:hanging="117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ບາຍ​ຊ້ອນ​ທ້າຍ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ສານ​ລາຍ​ງານ​ການ​ເງິນ</w:t>
      </w:r>
      <w:r w:rsidR="00B271D5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0314032E" w14:textId="77777777" w:rsidR="000B708F" w:rsidRPr="00D66CC9" w:rsidRDefault="00F92355" w:rsidP="000771D1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ນອກ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softHyphen/>
        <w:t>ຈາກ​</w:t>
      </w:r>
      <w:r w:rsidR="004919E8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ເອກະສານ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​ລາຍ​ງານ</w:t>
      </w:r>
      <w:r w:rsidR="004919E8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ການເງິນ </w:t>
      </w:r>
      <w:bookmarkStart w:id="503" w:name="_Hlk144748185"/>
      <w:r w:rsidR="004919E8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ຕາມ</w:t>
      </w:r>
      <w:r w:rsidR="004B2A5B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ທີ່ໄດ້ກຳນົດໄວ້ໃນ</w:t>
      </w:r>
      <w:r w:rsidR="00A06DA2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4919E8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ຂໍ້</w:t>
      </w:r>
      <w:r w:rsidR="000771D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FB75F2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2</w:t>
      </w:r>
      <w:r w:rsidR="004919E8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4B2A5B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ຂອງມາດຕານີ້ແລ້ວ</w:t>
      </w:r>
      <w:bookmarkEnd w:id="503"/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​ວິ​ສາ​ຫະ​ກິດ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​ທີ່</w:t>
      </w:r>
      <w:r w:rsidR="00F26B7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​ຜົນ​ປະໂຫຍດ​ສາທາ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softHyphen/>
        <w:t>ນະ ແລະ ວິ​ສາ​ຫະ​ກິດ​ທີ່​ບໍ່​</w:t>
      </w:r>
      <w:r w:rsidR="00F26B7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ຕິດພັນກັບ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​ຜົນ​ປະ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softHyphen/>
        <w:t>ນະ​</w:t>
      </w:r>
      <w:r w:rsidR="008256E7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="004919E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ທີ່ເປັນວິສາຫະກິດ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  <w:t>ໜາດ​ໃຫຍ່ ຍັງ​ຕ້ອງ​ມີີ​ໃບ​ລາຍ​ງານ​ສ່ວນ​ປ່ຽນ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  <w:t>ແປງ​ທຶນ​ ແລະ ໃບ​ລາຍ​ງານ​ກະ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  <w:t>ແສ​ເງິນ​ສົດ.</w:t>
      </w:r>
    </w:p>
    <w:p w14:paraId="31CAA78C" w14:textId="77777777" w:rsidR="00B271D5" w:rsidRPr="00D66CC9" w:rsidRDefault="004B2A5B" w:rsidP="007E16E4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fr-FR" w:bidi="lo-LA"/>
        </w:rPr>
      </w:pPr>
      <w:bookmarkStart w:id="504" w:name="_Hlk144748235"/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bookmarkEnd w:id="504"/>
      <w:r w:rsidR="000B708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ເອກະສານລາຍງານການເງິນ</w:t>
      </w:r>
      <w:r w:rsidR="00FF122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54E3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0B708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ຈຸນລະວິສາຫະກິດ ໃຫ້ປະຕິບັດ</w:t>
      </w:r>
      <w:r w:rsidR="000B708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ຮູບແບບເອກະສານລາຍງານການເງິນ </w:t>
      </w:r>
      <w:r w:rsidR="000B708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ທີ່ກະຊວງການເງິນ</w:t>
      </w:r>
      <w:r w:rsidR="00254E3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="000B708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68A634E" w14:textId="77777777" w:rsidR="000B708F" w:rsidRPr="00D66CC9" w:rsidRDefault="000B708F" w:rsidP="00B763A6">
      <w:pPr>
        <w:spacing w:after="0" w:line="360" w:lineRule="exact"/>
        <w:ind w:left="440" w:firstLine="990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46106FB7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505" w:name="_Toc133410355"/>
      <w:bookmarkStart w:id="506" w:name="_Toc133431970"/>
      <w:bookmarkStart w:id="507" w:name="_Toc133937357"/>
      <w:bookmarkStart w:id="508" w:name="_Toc133937528"/>
      <w:bookmarkStart w:id="509" w:name="_Toc135126698"/>
      <w:bookmarkStart w:id="510" w:name="_Toc135127498"/>
      <w:bookmarkStart w:id="511" w:name="_Toc135127712"/>
      <w:bookmarkStart w:id="512" w:name="_Toc138927461"/>
      <w:bookmarkStart w:id="513" w:name="_Toc138928234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4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p w14:paraId="7F9AAB26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  <w:lang w:bidi="lo-LA"/>
        </w:rPr>
      </w:pPr>
      <w:bookmarkStart w:id="514" w:name="_Toc133410356"/>
      <w:bookmarkStart w:id="515" w:name="_Toc133431971"/>
      <w:bookmarkStart w:id="516" w:name="_Toc133937358"/>
      <w:bookmarkStart w:id="517" w:name="_Toc133937529"/>
      <w:bookmarkStart w:id="518" w:name="_Toc135126699"/>
      <w:bookmarkStart w:id="519" w:name="_Toc135127499"/>
      <w:bookmarkStart w:id="520" w:name="_Toc135127713"/>
      <w:bookmarkStart w:id="521" w:name="_Toc138927462"/>
      <w:bookmarkStart w:id="522" w:name="_Toc138928235"/>
      <w:r w:rsidRPr="00D66CC9">
        <w:rPr>
          <w:rFonts w:eastAsia="Phetsarath OT" w:cs="Phetsarath OT"/>
          <w:szCs w:val="26"/>
          <w:cs/>
          <w:lang w:bidi="lo-LA"/>
        </w:rPr>
        <w:t>ການ​ປະ</w:t>
      </w:r>
      <w:r w:rsidRPr="00D66CC9">
        <w:rPr>
          <w:rFonts w:eastAsia="Phetsarath OT" w:cs="Phetsarath OT"/>
          <w:szCs w:val="26"/>
          <w:cs/>
          <w:lang w:bidi="lo-LA"/>
        </w:rPr>
        <w:softHyphen/>
        <w:t>ມວນ​ຂໍ້​ມູນ​ບັນ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6BA4D1AE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523" w:name="_Toc133410357"/>
      <w:bookmarkStart w:id="524" w:name="_Toc133431972"/>
      <w:bookmarkStart w:id="525" w:name="_Toc133937359"/>
      <w:bookmarkStart w:id="526" w:name="_Toc133937530"/>
      <w:bookmarkStart w:id="527" w:name="_Toc135126700"/>
      <w:bookmarkStart w:id="528" w:name="_Toc135127500"/>
      <w:bookmarkStart w:id="529" w:name="_Toc135127714"/>
      <w:bookmarkStart w:id="530" w:name="_Toc138927463"/>
      <w:bookmarkStart w:id="531" w:name="_Toc138928236"/>
      <w:r w:rsidRPr="00D66CC9">
        <w:rPr>
          <w:rFonts w:eastAsia="Phetsarath OT" w:cs="Phetsarath OT"/>
          <w:szCs w:val="26"/>
          <w:cs/>
          <w:lang w:bidi="lo-LA"/>
        </w:rPr>
        <w:t>ກ. ການ​ປະ</w:t>
      </w:r>
      <w:r w:rsidRPr="00D66CC9">
        <w:rPr>
          <w:rFonts w:eastAsia="Phetsarath OT" w:cs="Phetsarath OT"/>
          <w:szCs w:val="26"/>
          <w:cs/>
          <w:lang w:bidi="lo-LA"/>
        </w:rPr>
        <w:softHyphen/>
        <w:t>ມວນ​ຂໍ້​ມູນ​ບັນ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r w:rsidR="00AD53B1" w:rsidRPr="00D66CC9">
        <w:rPr>
          <w:rFonts w:eastAsia="Phetsarath OT" w:cs="Phetsarath OT"/>
          <w:szCs w:val="26"/>
          <w:cs/>
          <w:lang w:bidi="lo-LA"/>
        </w:rPr>
        <w:t>ທົ່ວ​ໄປ</w:t>
      </w:r>
    </w:p>
    <w:p w14:paraId="2D0CEA3C" w14:textId="77777777" w:rsidR="00110C80" w:rsidRPr="00D66CC9" w:rsidRDefault="00110C80" w:rsidP="00407466">
      <w:pPr>
        <w:pStyle w:val="Heading3"/>
      </w:pPr>
      <w:bookmarkStart w:id="532" w:name="_Toc372528313"/>
      <w:bookmarkStart w:id="533" w:name="_Toc373564489"/>
      <w:bookmarkStart w:id="534" w:name="_Toc384132128"/>
    </w:p>
    <w:p w14:paraId="6382DA88" w14:textId="77777777" w:rsidR="00745C39" w:rsidRPr="00D66CC9" w:rsidRDefault="00F92355" w:rsidP="00407466">
      <w:pPr>
        <w:pStyle w:val="Heading3"/>
      </w:pPr>
      <w:bookmarkStart w:id="535" w:name="_Toc133407035"/>
      <w:bookmarkStart w:id="536" w:name="_Toc133407294"/>
      <w:bookmarkStart w:id="537" w:name="_Toc133408238"/>
      <w:bookmarkStart w:id="538" w:name="_Toc133410358"/>
      <w:bookmarkStart w:id="539" w:name="_Toc133431973"/>
      <w:bookmarkStart w:id="540" w:name="_Toc133937360"/>
      <w:bookmarkStart w:id="541" w:name="_Toc133937531"/>
      <w:bookmarkStart w:id="542" w:name="_Toc135126701"/>
      <w:bookmarkStart w:id="543" w:name="_Toc135127501"/>
      <w:bookmarkStart w:id="544" w:name="_Toc135127715"/>
      <w:bookmarkStart w:id="545" w:name="_Toc138927464"/>
      <w:bookmarkStart w:id="546" w:name="_Toc138928237"/>
      <w:bookmarkEnd w:id="532"/>
      <w:bookmarkEnd w:id="533"/>
      <w:bookmarkEnd w:id="534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054CE9" w:rsidRPr="00D66CC9">
        <w:rPr>
          <w:rFonts w:hint="cs"/>
          <w:cs/>
        </w:rPr>
        <w:t>3</w:t>
      </w:r>
      <w:r w:rsidR="006B5748" w:rsidRPr="00D66CC9">
        <w:rPr>
          <w:rFonts w:hint="cs"/>
          <w:cs/>
        </w:rPr>
        <w:t>2</w:t>
      </w:r>
      <w:r w:rsidR="003C2BA1" w:rsidRPr="00D66CC9">
        <w:rPr>
          <w:rFonts w:hint="cs"/>
          <w:cs/>
        </w:rPr>
        <w:t xml:space="preserve"> </w:t>
      </w:r>
      <w:r w:rsidR="00D07C68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ການ​ປະ</w:t>
      </w:r>
      <w:r w:rsidRPr="00D66CC9">
        <w:rPr>
          <w:cs/>
        </w:rPr>
        <w:softHyphen/>
        <w:t>ມວນ​ຂໍ້​ມູນ​ບັນ</w:t>
      </w:r>
      <w:r w:rsidRPr="00D66CC9">
        <w:rPr>
          <w:cs/>
        </w:rPr>
        <w:softHyphen/>
        <w:t>ຊີ</w:t>
      </w:r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r w:rsidR="00AD53B1" w:rsidRPr="00D66CC9">
        <w:rPr>
          <w:sz w:val="18"/>
          <w:cs/>
        </w:rPr>
        <w:t>ທົ່ວ​ໄປ</w:t>
      </w:r>
    </w:p>
    <w:p w14:paraId="2E069256" w14:textId="77777777" w:rsidR="003C2BA1" w:rsidRPr="00D66CC9" w:rsidRDefault="00093B96" w:rsidP="00AF7BAE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ມວນ​ຂໍ້​ມູນ​ບັນ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AD53B1" w:rsidRPr="00D66CC9">
        <w:rPr>
          <w:rFonts w:eastAsia="Phetsarath OT" w:cs="Phetsarath OT"/>
          <w:spacing w:val="-4"/>
          <w:sz w:val="20"/>
          <w:szCs w:val="24"/>
          <w:cs/>
          <w:lang w:bidi="lo-LA"/>
        </w:rPr>
        <w:t>ທົ່ວ​ໄປ</w:t>
      </w:r>
      <w:r w:rsidRPr="00D66CC9">
        <w:rPr>
          <w:rFonts w:ascii="Phetsarath OT" w:eastAsia="Phetsarath OT" w:hAnsi="Phetsarath OT" w:cs="Phetsarath OT"/>
          <w:spacing w:val="-4"/>
          <w:szCs w:val="22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="00E823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84A5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11738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ສັງ</w:t>
      </w:r>
      <w:r w:rsidR="00EB767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ລວມ</w:t>
      </w:r>
      <w:r w:rsidR="00D328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ຂໍ້ມູນຈາກ</w:t>
      </w:r>
      <w:r w:rsidR="00E343C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ທຶກ​ດ້ວຍ</w:t>
      </w:r>
      <w:r w:rsidR="008256E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​ມື</w:t>
      </w:r>
      <w:r w:rsidR="005B2AC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B2AC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ໂປຣແກຣມບັນຊີ ຫຼື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ດ້ວຍ​ຮູບ​ແບບເອ​ເລັກ​ໂຕຣນິກ</w:t>
      </w:r>
      <w:r w:rsidR="00E343C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ອື່ນທີ່ກ່ຽວຂ້ອງ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ນັບ​ແຕ່</w:t>
      </w:r>
      <w:r w:rsidR="00D07C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ການຄິດໄລ່,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ການ​ເກັບ​ກຳ ແລະ 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 ຂໍ້​ມູນ​ບັນຊີ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256E7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ການ​ຈັດ​ປະ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ການ​ສະ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ຫຼຸບ​ສັງ​ລວມ ແລະ </w:t>
      </w:r>
      <w:r w:rsidR="00D07C6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ໂດຍ​ໃຫ້ຖືກ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="008256E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F7BA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ຕາມ​ມາດ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ຕະຖານ​ການ​ລາຍ​ງານ​ການ​ເງິນ ແລະ ລະ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ບຽບ​ການ​ບັນ​ຊີ.</w:t>
      </w:r>
    </w:p>
    <w:p w14:paraId="4D28BB8B" w14:textId="77777777" w:rsidR="00E8233E" w:rsidRPr="00D66CC9" w:rsidRDefault="00F92355" w:rsidP="00AF7BAE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ຕັ້ງທີ່​ຂຶ້ນ​ກັບ​ຫົວ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ຕ້ອງ​ສົ່ງ​ຂໍ້​ມູນ​ດ້ານ​ການ​ເງິນໃຫ້​ແກ່​ຫົວ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ຊີທີ່​ຕົນ​ຂຶ້ນ​ກັບ ເພື່ອ​ສ້າງ​ເອ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ສານ​ລາຍ​ງານ​ການ​ເງິນ​ສັງ​ລວມ ຫຼື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ສານ​ລາຍ​ງານ​ການ​ເງິນ​ລວມ​ກິດຈະ​ການ.</w:t>
      </w:r>
    </w:p>
    <w:p w14:paraId="2EAF9638" w14:textId="77777777" w:rsidR="00DA4C7E" w:rsidRPr="00D66CC9" w:rsidRDefault="00DA4C7E" w:rsidP="00AF7BAE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2122AA34" w14:textId="77777777" w:rsidR="00745C39" w:rsidRPr="00D66CC9" w:rsidRDefault="00F92355" w:rsidP="00407466">
      <w:pPr>
        <w:pStyle w:val="Heading3"/>
      </w:pPr>
      <w:bookmarkStart w:id="547" w:name="_Toc133407036"/>
      <w:bookmarkStart w:id="548" w:name="_Toc133407295"/>
      <w:bookmarkStart w:id="549" w:name="_Toc133408239"/>
      <w:bookmarkStart w:id="550" w:name="_Toc133410359"/>
      <w:bookmarkStart w:id="551" w:name="_Toc133431974"/>
      <w:bookmarkStart w:id="552" w:name="_Toc133937361"/>
      <w:bookmarkStart w:id="553" w:name="_Toc133937532"/>
      <w:bookmarkStart w:id="554" w:name="_Toc135126702"/>
      <w:bookmarkStart w:id="555" w:name="_Toc135127502"/>
      <w:bookmarkStart w:id="556" w:name="_Toc135127716"/>
      <w:bookmarkStart w:id="557" w:name="_Toc138927465"/>
      <w:bookmarkStart w:id="558" w:name="_Toc13892823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054CE9" w:rsidRPr="00D66CC9">
        <w:rPr>
          <w:rFonts w:hint="cs"/>
          <w:cs/>
        </w:rPr>
        <w:t>3</w:t>
      </w:r>
      <w:r w:rsidR="000615D2" w:rsidRPr="00D66CC9">
        <w:rPr>
          <w:rFonts w:hint="cs"/>
          <w:cs/>
        </w:rPr>
        <w:t>3</w:t>
      </w:r>
      <w:r w:rsidR="003C2BA1" w:rsidRPr="00D66CC9">
        <w:rPr>
          <w:rFonts w:hint="cs"/>
          <w:cs/>
        </w:rPr>
        <w:t xml:space="preserve"> </w:t>
      </w:r>
      <w:r w:rsidRPr="00D66CC9">
        <w:rPr>
          <w:cs/>
        </w:rPr>
        <w:t>ວິ</w:t>
      </w:r>
      <w:r w:rsidRPr="00D66CC9">
        <w:rPr>
          <w:cs/>
        </w:rPr>
        <w:softHyphen/>
        <w:t>ທີ​ການ</w:t>
      </w:r>
      <w:r w:rsidRPr="00D66CC9">
        <w:rPr>
          <w:strike/>
          <w:cs/>
        </w:rPr>
        <w:t>​</w:t>
      </w:r>
      <w:r w:rsidRPr="00D66CC9">
        <w:rPr>
          <w:cs/>
        </w:rPr>
        <w:t>ກວດ​ສອບ​ຂໍ້​ມູນ​ບັນ</w:t>
      </w:r>
      <w:r w:rsidRPr="00D66CC9">
        <w:rPr>
          <w:cs/>
        </w:rPr>
        <w:softHyphen/>
        <w:t>ຊີ</w:t>
      </w:r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r w:rsidR="00AD53B1" w:rsidRPr="00D66CC9">
        <w:rPr>
          <w:sz w:val="18"/>
          <w:cs/>
        </w:rPr>
        <w:t>ທົ່ວ​ໄປ</w:t>
      </w:r>
      <w:r w:rsidRPr="00D66CC9">
        <w:rPr>
          <w:sz w:val="18"/>
          <w:szCs w:val="22"/>
          <w:cs/>
        </w:rPr>
        <w:t xml:space="preserve"> </w:t>
      </w:r>
    </w:p>
    <w:p w14:paraId="49E847C9" w14:textId="77777777" w:rsidR="00745C39" w:rsidRPr="00D66CC9" w:rsidRDefault="00F92355" w:rsidP="00AF7BAE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ທີ​ການ​ກວດ​ສອບ​ຂໍ້​ມູນ​ບັນ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AD53B1" w:rsidRPr="00D66CC9">
        <w:rPr>
          <w:rFonts w:eastAsia="Phetsarath OT" w:cs="Phetsarath OT"/>
          <w:sz w:val="20"/>
          <w:szCs w:val="24"/>
          <w:cs/>
          <w:lang w:bidi="lo-LA"/>
        </w:rPr>
        <w:t>ທົ່ວ​ໄປ</w:t>
      </w:r>
      <w:r w:rsidRPr="00D66CC9">
        <w:rPr>
          <w:rFonts w:ascii="Phetsarath OT" w:eastAsia="Phetsarath OT" w:hAnsi="Phetsarath OT" w:cs="Phetsarath OT"/>
          <w:szCs w:val="22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6F16BB04" w14:textId="77777777" w:rsidR="00745C39" w:rsidRPr="00D66CC9" w:rsidRDefault="00F92355" w:rsidP="008256E7">
      <w:pPr>
        <w:pStyle w:val="ListParagraph"/>
        <w:numPr>
          <w:ilvl w:val="1"/>
          <w:numId w:val="7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ຫຼຸບ​ຄືນ​ຂໍ້​ມູນ​ລາຍ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 ໃນ​ເອ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 ຕາມ​ລຳ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ການທີ່ເກີດ​ຂຶ້ນ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6116FDA" w14:textId="77777777" w:rsidR="00745C39" w:rsidRPr="00D66CC9" w:rsidRDefault="00F92355" w:rsidP="008256E7">
      <w:pPr>
        <w:pStyle w:val="ListParagraph"/>
        <w:numPr>
          <w:ilvl w:val="1"/>
          <w:numId w:val="7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ພິ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ສູດ​ໂດຍ​ເລີ່ມ​ຈາກ​ເອ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ສານ​ຢັ້ງ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ຢືນ​ຕົ້ນ​ສະ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 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ມາດ​ຊອກ​ເຫັນຂໍ້​ມູນ​ໃນ​ເອ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ກະສານ​ລາຍ​ງານ​ການ​ເງິນ ແລະ ຈາກ​ຂໍ້​ມູນ​ໃນ​ເອ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ກໍ​ສາ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ມາດ​ຊອກ​ເຫັນ​ຂໍ້​ມູນ​ຄືນ ໃນ​ເອ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ສານ​ຢັ້ງຢືນຕົ້ນ​ສະ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ບັບ​ໄດ້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5FCF182" w14:textId="77777777" w:rsidR="00110C80" w:rsidRPr="00D66CC9" w:rsidRDefault="00F92355" w:rsidP="008256E7">
      <w:pPr>
        <w:pStyle w:val="ListParagraph"/>
        <w:numPr>
          <w:ilvl w:val="1"/>
          <w:numId w:val="7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559" w:name="_Toc372528315"/>
      <w:bookmarkStart w:id="560" w:name="_Toc373564491"/>
      <w:bookmarkStart w:id="561" w:name="_Toc384132130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ບາຍ​ເຫດ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ຜົນ ທີ່​ພາ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ໃຫ້​ມີ​ການ​ປ່ຽນ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ແປງ​ລາຍ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 ໃນ​ເອ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DE7816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ລະຫວ່າງ​</w:t>
      </w:r>
      <w:r w:rsidR="0011738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ຊີຂອງ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​ສອງ​ປີ​ການ​ບັນ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</w:t>
      </w:r>
      <w:r w:rsidR="006316D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ທີ່​ຕໍ່​ເນື່ອງ​ກັນ.</w:t>
      </w:r>
    </w:p>
    <w:p w14:paraId="03C9F6F9" w14:textId="77777777" w:rsidR="008256E7" w:rsidRPr="00D66CC9" w:rsidRDefault="008256E7" w:rsidP="00B763A6">
      <w:pPr>
        <w:pStyle w:val="ListParagraph"/>
        <w:tabs>
          <w:tab w:val="left" w:pos="1418"/>
          <w:tab w:val="left" w:pos="176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761473EA" w14:textId="77777777" w:rsidR="00745C39" w:rsidRPr="00D66CC9" w:rsidRDefault="00F92355" w:rsidP="00B763A6">
      <w:pPr>
        <w:pStyle w:val="ListParagraph"/>
        <w:tabs>
          <w:tab w:val="left" w:pos="1320"/>
          <w:tab w:val="left" w:pos="1760"/>
        </w:tabs>
        <w:spacing w:after="0" w:line="360" w:lineRule="exact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ຂ. ​ການ​ປະ</w:t>
      </w:r>
      <w:r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softHyphen/>
        <w:t>ມວນ​ຂໍ້​ມູນ​ບັນ</w:t>
      </w:r>
      <w:r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softHyphen/>
        <w:t>ຊີ</w:t>
      </w:r>
      <w:r w:rsidR="0028204E"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  <w:bookmarkEnd w:id="559"/>
      <w:bookmarkEnd w:id="560"/>
      <w:bookmarkEnd w:id="561"/>
      <w:r w:rsidR="00DC42E0" w:rsidRPr="00D66C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ສະເພາະ</w:t>
      </w:r>
      <w:r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​</w:t>
      </w:r>
      <w:r w:rsidR="00BC6C54" w:rsidRPr="00D66C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softHyphen/>
        <w:t>ຊີ​ແຫ່ງ​ລັດ</w:t>
      </w:r>
    </w:p>
    <w:p w14:paraId="09AFC076" w14:textId="77777777" w:rsidR="001501E7" w:rsidRPr="00D66CC9" w:rsidRDefault="001501E7" w:rsidP="00B763A6">
      <w:pPr>
        <w:pStyle w:val="ListParagraph"/>
        <w:tabs>
          <w:tab w:val="left" w:pos="1320"/>
          <w:tab w:val="left" w:pos="1760"/>
        </w:tabs>
        <w:spacing w:after="0" w:line="360" w:lineRule="exact"/>
        <w:ind w:left="440"/>
        <w:rPr>
          <w:rFonts w:ascii="Phetsarath OT" w:eastAsia="Phetsarath OT" w:hAnsi="Phetsarath OT" w:hint="cs"/>
          <w:sz w:val="24"/>
          <w:szCs w:val="24"/>
          <w:cs/>
          <w:lang w:val="pt-BR"/>
        </w:rPr>
      </w:pPr>
    </w:p>
    <w:p w14:paraId="36772A70" w14:textId="77777777" w:rsidR="00745C39" w:rsidRPr="00D66CC9" w:rsidRDefault="00F92355" w:rsidP="00407466">
      <w:pPr>
        <w:pStyle w:val="Heading3"/>
        <w:rPr>
          <w:rFonts w:hint="cs"/>
        </w:rPr>
      </w:pPr>
      <w:bookmarkStart w:id="562" w:name="_Toc133407037"/>
      <w:bookmarkStart w:id="563" w:name="_Toc133407296"/>
      <w:bookmarkStart w:id="564" w:name="_Toc133408240"/>
      <w:bookmarkStart w:id="565" w:name="_Toc133410360"/>
      <w:bookmarkStart w:id="566" w:name="_Toc133431975"/>
      <w:bookmarkStart w:id="567" w:name="_Toc133937362"/>
      <w:bookmarkStart w:id="568" w:name="_Toc133937533"/>
      <w:bookmarkStart w:id="569" w:name="_Toc135126703"/>
      <w:bookmarkStart w:id="570" w:name="_Toc135127503"/>
      <w:bookmarkStart w:id="571" w:name="_Toc135127717"/>
      <w:bookmarkStart w:id="572" w:name="_Toc138927466"/>
      <w:bookmarkStart w:id="573" w:name="_Toc138928239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</w:rPr>
        <w:t>3</w:t>
      </w:r>
      <w:bookmarkEnd w:id="567"/>
      <w:bookmarkEnd w:id="568"/>
      <w:bookmarkEnd w:id="569"/>
      <w:bookmarkEnd w:id="570"/>
      <w:bookmarkEnd w:id="571"/>
      <w:r w:rsidR="006316D8" w:rsidRPr="00D66CC9">
        <w:rPr>
          <w:rFonts w:hint="cs"/>
          <w:sz w:val="24"/>
          <w:cs/>
        </w:rPr>
        <w:t>4</w:t>
      </w:r>
      <w:r w:rsidR="001E649A" w:rsidRPr="00D66CC9">
        <w:rPr>
          <w:rFonts w:hint="cs"/>
          <w:cs/>
        </w:rPr>
        <w:t xml:space="preserve"> (ປັບປຸງ) </w:t>
      </w:r>
      <w:r w:rsidR="00271C93" w:rsidRPr="00D66CC9">
        <w:rPr>
          <w:rFonts w:hint="cs"/>
          <w:cs/>
        </w:rPr>
        <w:t>ການສັງລວມຂໍ້ມູນທາງດ້ານການເງິນ</w:t>
      </w:r>
      <w:r w:rsidR="00117386" w:rsidRPr="00D66CC9">
        <w:rPr>
          <w:rFonts w:hint="cs"/>
          <w:cs/>
        </w:rPr>
        <w:t>-</w:t>
      </w:r>
      <w:r w:rsidR="00271C93" w:rsidRPr="00D66CC9">
        <w:rPr>
          <w:rFonts w:hint="cs"/>
          <w:cs/>
        </w:rPr>
        <w:t>ການບັນຊີ</w:t>
      </w:r>
      <w:bookmarkEnd w:id="572"/>
      <w:bookmarkEnd w:id="573"/>
      <w:r w:rsidR="003C2BA1" w:rsidRPr="00D66CC9">
        <w:rPr>
          <w:rFonts w:hint="cs"/>
          <w:cs/>
        </w:rPr>
        <w:t xml:space="preserve"> </w:t>
      </w:r>
      <w:bookmarkEnd w:id="562"/>
      <w:bookmarkEnd w:id="563"/>
      <w:bookmarkEnd w:id="564"/>
      <w:bookmarkEnd w:id="565"/>
      <w:bookmarkEnd w:id="566"/>
    </w:p>
    <w:p w14:paraId="14A3CDAD" w14:textId="77777777" w:rsidR="008256E7" w:rsidRPr="00D66CC9" w:rsidRDefault="00F92355" w:rsidP="00B16CFF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</w:t>
      </w:r>
      <w:r w:rsidR="0065171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​ທີ່​ພົວ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ພັນ​ກັບການ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ມານ​ແຫ່ງ​ລັດ ແລະ 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ຊີ​ແຫ່ງ​ລັດ </w:t>
      </w:r>
      <w:r w:rsidR="00CB1A8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ຕ້ອງ​</w:t>
      </w:r>
      <w:r w:rsidR="001E649A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ສັງລວມຂໍ້ມູນທາງດ້ານການເງິນ</w:t>
      </w:r>
      <w:r w:rsidR="00117386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="001E649A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ການບັນຊີ</w:t>
      </w:r>
      <w:r w:rsidR="001577DA" w:rsidRPr="00D66CC9">
        <w:rPr>
          <w:rFonts w:cs="DokChampa" w:hint="cs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ໃຫ້​​ຄັງ​ເງິນ​ແຫ່ງ​ຊາດ ເພື່ອ​ສ້າງ​ເອ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ສານ​ລາຍ​ງານການ​ເງິນ​ສັງ​ລວມ.</w:t>
      </w:r>
    </w:p>
    <w:p w14:paraId="6B162828" w14:textId="77777777" w:rsidR="000B798E" w:rsidRPr="00D66CC9" w:rsidRDefault="000B798E" w:rsidP="00B16CFF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4C0F7D38" w14:textId="77777777" w:rsidR="00745C39" w:rsidRPr="00D66CC9" w:rsidRDefault="00F92355" w:rsidP="00407466">
      <w:pPr>
        <w:pStyle w:val="Heading3"/>
      </w:pPr>
      <w:bookmarkStart w:id="574" w:name="_Toc133407038"/>
      <w:bookmarkStart w:id="575" w:name="_Toc133407297"/>
      <w:bookmarkStart w:id="576" w:name="_Toc133408241"/>
      <w:bookmarkStart w:id="577" w:name="_Toc133410361"/>
      <w:bookmarkStart w:id="578" w:name="_Toc133431976"/>
      <w:bookmarkStart w:id="579" w:name="_Toc133937363"/>
      <w:bookmarkStart w:id="580" w:name="_Toc133937534"/>
      <w:bookmarkStart w:id="581" w:name="_Toc135126704"/>
      <w:bookmarkStart w:id="582" w:name="_Toc135127504"/>
      <w:bookmarkStart w:id="583" w:name="_Toc135127718"/>
      <w:bookmarkStart w:id="584" w:name="_Toc138927467"/>
      <w:bookmarkStart w:id="585" w:name="_Toc13892824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sz w:val="24"/>
        </w:rPr>
        <w:t>3</w:t>
      </w:r>
      <w:r w:rsidR="00E814E3" w:rsidRPr="00D66CC9">
        <w:rPr>
          <w:rFonts w:hint="cs"/>
          <w:sz w:val="24"/>
          <w:cs/>
        </w:rPr>
        <w:t>5</w:t>
      </w:r>
      <w:r w:rsidR="00C47021" w:rsidRPr="00D66CC9">
        <w:t xml:space="preserve"> </w:t>
      </w:r>
      <w:r w:rsidR="00271C93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ບັນ</w:t>
      </w:r>
      <w:r w:rsidRPr="00D66CC9">
        <w:rPr>
          <w:cs/>
        </w:rPr>
        <w:softHyphen/>
        <w:t>ຊີ​ງົບ</w:t>
      </w:r>
      <w:r w:rsidRPr="00D66CC9">
        <w:rPr>
          <w:cs/>
        </w:rPr>
        <w:softHyphen/>
        <w:t>ປະ</w:t>
      </w:r>
      <w:r w:rsidRPr="00D66CC9">
        <w:rPr>
          <w:cs/>
        </w:rPr>
        <w:softHyphen/>
        <w:t>ມານ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r w:rsidR="00271C93" w:rsidRPr="00D66CC9">
        <w:rPr>
          <w:rFonts w:hint="cs"/>
          <w:cs/>
        </w:rPr>
        <w:t>ແຫ່ງລັດ</w:t>
      </w:r>
      <w:bookmarkEnd w:id="584"/>
      <w:bookmarkEnd w:id="585"/>
    </w:p>
    <w:p w14:paraId="09439C66" w14:textId="77777777" w:rsidR="005C0928" w:rsidRPr="00D66CC9" w:rsidRDefault="005C0928" w:rsidP="00300042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ແຫ່ງລັດ</w:t>
      </w:r>
      <w:r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ແມ່ນ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ການ​ເຄື່ອນ​ໄຫວ​ດ້ານ​ງົບ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ປະມານ​ຂອງ​ລັດ 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ເພື່ອ​ສາມາດ​ຕິດ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ບັດ​ແຜນ​ງົບ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 ໃຫ້​ຖືກ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ຕ້ອງ​ຕາມ​ກົດ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ໝາຍ​ວ່າ​ດ້ວຍງົບປະມານ​ແຫ່ງ​ລັດ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A4C7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ຊຶ່ງຫົວໜ່ວຍຖືບັນຊີແຫ່ງລັດ ຕ້ອງປະຕິບັດ ດັ່ງນີ້:</w:t>
      </w:r>
    </w:p>
    <w:p w14:paraId="01D39A60" w14:textId="77777777" w:rsidR="00745C39" w:rsidRPr="00D66CC9" w:rsidRDefault="00F92355" w:rsidP="008256E7">
      <w:pPr>
        <w:pStyle w:val="ListParagraph"/>
        <w:numPr>
          <w:ilvl w:val="1"/>
          <w:numId w:val="8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​ເກັບ​ກຳ​ຂໍ້​ມູນ ກ່ຽວ​ກັບ​ການ​ສ້າງ​ແຜນ​ລາຍ​ຮັບ​-​ລາຍ​ຈ່າຍ​ງົບ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ຈຳ​ປີ​</w:t>
      </w:r>
      <w:r w:rsidR="00F4169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ຖື​ບັນຊີ​ແຫ່ງ​ລັດ ໃຫ້​ຖືກ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ຄົບ​ຖ້ວນ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ຊັດ​ເຈນ ແລະ ທັນ​ເວ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 ເພື່ອ​ຮັບ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ກັນ ແລະ ຕອບສະ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ໜອງ​ດ້ານ​ການ​ເງິນ ໃຫ້​ແກ່​ການ​ພັດ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ນາ​ເສດ​ຖະ​ກິດ​-​ສັງ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ຄົມ ແລະ ແຜນ​ງົບ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ມານ​ແຫ່ງ​ລັດ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DD5F386" w14:textId="77777777" w:rsidR="00745C39" w:rsidRPr="00D66CC9" w:rsidRDefault="00F92355" w:rsidP="008256E7">
      <w:pPr>
        <w:pStyle w:val="ListParagraph"/>
        <w:numPr>
          <w:ilvl w:val="1"/>
          <w:numId w:val="8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ຕາມ​ການ​ຈັດ​ສັນ​ຕົວ​ເລກ​ງົບ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</w:t>
      </w:r>
      <w:r w:rsidR="00864EB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ທີ່​ຜ່ານ​ການ​ຮັບ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ຮອງ​ແລ້ວ​</w:t>
      </w:r>
      <w:r w:rsidR="006316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256E7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ໃນ​ເບື້ອງ​ຕົ້ນ ແລະ ແຜນ​ງົບ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256E7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ມານ​ດັດ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ແກ້ 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3EC1A53" w14:textId="77777777" w:rsidR="00745C39" w:rsidRPr="00D66CC9" w:rsidRDefault="00F92355" w:rsidP="008256E7">
      <w:pPr>
        <w:pStyle w:val="ListParagraph"/>
        <w:numPr>
          <w:ilvl w:val="1"/>
          <w:numId w:val="8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ຕາມ​</w:t>
      </w:r>
      <w:r w:rsidR="006316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ຄຸ້ມ​ຄອງ​ການ​ດັດ​ສະ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ເລ່ຍ​ດ້ານ​ງົບ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 ເຊັ່ນ ການ​ແບ່ງ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ຂໍ້​ຜູກ​ພັນ ແລະ ການ​ຊຳ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ລະ​ສະ​ສາງ.</w:t>
      </w:r>
    </w:p>
    <w:p w14:paraId="13BAA6F1" w14:textId="77777777" w:rsidR="001501E7" w:rsidRPr="00D66CC9" w:rsidRDefault="001501E7" w:rsidP="00B763A6">
      <w:pPr>
        <w:pStyle w:val="ListParagraph"/>
        <w:tabs>
          <w:tab w:val="left" w:pos="198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</w:p>
    <w:p w14:paraId="7AA31548" w14:textId="77777777" w:rsidR="00745C39" w:rsidRPr="00D66CC9" w:rsidRDefault="00F92355" w:rsidP="00407466">
      <w:pPr>
        <w:pStyle w:val="Heading3"/>
      </w:pPr>
      <w:bookmarkStart w:id="586" w:name="_Toc133407039"/>
      <w:bookmarkStart w:id="587" w:name="_Toc133407298"/>
      <w:bookmarkStart w:id="588" w:name="_Toc133408242"/>
      <w:bookmarkStart w:id="589" w:name="_Toc133410362"/>
      <w:bookmarkStart w:id="590" w:name="_Toc133431977"/>
      <w:bookmarkStart w:id="591" w:name="_Toc133937364"/>
      <w:bookmarkStart w:id="592" w:name="_Toc133937535"/>
      <w:bookmarkStart w:id="593" w:name="_Toc135126705"/>
      <w:bookmarkStart w:id="594" w:name="_Toc135127505"/>
      <w:bookmarkStart w:id="595" w:name="_Toc135127719"/>
      <w:bookmarkStart w:id="596" w:name="_Toc138927468"/>
      <w:bookmarkStart w:id="597" w:name="_Toc138928241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3</w:t>
      </w:r>
      <w:r w:rsidR="00E814E3" w:rsidRPr="00D66CC9">
        <w:rPr>
          <w:rFonts w:hint="cs"/>
          <w:cs/>
        </w:rPr>
        <w:t>6</w:t>
      </w:r>
      <w:r w:rsidR="00C47021" w:rsidRPr="00D66CC9">
        <w:t xml:space="preserve"> </w:t>
      </w:r>
      <w:r w:rsidRPr="00D66CC9">
        <w:rPr>
          <w:cs/>
        </w:rPr>
        <w:t>ຄວາມ​ຮັບ</w:t>
      </w:r>
      <w:r w:rsidRPr="00D66CC9">
        <w:rPr>
          <w:cs/>
        </w:rPr>
        <w:softHyphen/>
        <w:t>ຜິດ</w:t>
      </w:r>
      <w:r w:rsidRPr="00D66CC9">
        <w:rPr>
          <w:cs/>
        </w:rPr>
        <w:softHyphen/>
        <w:t>ຊອບ​ໃນ​ການ​ປະ</w:t>
      </w:r>
      <w:r w:rsidRPr="00D66CC9">
        <w:rPr>
          <w:cs/>
        </w:rPr>
        <w:softHyphen/>
        <w:t>ຕິ</w:t>
      </w:r>
      <w:r w:rsidRPr="00D66CC9">
        <w:rPr>
          <w:cs/>
        </w:rPr>
        <w:softHyphen/>
        <w:t>ບັດ​ບັນ</w:t>
      </w:r>
      <w:r w:rsidRPr="00D66CC9">
        <w:rPr>
          <w:cs/>
        </w:rPr>
        <w:softHyphen/>
        <w:t>ຊີງົບ</w:t>
      </w:r>
      <w:r w:rsidRPr="00D66CC9">
        <w:rPr>
          <w:cs/>
        </w:rPr>
        <w:softHyphen/>
        <w:t>ປະ</w:t>
      </w:r>
      <w:r w:rsidRPr="00D66CC9">
        <w:rPr>
          <w:cs/>
        </w:rPr>
        <w:softHyphen/>
        <w:t>ມານ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r w:rsidR="00271C93" w:rsidRPr="00D66CC9">
        <w:rPr>
          <w:rFonts w:hint="cs"/>
          <w:cs/>
        </w:rPr>
        <w:t>ແຫ່ງລັດ</w:t>
      </w:r>
      <w:bookmarkEnd w:id="596"/>
      <w:bookmarkEnd w:id="597"/>
    </w:p>
    <w:p w14:paraId="5D747207" w14:textId="77777777" w:rsidR="00745C39" w:rsidRPr="00D66CC9" w:rsidRDefault="00F92355" w:rsidP="00A678A4">
      <w:pPr>
        <w:spacing w:after="0" w:line="360" w:lineRule="exact"/>
        <w:ind w:left="426" w:firstLine="72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ຊອບ​</w:t>
      </w:r>
      <w:r w:rsidR="00A22A6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ໃນ​ການ​ປະ</w:t>
      </w:r>
      <w:r w:rsidR="00A22A6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A22A6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ບັດ​ບັນ</w:t>
      </w:r>
      <w:r w:rsidR="00A22A6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ຊີງົ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</w:t>
      </w:r>
      <w:r w:rsidR="00271C9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 ດັ່ງນີ້:</w:t>
      </w:r>
    </w:p>
    <w:p w14:paraId="57474E95" w14:textId="77777777" w:rsidR="00745C39" w:rsidRPr="00D66CC9" w:rsidRDefault="00F92355" w:rsidP="00A22A60">
      <w:pPr>
        <w:pStyle w:val="ListParagraph"/>
        <w:numPr>
          <w:ilvl w:val="1"/>
          <w:numId w:val="9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</w:t>
      </w:r>
      <w:r w:rsidR="001501E7" w:rsidRPr="00D66CC9">
        <w:rPr>
          <w:rFonts w:ascii="Phetsarath OT" w:eastAsia="Phetsarath OT" w:hAnsi="Phetsarath OT" w:cs="Phetsarath OT"/>
          <w:spacing w:val="-4"/>
          <w:sz w:val="10"/>
          <w:szCs w:val="10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ບັດ​ແຜນ​ງົບ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ມານ​ຂອງ​ຕົນ ໃຫ້​ສອດຄ່ອງ​ກັບ​ກົດໝາຍ​ວ່າ​ດ້ວຍ​ງົບ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ມານ​ແຫ່ງ​ລັດ ແລະ 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 ແລະ 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ບຽບ​ການຂອງ​ກະ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ຊວງ​ການ​ເງິນ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ແລະ 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ບັດ​ລະບົບ​ການ​ຄວບ​ຄຸມ​ຂໍ້​ຜູກ​ພັນ​ຂອງ​ຫົວ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ໜ່ວຍ​ດັ່ງ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ກ່າວ ເພື່ອ​ຫຼີກ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ເວັ້ນການ​ມີ​ໜີ້​ຄ້າງ​ຈ່າຍ ແລະ ລາຍ​ຈ່າຍ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​ເກີນ​ແຜນ​ງົບ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 ທີ່​ສະ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ພາ​ແຫ່ງ​ຊາດຮັບ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59E9460" w14:textId="77777777" w:rsidR="00745C39" w:rsidRPr="00D66CC9" w:rsidRDefault="00F92355" w:rsidP="00A22A60">
      <w:pPr>
        <w:pStyle w:val="ListParagraph"/>
        <w:numPr>
          <w:ilvl w:val="1"/>
          <w:numId w:val="9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ຕ້ອງ​ບັນ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ທຶກ​ຂໍ້​ຜູກ​ພັນ</w:t>
      </w:r>
      <w:r w:rsidR="00E814E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​ເຂົ້າ​ໃນ​ປຶ້ມ​ຕິດ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 ພາຍ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</w:t>
      </w:r>
      <w:r w:rsidR="00A22A6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ຼັງ​ໄດ້​ເຊັນໃບ​ສັ່ງ​ຊື້ ຫຼື </w:t>
      </w:r>
      <w:r w:rsidR="00A22A60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ຍາ ເພື່ອ​ຮັບ​ຮູ້​ໜີ້​ສິນ. ໃນ​ກໍ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ນີ​ໃດ​ກໍ​ຕາມລາຍ​ຈ່າຍ​ທັງ​ໝົດ ລວມ​ທັງ​ຂໍ້​ຜູກ​ພັນຂອງ​ລັດຖະ​ບານ ຕ້ອງ​ບໍ່​ໃຫ້​ເກີນ​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ວົງ​ເງິນ​ງົບປະ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ມານທີ່​ມີ​ໃນ​ແຜນ​ງົບ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ຈຳ​ປີ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FAF1672" w14:textId="77777777" w:rsidR="00745C39" w:rsidRPr="00D66CC9" w:rsidRDefault="00F92355" w:rsidP="00A22A60">
      <w:pPr>
        <w:pStyle w:val="ListParagraph"/>
        <w:numPr>
          <w:ilvl w:val="1"/>
          <w:numId w:val="9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ຕ້ອງ​ດຳ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ກາ​ຄືນ​ລາຍ​ຈ່າຍ </w:t>
      </w:r>
      <w:r w:rsidR="00FA04D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ເພື່ອ​ຮັບປະກັນ​ໃຫ້​ຖືກ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ຕ້ອງ​ຕາມ​ແຜນ</w:t>
      </w:r>
      <w:r w:rsidR="00864EB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ພາ​ແຫ່ງ​ຊາດ​ຮັບ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ຮອງ​ເອົາ </w:t>
      </w:r>
      <w:r w:rsidR="00C1121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 ຢູ່​ໃນ​ວົງ​ເງິນ​ງົບ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 ທີ່ກະ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ຊວງ​ການ​ເງິນ​</w:t>
      </w:r>
      <w:r w:rsidR="00E814E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ຈັດ​ສັນ​ໃຫ້. ຜູ້​ສັ່ງ​ການ ແລະ 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C1121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ຕ້ອງ​ຮັບ​ຜິດຊອບ​ຮ່ວມ​ກັນຕໍ່​ລາຍ​ຈ່າຍ​ທີ່​ຈ່າຍ​ນອກ​ແຜນ.</w:t>
      </w:r>
    </w:p>
    <w:p w14:paraId="4AFCD8A6" w14:textId="77777777" w:rsidR="00520AE8" w:rsidRPr="00D66CC9" w:rsidRDefault="00520AE8" w:rsidP="00B763A6">
      <w:pPr>
        <w:pStyle w:val="ListParagraph"/>
        <w:tabs>
          <w:tab w:val="left" w:pos="1980"/>
        </w:tabs>
        <w:spacing w:after="0" w:line="360" w:lineRule="exact"/>
        <w:ind w:left="16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61102BD9" w14:textId="77777777" w:rsidR="00745C39" w:rsidRPr="00D66CC9" w:rsidRDefault="00F92355" w:rsidP="00407466">
      <w:pPr>
        <w:pStyle w:val="Heading3"/>
      </w:pPr>
      <w:bookmarkStart w:id="598" w:name="_Toc133407040"/>
      <w:bookmarkStart w:id="599" w:name="_Toc133407299"/>
      <w:bookmarkStart w:id="600" w:name="_Toc133408243"/>
      <w:bookmarkStart w:id="601" w:name="_Toc133410363"/>
      <w:bookmarkStart w:id="602" w:name="_Toc133431978"/>
      <w:bookmarkStart w:id="603" w:name="_Toc133937365"/>
      <w:bookmarkStart w:id="604" w:name="_Toc133937536"/>
      <w:bookmarkStart w:id="605" w:name="_Toc135126706"/>
      <w:bookmarkStart w:id="606" w:name="_Toc135127506"/>
      <w:bookmarkStart w:id="607" w:name="_Toc135127720"/>
      <w:bookmarkStart w:id="608" w:name="_Toc138927469"/>
      <w:bookmarkStart w:id="609" w:name="_Toc138928242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sz w:val="24"/>
          <w:cs/>
        </w:rPr>
        <w:t>3</w:t>
      </w:r>
      <w:r w:rsidR="00F05BFA" w:rsidRPr="00D66CC9">
        <w:rPr>
          <w:rFonts w:hint="cs"/>
          <w:sz w:val="24"/>
          <w:cs/>
        </w:rPr>
        <w:t>7</w:t>
      </w:r>
      <w:r w:rsidR="00C47021" w:rsidRPr="00D66CC9">
        <w:rPr>
          <w:sz w:val="24"/>
        </w:rPr>
        <w:t xml:space="preserve"> </w:t>
      </w:r>
      <w:r w:rsidR="001E649A" w:rsidRPr="00D66CC9">
        <w:rPr>
          <w:rFonts w:hint="cs"/>
          <w:cs/>
        </w:rPr>
        <w:t>ການ</w:t>
      </w:r>
      <w:r w:rsidR="00A22A60" w:rsidRPr="00D66CC9">
        <w:rPr>
          <w:cs/>
        </w:rPr>
        <w:t>ບັນ</w:t>
      </w:r>
      <w:r w:rsidR="00A22A60" w:rsidRPr="00D66CC9">
        <w:rPr>
          <w:cs/>
        </w:rPr>
        <w:softHyphen/>
        <w:t>ຊີ</w:t>
      </w:r>
      <w:r w:rsidRPr="00D66CC9">
        <w:rPr>
          <w:cs/>
        </w:rPr>
        <w:t>ກ່ຽວ​ກັບການ</w:t>
      </w:r>
      <w:r w:rsidRPr="00D66CC9">
        <w:rPr>
          <w:cs/>
        </w:rPr>
        <w:softHyphen/>
        <w:t>ເຄື່ອນ</w:t>
      </w:r>
      <w:r w:rsidRPr="00D66CC9">
        <w:rPr>
          <w:cs/>
        </w:rPr>
        <w:softHyphen/>
        <w:t>ໄຫວ​ເງິນ</w:t>
      </w:r>
      <w:r w:rsidRPr="00D66CC9">
        <w:rPr>
          <w:cs/>
        </w:rPr>
        <w:softHyphen/>
        <w:t>ສົດ</w:t>
      </w:r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</w:p>
    <w:p w14:paraId="446F11FA" w14:textId="77777777" w:rsidR="008F4A3B" w:rsidRPr="00D66CC9" w:rsidRDefault="00F92355" w:rsidP="00A678A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1E64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ຊີກ່ຽວ​ກັບການ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ສົດ 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74117E1B" w14:textId="77777777" w:rsidR="001501E7" w:rsidRPr="00D66CC9" w:rsidRDefault="00F92355" w:rsidP="00A22A60">
      <w:pPr>
        <w:pStyle w:val="ListParagraph"/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ຊວງ​ການ​ເງິນ ສ້າງ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ຕັ້ງ​ລະ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ບົບ​ບັນ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ຊີ​ລວມ​ສູນ​ຄັງ​ເງິນ​ແຫ່ງ​ຊາດ ຊຶ່ງ​ເປັນ​ບ່ອນ​ສັງ​ລວມທຸກ​ກະແສ​ເງິນ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5E1FCD4A" w14:textId="77777777" w:rsidR="001501E7" w:rsidRPr="00D66CC9" w:rsidRDefault="00F92355" w:rsidP="00A22A60">
      <w:pPr>
        <w:pStyle w:val="ListParagraph"/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ການ​ຊຳ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ລະ​ເງິນ​ທັງ​ໝົດ ຕ້ອງ​ຜ່ານ​ລະ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ຄານ​ຂອງ​ລັດ. 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ສາມາດ​ອະ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ນຸມັດ​ການ​ຊຳ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ສົດ ຕາມ​ທີ່​ໄດ້​ກຳ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ບຽບ​ການ​ສະ​ເພາະ. ການ​ຈ່າຍ​ເງິນ​ລ່ວງ​ໜ້າ ຕ້ອງ</w:t>
      </w:r>
      <w:r w:rsidR="00A678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ຢູ່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​ໃນ​ແຜນ​ງົບ</w:t>
      </w:r>
      <w:r w:rsidR="00A678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ປະມານ​ປະ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ຈຳ​​ປີ ແລະ ຕ້ອງ​ສະ​ສາງ​ໃຫ້​ສຳ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ເລັດພາຍ​ໃນ​​ປີ​ງົບ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14:paraId="051376EA" w14:textId="77777777" w:rsidR="001501E7" w:rsidRPr="00D66CC9" w:rsidRDefault="00F92355" w:rsidP="00A22A60">
      <w:pPr>
        <w:pStyle w:val="ListParagraph"/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ຕ້ອງ​ຕິດ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ຕາມ​ການ​ຊຳ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ລະ​ເງິນ​ໂດຍ​ກົງ</w:t>
      </w:r>
      <w:r w:rsidR="0028516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ຂອງ​ຜູ້​ໃຫ້​ທຶນໃນນາມ​ຂອງ​ຕົນ ແລະ ສົ່ງ​ສຳ​ເນົາ​ແຈ້ງ​ການ​ຂອງ​ຜູ້​ໃຫ້​ທຶນ​</w:t>
      </w:r>
      <w:r w:rsidR="00B007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ແກ່​ຄັງ​ເງິນ​ແຫ່ງ​ຊາດ. ອີງ​ຕາມ​ໃບ​ແຈ້ງ​ການ​ຂອງຜູ້​ໃຫ້​ທຶນ​ດັ່ງ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ກ່າວ </w:t>
      </w:r>
      <w:r w:rsidR="00846A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ຄັງ​ເງິນ​ແຫ່ງ​ຊາດ ຕ້ອງ​ບັນ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 ແລະ 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ແດງ​ໃຫ້​ເຫັນ​ຈຳ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ນວນ​ເງິນໃນ​ໃບ​ລາຍ​ງານ​ກະແສ​ເງິນ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6C5991E" w14:textId="77777777" w:rsidR="001501E7" w:rsidRPr="00D66CC9" w:rsidRDefault="00F92355" w:rsidP="00A22A60">
      <w:pPr>
        <w:pStyle w:val="ListParagraph"/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ຜູ້​ປະ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ບັດ​ພັນ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ທະ​ງົບ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ມານ ຕ້ອງ​ມອບ​ເງິນ​ພັນ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ທະ​ຂອງ​ຕົນ</w:t>
      </w:r>
      <w:r w:rsidR="00B007E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​ຜ່ານ​ລະ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ບົບ​ທະ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ຄານ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="0069380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ຄັງ​ເງິນ​ແຫ່ງ​ຊາດ </w:t>
      </w:r>
      <w:r w:rsidR="0069380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="0069380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ບົບ​ເອ​ເລັກ​ໂຕ​ຣ​ນິກ ທີ່​ກະ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ຊວງ​ການ​ເງິນກຳ​ນົດ.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ລັບ​ເຂດ​ຫ່າງ​ໄກ​ສອກ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ຫຼີກທີ່​ບໍ່​ມີ​ຄັງ​ເງິນ​ແຫ່ງ​ຊາດ ແລະ ໜ່ວຍ​ບໍ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ລິການ​ຂອງ​ທະ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 ໃຫ້​ນຳ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ໄປ​ມອບ​ຢູ່​ໜ່ວຍ​ບໍ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</w:t>
      </w:r>
      <w:r w:rsidR="00B007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​ທີ່​ສະ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ດວກທີ່​ສຸດ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58FF0E2" w14:textId="77777777" w:rsidR="00745C39" w:rsidRPr="00D66CC9" w:rsidRDefault="00F92355" w:rsidP="00A22A60">
      <w:pPr>
        <w:pStyle w:val="ListParagraph"/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ງານ ຫຼື ເຈົ້າ​ໜ້າ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 ຮັບ​ເງິນ ຕ້ອງ​ປ້ອນ​ຂໍ້​ມູນ ຫຼື 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ການ​ເຄື່ອນ​ໄຫວເຂົ້າ​ໃນ​ລະບົບ​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ຊີ​ທັນ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ທີທີ່​ໄດ້​ຮັບ​ເງິນ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ຫຼຸບ​ສັງ​ລວມລາຍ​ງານ​ເງິນ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ສົດ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ແຊ</w:t>
      </w:r>
      <w:r w:rsidR="000E237B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ັ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ກທີ່​ໄດ້​ຮັບ​ທັງ​ໝົດ</w:t>
      </w:r>
      <w:r w:rsidR="00846A3E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ໃຫ້​ຫົວ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ຊີຂອງ​ຫົວ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ໜ່ວຍ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ແລະ ນຳ​ເອົາ​ແຊ</w:t>
      </w:r>
      <w:r w:rsidR="000E237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ັ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ກທີ່​ໄດ້​ຮັບ​ທັງ​ໝົດ​ໄປ​ຮຽກ​ເກັບ</w:t>
      </w:r>
      <w:r w:rsidR="000E237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​ໃຫ້ທັນ​ກຳ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ນົດ​ເວ​ລາ.</w:t>
      </w:r>
    </w:p>
    <w:p w14:paraId="2E18F7E7" w14:textId="77777777" w:rsidR="00745C39" w:rsidRPr="00D66CC9" w:rsidRDefault="00F92355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ຕ້ອງ​ສັງ​ລວມ​ເອົາ​ບັນ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ຊີ​ກອງ​ທຶນ​ຂອງ​ລັດ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ຊີ​ໂຄງ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ການ​ທັງ​ໝົດທີ່​ຕົນ</w:t>
      </w:r>
      <w:r w:rsidR="00B06D6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ຄຸ້ມ​ຄອງ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ເຂົ້າ​ໃນ​ໃບ​ລາຍ​ງານ​ກະ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ແສ​ເງິນ​ສົດ. 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ການ​ເຄື່ອນ​ໄຫວ ແລະ ຍອດ​ເຫຼືອ​ບັນ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ຂອງ​ແຕ່ລະ​ປຶ້ມ​ບັນຊີ ຕ້ອງ​ໄດ້​ກວດ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ກາ​ສົມ​ທຽບ​ກັບ​ບັນ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ຮອງ​ຄັງ​ເງິນ​ແຫ່ງ​ຊາດ. ເງິນ​ຊ່ວຍ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ເຫຼືອ​ລ້າ ແລະ ເງິນ​ກູ້ຢືມ​ທີ່​ໄດ້​ຮັບ </w:t>
      </w:r>
      <w:r w:rsidR="00B06D6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ຕ້ອງ​ເປີດ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ເຜີຍ​ສະ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ເພາະ​ໃນ​ໃບ​ລາຍ​ງານ​ກະ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ແສ​ເງິນ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ສົດ​ທ້າຍ​ປີ ໂດຍ​ແຍກ​ຈຳ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ນວນ​ເງິນ ຕາມປະ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ເພດ​ຜູ້​ໃຫ້​ທຶນທັງ</w:t>
      </w:r>
      <w:r w:rsidR="009F4C4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ພາຍ​ໃນ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ຕ່າງ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ເທດ ແລະ ອື່ນໆ ໂດຍ​ສອດ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ຄ່ອງ​ກັບ​ມາດ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ກົນ​ດ້ານການ​ບັນ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ຕາ</w:t>
      </w:r>
      <w:r w:rsidR="00C8144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ມຫຼັກການ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​ເງິນ​ສົດ.</w:t>
      </w:r>
    </w:p>
    <w:p w14:paraId="0EEB1EAE" w14:textId="77777777" w:rsidR="004B0BA8" w:rsidRPr="00D66CC9" w:rsidRDefault="004B0BA8" w:rsidP="00B763A6">
      <w:pPr>
        <w:spacing w:after="0" w:line="360" w:lineRule="exact"/>
        <w:ind w:left="440" w:firstLine="88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6D04B0CE" w14:textId="77777777" w:rsidR="00745C39" w:rsidRPr="00D66CC9" w:rsidRDefault="00F92355" w:rsidP="00407466">
      <w:pPr>
        <w:pStyle w:val="Heading3"/>
      </w:pPr>
      <w:bookmarkStart w:id="610" w:name="_Toc133407041"/>
      <w:bookmarkStart w:id="611" w:name="_Toc133407300"/>
      <w:bookmarkStart w:id="612" w:name="_Toc133408244"/>
      <w:bookmarkStart w:id="613" w:name="_Toc133410364"/>
      <w:bookmarkStart w:id="614" w:name="_Toc133431979"/>
      <w:bookmarkStart w:id="615" w:name="_Toc133937366"/>
      <w:bookmarkStart w:id="616" w:name="_Toc133937537"/>
      <w:bookmarkStart w:id="617" w:name="_Toc135126707"/>
      <w:bookmarkStart w:id="618" w:name="_Toc135127507"/>
      <w:bookmarkStart w:id="619" w:name="_Toc135127721"/>
      <w:bookmarkStart w:id="620" w:name="_Toc138927470"/>
      <w:bookmarkStart w:id="621" w:name="_Toc13892824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cs/>
        </w:rPr>
        <w:t>3</w:t>
      </w:r>
      <w:r w:rsidR="00F959A6" w:rsidRPr="00D66CC9">
        <w:rPr>
          <w:cs/>
        </w:rPr>
        <w:t>8</w:t>
      </w:r>
      <w:r w:rsidR="003A4C65" w:rsidRPr="00D66CC9">
        <w:rPr>
          <w:rFonts w:hint="cs"/>
          <w:cs/>
        </w:rPr>
        <w:t xml:space="preserve"> </w:t>
      </w:r>
      <w:r w:rsidRPr="00D66CC9">
        <w:rPr>
          <w:cs/>
        </w:rPr>
        <w:t>​</w:t>
      </w:r>
      <w:r w:rsidR="006C2BA1" w:rsidRPr="00D66CC9">
        <w:rPr>
          <w:rFonts w:hint="cs"/>
          <w:cs/>
        </w:rPr>
        <w:t>ການ</w:t>
      </w:r>
      <w:r w:rsidRPr="00D66CC9">
        <w:rPr>
          <w:cs/>
        </w:rPr>
        <w:t>ບັນ</w:t>
      </w:r>
      <w:r w:rsidRPr="00D66CC9">
        <w:rPr>
          <w:cs/>
        </w:rPr>
        <w:softHyphen/>
      </w:r>
      <w:r w:rsidR="006C2BA1" w:rsidRPr="00D66CC9">
        <w:rPr>
          <w:rFonts w:hint="cs"/>
          <w:cs/>
        </w:rPr>
        <w:t>ຊີ ກ່ຽວກັບ</w:t>
      </w:r>
      <w:r w:rsidRPr="00D66CC9">
        <w:rPr>
          <w:cs/>
        </w:rPr>
        <w:t>ຊັບ​ສິນ</w:t>
      </w:r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r w:rsidR="00907C66" w:rsidRPr="00D66CC9">
        <w:rPr>
          <w:rFonts w:hint="cs"/>
          <w:sz w:val="24"/>
          <w:cs/>
        </w:rPr>
        <w:t>ຂອງລັດ</w:t>
      </w:r>
    </w:p>
    <w:p w14:paraId="67FFC67F" w14:textId="77777777" w:rsidR="008F4A3B" w:rsidRPr="00D66CC9" w:rsidRDefault="006C2BA1" w:rsidP="00FC327F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ກ່ຽວກັບ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ຊັບ​ສິນ</w:t>
      </w:r>
      <w:r w:rsidR="00907C66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ໃຫ້​ປະ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ດັ່ງ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5A6ED31F" w14:textId="77777777" w:rsidR="00E45EF1" w:rsidRPr="00D66CC9" w:rsidRDefault="00F92355" w:rsidP="001843B7">
      <w:pPr>
        <w:pStyle w:val="ListParagraph"/>
        <w:numPr>
          <w:ilvl w:val="0"/>
          <w:numId w:val="4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ຕ້ອງ​ຄຸ້ມ​ຄອງ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 ແລະ ສັງ​ລວມ ຊັບ​ສິນ​ທັງ​ໝົດ​ຂອງ​ລັດ ຊຶ່ງ​ມີ​ລະ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ບົບ​ການ​ຕິດຕາມ​</w:t>
      </w:r>
      <w:r w:rsidR="00461E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ການ​ຊື້​</w:t>
      </w:r>
      <w:r w:rsidR="00FC327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D759FE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F4C4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ການ​ເຊົ່າ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ການ​ສຳ​ປະ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ການ​ຄ້ຳ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ການ​ຊ່ວຍ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ເຫຼືອ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ການ​ມອບ​ໂອນ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ການ​ເຄື່ອນ​ຍ້າຍ ແລະ ການ​ສະ​ສາງ​ຊັບ​ສິນ​ຂອງ​ລັດ ເພື່ອ​ໃຫ້​ສາ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ມາດ​ລາຍ​ງານ​ຊັບ​ສິນຂອງ​ລັດ</w:t>
      </w:r>
      <w:r w:rsidR="00305D9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​ໃນ​ແຕ່​ລະ​ໄລຍະ ຕາມ​ລະ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</w:t>
      </w:r>
      <w:r w:rsidR="00305D9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8A6360F" w14:textId="77777777" w:rsidR="00E45EF1" w:rsidRPr="00D66CC9" w:rsidRDefault="00F92355" w:rsidP="001843B7">
      <w:pPr>
        <w:pStyle w:val="ListParagraph"/>
        <w:numPr>
          <w:ilvl w:val="0"/>
          <w:numId w:val="4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ຊີ​ແຫ່ງ​ລັດ ຕ້ອງ​ຮັບ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ຊອບ ຄຸ້ມ​ຄອງ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ປົກ​ປັກ​ຮັກ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ສາ​ຊັບ​ສິນ​ຂອງ​ລັດ ທີ່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ຢູ່​ພາຍ​ໃຕ້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ການ​ຄຸ້ມ​ຄອງ​ຂອງ​ຕົນ​</w:t>
      </w:r>
      <w:r w:rsidR="00461E6E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ເປັນ​ຢ່າງ​ດີ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ຊີ​ທຸກ​ລາຍ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ການ​ເຄື່ອນ​ໄຫວ ເພີ່ມ​ຂຶ້ນ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ຫຼຸດ​ລົງ ຂອງ​ຊັບ​ສິນ​ຂອງ​ລັດ.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ກ່ອນ​ປິດ​ສະ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ຈຳ​ປີ ຕ້ອງ​ດຳ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ເນີນ​ການ​ກວດ​ນັບ​ຊັບ​ສິນ​ຂອງ​ລັດ ເພື່ອ​ຮັບປະ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ກັນ​ຄວາມ​ຖືກຕ້ອງ​ດ້ານ​ບັນຊີ ແລະ ຊັບ​ສິນ​ຕົວ​ຈິງ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B74C992" w14:textId="77777777" w:rsidR="00461E6E" w:rsidRPr="00D66CC9" w:rsidRDefault="00F92355" w:rsidP="001843B7">
      <w:pPr>
        <w:pStyle w:val="ListParagraph"/>
        <w:numPr>
          <w:ilvl w:val="0"/>
          <w:numId w:val="4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ສິດ​ນຳ​ໃຊ້​ທີ່​ດິນ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ຕຶກ​ອາ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ເຄື່ອງ​ກົນ​ຈັກ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ຖຸ ແລະ ອຸ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ກອນ​ຕ່າງໆຂອງ​ລັດ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ລວມ​ທັງ​ຊັບ​ສິນທີ່​ໄດ້​ມາ​ຈາກ​ການ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ກອບ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ສ່ວນ ຫຼື ຊ່ວຍ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ເຫຼືອ​ລ້າ ຕ້ອງ​ຂຶ້ນ​ບັນ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ແລະ ຂຶ້ນ​ທະບຽນ</w:t>
      </w:r>
      <w:r w:rsidR="00461E6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​ເປັນ​ຊັບ​ສິນ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A65C3FF" w14:textId="77777777" w:rsidR="00E45EF1" w:rsidRPr="00D66CC9" w:rsidRDefault="00F92355" w:rsidP="00EA38FD">
      <w:pPr>
        <w:pStyle w:val="ListParagraph"/>
        <w:numPr>
          <w:ilvl w:val="0"/>
          <w:numId w:val="4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ການ​ລົງ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ທຶນ​ຂອງ​ລັດ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</w:t>
      </w:r>
      <w:r w:rsidR="000442D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ດາ​ວິ​ສາ​ຫະ​ກິດ ຕ້ອງ​ບັນ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ຊີ​ເປັນ​ຊັບ​ສິນ​ຂອງລັດ </w:t>
      </w:r>
      <w:r w:rsidR="00FC327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305D9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ແຫ່ງລັດ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ພ້ອມ​ທັງ​ຕິດ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ຕາມ​ເປັນ​ລາຍ​ລະ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ອຽດ​ແຕ່​ລະ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ລາຍ​ການ. ການ​ລົງ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ທຶນ ຕ້ອງ​ສະແດງ​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ອອກ​ໃຫ້​ເຫັນ​ໃນ​ເອ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ຈຳ​ປີ.</w:t>
      </w:r>
    </w:p>
    <w:p w14:paraId="0D1D054D" w14:textId="77777777" w:rsidR="00745C39" w:rsidRPr="00D66CC9" w:rsidRDefault="00F92355" w:rsidP="00407466">
      <w:pPr>
        <w:pStyle w:val="Heading3"/>
      </w:pPr>
      <w:bookmarkStart w:id="622" w:name="_Toc133407042"/>
      <w:bookmarkStart w:id="623" w:name="_Toc133407301"/>
      <w:bookmarkStart w:id="624" w:name="_Toc133408245"/>
      <w:bookmarkStart w:id="625" w:name="_Toc133410365"/>
      <w:bookmarkStart w:id="626" w:name="_Toc133431980"/>
      <w:bookmarkStart w:id="627" w:name="_Toc133937367"/>
      <w:bookmarkStart w:id="628" w:name="_Toc133937538"/>
      <w:bookmarkStart w:id="629" w:name="_Toc135126708"/>
      <w:bookmarkStart w:id="630" w:name="_Toc135127508"/>
      <w:bookmarkStart w:id="631" w:name="_Toc135127722"/>
      <w:bookmarkStart w:id="632" w:name="_Toc138927471"/>
      <w:bookmarkStart w:id="633" w:name="_Toc138928244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="001A77E4" w:rsidRPr="00D66CC9">
        <w:rPr>
          <w:rFonts w:hint="cs"/>
          <w:cs/>
        </w:rPr>
        <w:t>39</w:t>
      </w:r>
      <w:r w:rsidR="003A4C65" w:rsidRPr="00D66CC9">
        <w:rPr>
          <w:rFonts w:hint="cs"/>
          <w:cs/>
        </w:rPr>
        <w:t xml:space="preserve"> </w:t>
      </w:r>
      <w:r w:rsidRPr="00D66CC9">
        <w:rPr>
          <w:cs/>
        </w:rPr>
        <w:t>​</w:t>
      </w:r>
      <w:r w:rsidR="001E649A" w:rsidRPr="00D66CC9">
        <w:rPr>
          <w:rFonts w:hint="cs"/>
          <w:cs/>
        </w:rPr>
        <w:t>ການ</w:t>
      </w:r>
      <w:r w:rsidRPr="00D66CC9">
        <w:rPr>
          <w:cs/>
        </w:rPr>
        <w:t>ບັນ</w:t>
      </w:r>
      <w:r w:rsidRPr="00D66CC9">
        <w:rPr>
          <w:cs/>
        </w:rPr>
        <w:softHyphen/>
        <w:t>ຊີ</w:t>
      </w:r>
      <w:r w:rsidR="001E649A" w:rsidRPr="00D66CC9">
        <w:rPr>
          <w:rFonts w:hint="cs"/>
          <w:cs/>
        </w:rPr>
        <w:t xml:space="preserve"> ກ່ຽວກັບ</w:t>
      </w:r>
      <w:r w:rsidRPr="00D66CC9">
        <w:rPr>
          <w:cs/>
        </w:rPr>
        <w:t>ໜີ້​ສິນ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r w:rsidR="00907C66" w:rsidRPr="00D66CC9">
        <w:rPr>
          <w:rFonts w:hint="cs"/>
          <w:sz w:val="24"/>
          <w:cs/>
        </w:rPr>
        <w:t>ຂອງລັດ</w:t>
      </w:r>
    </w:p>
    <w:p w14:paraId="2D611186" w14:textId="77777777" w:rsidR="00745C39" w:rsidRPr="00D66CC9" w:rsidRDefault="00F92355" w:rsidP="007F4638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 ບໍ່​ໃຫ້​ສ້າງ​ໜີ້​ສິນ ເກີນ​ວົງ​ເງິນ​ທີ່​ອະ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ມັດ ຢູ່​ໃນ​ແຜນ​ງົບ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ຈຳ​​ປີ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ຕິດຕາມ​ການ​ຊຳ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ລະ​ສະ​ສາງ ແລະ ຮັບ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ກັນ​ການ​ຊຳ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ລະ​ສະ​ສາງ ໃຫ້​ຜູ້​ສະ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ໜອງ​ຖືກ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ຕ້ອງຕາມ​ກຳ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ນົດ​ເວ​ລາ. ໃບ​ເກັບ​ເງິນ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ໃບ​ທວງ​</w:t>
      </w:r>
      <w:r w:rsidR="006A0BC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ໜີ້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ທີ່​ບໍ່​ທັນ​ຊຳ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ລະ​ສະ​ສາງ​ໃນ</w:t>
      </w:r>
      <w:r w:rsidR="00A9375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ຕ້ອງ​ຕິດ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ຕາມ​ເປັນ​ໜີ້​</w:t>
      </w:r>
      <w:r w:rsidR="00F77BC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ຕ້ອງສົ່ງ </w:t>
      </w:r>
      <w:r w:rsidR="00DA565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</w:t>
      </w:r>
      <w:r w:rsidR="00F77BC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ໜີ້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ຄ້າງຈ່າຍ. 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ແລະ ຈຳນວນ​ໜີ້​ຄ້າງ​ຈ່າຍ ຕ້ອງ​ລາຍ​ງານໃຫ້​ຜູ້​ສັ່ງ​ການ ຫຼື ຜູ້​ຖືກ​ມອບ​ສິດ ແລະ 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ຊວງການ​ເງິນ </w:t>
      </w:r>
      <w:r w:rsidR="00DF558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</w:t>
      </w:r>
      <w:r w:rsidR="00856CD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​ເດືອນ.</w:t>
      </w:r>
    </w:p>
    <w:p w14:paraId="7FE9FE25" w14:textId="77777777" w:rsidR="00745C39" w:rsidRPr="00D66CC9" w:rsidRDefault="00F92355" w:rsidP="007F4638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ເປັນ​ຜູ້​ບັນ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 ແລະ 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ຕາມ​ໜີ້​ສິນ​ຂອງ​ລັດ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ບັດ​ການ​ຊຳ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ລະ​ໜີ້ໃຫ້​ທ</w:t>
      </w:r>
      <w:r w:rsidR="006A0BC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ັນເວ​ລາ. </w:t>
      </w:r>
      <w:r w:rsidR="007F463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ໜີ້​ສິນ​ທີ່​ບໍ່​ທັນ​ໄດ້​ຊຳ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ລະ​ສະ​ສາງ ຕ້ອງ​ບັນ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ທຶກ​ບັນ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ຊີ​ເປັນ​ໜີ້​ຕ້ອງ​ສົ່ງ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ຕາມ ແລະ 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ກາ​ເງິນກູ້​ຢືມ​ຂອງ​ວິ​ສາ​</w:t>
      </w:r>
      <w:r w:rsidR="00AA0F7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ຫະ​ກິດ​ຂອງ</w:t>
      </w:r>
      <w:r w:rsidR="001843B7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​ລັດ ຫຼື </w:t>
      </w:r>
      <w:r w:rsidR="006A0BC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softHyphen/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ສົມ ທີ່​ລັດ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ບານ​ໄດ້​ຄ້ຳ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ກັນ​ໃຫ້ ແລະ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ບັດມາດ​ຕະ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ການຕໍ່​ວິ​ສາ​ຫະ​ກິດ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​ທີ່​ບໍ່​ສາ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ມາດ​ຊຳ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ລະ​ໜີ້​ສິນ.</w:t>
      </w:r>
    </w:p>
    <w:p w14:paraId="4EC7C1AF" w14:textId="77777777" w:rsidR="00D759FE" w:rsidRPr="00D66CC9" w:rsidRDefault="00D759FE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605E344F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634" w:name="_Toc133410366"/>
      <w:bookmarkStart w:id="635" w:name="_Toc133431981"/>
      <w:bookmarkStart w:id="636" w:name="_Toc133937368"/>
      <w:bookmarkStart w:id="637" w:name="_Toc133937539"/>
      <w:bookmarkStart w:id="638" w:name="_Toc135126709"/>
      <w:bookmarkStart w:id="639" w:name="_Toc135127509"/>
      <w:bookmarkStart w:id="640" w:name="_Toc135127723"/>
      <w:bookmarkStart w:id="641" w:name="_Toc138927472"/>
      <w:bookmarkStart w:id="642" w:name="_Toc138928245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5</w:t>
      </w:r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</w:p>
    <w:p w14:paraId="19099D75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643" w:name="_Toc133410367"/>
      <w:bookmarkStart w:id="644" w:name="_Toc133431982"/>
      <w:bookmarkStart w:id="645" w:name="_Toc133937369"/>
      <w:bookmarkStart w:id="646" w:name="_Toc133937540"/>
      <w:bookmarkStart w:id="647" w:name="_Toc135126710"/>
      <w:bookmarkStart w:id="648" w:name="_Toc135127510"/>
      <w:bookmarkStart w:id="649" w:name="_Toc135127724"/>
      <w:bookmarkStart w:id="650" w:name="_Toc138927473"/>
      <w:bookmarkStart w:id="651" w:name="_Toc138928246"/>
      <w:r w:rsidRPr="00D66CC9">
        <w:rPr>
          <w:rFonts w:eastAsia="Phetsarath OT" w:cs="Phetsarath OT"/>
          <w:szCs w:val="26"/>
          <w:cs/>
          <w:lang w:bidi="lo-LA"/>
        </w:rPr>
        <w:t>ການ​ຄວບ​ຄຸມ ແລະ ການ​ກວດ​ສອບພາຍ​ໃນ</w:t>
      </w:r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</w:p>
    <w:p w14:paraId="20EA546B" w14:textId="77777777" w:rsidR="00E45EF1" w:rsidRPr="00D66CC9" w:rsidRDefault="00E45EF1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58B54837" w14:textId="77777777" w:rsidR="00745C39" w:rsidRPr="00D66CC9" w:rsidRDefault="00F92355" w:rsidP="00407466">
      <w:pPr>
        <w:pStyle w:val="Heading3"/>
      </w:pPr>
      <w:bookmarkStart w:id="652" w:name="_Toc133407043"/>
      <w:bookmarkStart w:id="653" w:name="_Toc133407302"/>
      <w:bookmarkStart w:id="654" w:name="_Toc133408246"/>
      <w:bookmarkStart w:id="655" w:name="_Toc133410368"/>
      <w:bookmarkStart w:id="656" w:name="_Toc133431983"/>
      <w:bookmarkStart w:id="657" w:name="_Toc133937370"/>
      <w:bookmarkStart w:id="658" w:name="_Toc133937541"/>
      <w:bookmarkStart w:id="659" w:name="_Toc135126711"/>
      <w:bookmarkStart w:id="660" w:name="_Toc135127511"/>
      <w:bookmarkStart w:id="661" w:name="_Toc135127725"/>
      <w:bookmarkStart w:id="662" w:name="_Toc138927474"/>
      <w:bookmarkStart w:id="663" w:name="_Toc13892824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4</w:t>
      </w:r>
      <w:r w:rsidR="003D549B" w:rsidRPr="00D66CC9">
        <w:rPr>
          <w:rFonts w:hint="cs"/>
          <w:cs/>
        </w:rPr>
        <w:t>0</w:t>
      </w:r>
      <w:r w:rsidR="00903540" w:rsidRPr="00D66CC9">
        <w:rPr>
          <w:rFonts w:hint="cs"/>
          <w:cs/>
        </w:rPr>
        <w:t xml:space="preserve"> </w:t>
      </w:r>
      <w:r w:rsidRPr="00D66CC9">
        <w:rPr>
          <w:cs/>
        </w:rPr>
        <w:t>ການ​ຄວບ​ຄຸມ​ພາຍ​ໃນ</w:t>
      </w:r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</w:p>
    <w:p w14:paraId="3DA03A6D" w14:textId="77777777" w:rsidR="00745C39" w:rsidRPr="00D66CC9" w:rsidRDefault="00F92355" w:rsidP="00AA0F73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ການ​ຄວບ​ຄຸມ​ພາຍ​ໃນ ແມ່ນ 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ຕັ້ງ​ແບ່ງ​ງານ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ນົດ​ຂອບ​ເຂດ​ສິດ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ທີ​ປະຕິ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ແລະ 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ສານ​ສົມ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ທົບ ແນ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ໃສ່​ເຮັດ​ໃຫ້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 ສອດ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ຄ່ອງ​ກັບ​</w:t>
      </w:r>
      <w:r w:rsidR="00A9375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ຍຸດ​ທະສາດ ແລະ ວັດຖຸ​ປະ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ສົງ​ຂອງ​ຫົວ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ພາບ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ມີ​ຂໍ້​ມູນ​ບັນ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ການ​ລາຍ​ງານ​ທາງດ້ານ​ການ​ເງິນ ທີ່​ຖືກຕ້ອງ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ຄົບ​ຖ້ວນ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ຊັດ​ເຈນ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ເຊື່ອ​ຖື​ໄດ້ ແລະ ທັນ​ເວ​ລາ.</w:t>
      </w:r>
    </w:p>
    <w:p w14:paraId="46EE3646" w14:textId="77777777" w:rsidR="00745C39" w:rsidRPr="00D66CC9" w:rsidRDefault="00F92355" w:rsidP="00AA0F73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ບົບ​ການ​ຄວບ​ຄຸມ​ພາຍ​ໃນ ຕາມ​ຫຼັກ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ການ​ທົ່ວ​ໄປ​ຂອງ​ການຄວບ​ຄຸມ​ພາຍ​ໃນ ເພື່ອ​ເຮັດ​ໃຫ້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ການ​ຈັດ​ຕັ້ງ​ປະ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ຊີ​ຂອງ​ຕົນ 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ຕ້ອງ​ຕາມ​ມາດ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ຖານການ​ລາຍ​ງານ​ການ​ເງິນ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ບຽບ​ການ​ບັນ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ບັບ​ນີ້.</w:t>
      </w:r>
    </w:p>
    <w:p w14:paraId="3BA4EAA1" w14:textId="77777777" w:rsidR="00E45EF1" w:rsidRPr="00D66CC9" w:rsidRDefault="00E45EF1" w:rsidP="00B763A6">
      <w:pPr>
        <w:spacing w:after="0" w:line="360" w:lineRule="exact"/>
        <w:ind w:left="440" w:firstLine="99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0C9FC1A" w14:textId="77777777" w:rsidR="00745C39" w:rsidRPr="00D66CC9" w:rsidRDefault="00F92355" w:rsidP="00407466">
      <w:pPr>
        <w:pStyle w:val="Heading3"/>
      </w:pPr>
      <w:bookmarkStart w:id="664" w:name="_Toc133407044"/>
      <w:bookmarkStart w:id="665" w:name="_Toc133407303"/>
      <w:bookmarkStart w:id="666" w:name="_Toc133408247"/>
      <w:bookmarkStart w:id="667" w:name="_Toc133410369"/>
      <w:bookmarkStart w:id="668" w:name="_Toc133431984"/>
      <w:bookmarkStart w:id="669" w:name="_Toc133937371"/>
      <w:bookmarkStart w:id="670" w:name="_Toc133937542"/>
      <w:bookmarkStart w:id="671" w:name="_Toc135126712"/>
      <w:bookmarkStart w:id="672" w:name="_Toc135127512"/>
      <w:bookmarkStart w:id="673" w:name="_Toc135127726"/>
      <w:bookmarkStart w:id="674" w:name="_Toc138927475"/>
      <w:bookmarkStart w:id="675" w:name="_Toc13892824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4</w:t>
      </w:r>
      <w:r w:rsidR="00CA0449" w:rsidRPr="00D66CC9">
        <w:rPr>
          <w:rFonts w:hint="cs"/>
          <w:cs/>
        </w:rPr>
        <w:t>1</w:t>
      </w:r>
      <w:r w:rsidR="00AA6F8E" w:rsidRPr="00D66CC9">
        <w:rPr>
          <w:rFonts w:hint="cs"/>
          <w:cs/>
        </w:rPr>
        <w:t xml:space="preserve"> </w:t>
      </w:r>
      <w:r w:rsidRPr="00D66CC9">
        <w:rPr>
          <w:cs/>
        </w:rPr>
        <w:t>ຫຼັກ</w:t>
      </w:r>
      <w:r w:rsidRPr="00D66CC9">
        <w:rPr>
          <w:cs/>
        </w:rPr>
        <w:softHyphen/>
        <w:t>ການ​ທົ່ວ​ໄປ​ຂອງ​ການ​ຄວບ​ຄຸມ​ພາຍ​ໃນ</w:t>
      </w:r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1FD95494" w14:textId="77777777" w:rsidR="00745C39" w:rsidRPr="00D66CC9" w:rsidRDefault="00F92355" w:rsidP="00AA0F73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ການ​ທົ່ວ​ໄປ​ຂອງ​ການ​ຄວບ​ຄຸມ​ພາຍ​ໃນ ມີ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ນີ້: </w:t>
      </w:r>
    </w:p>
    <w:p w14:paraId="6F8E7127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ຈັດ​ວາງ​ລະ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ຕັ້ງ​ພາຍ​ໃນທີ່​ຮັບ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ກັນ</w:t>
      </w:r>
      <w:r w:rsidR="008437A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ຄຸ້ມ​ຄອງ​ຄວາມ​ສ່ຽງ ໃຫ້​ຢູ່​ໃນ​ລະ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</w:t>
      </w:r>
      <w:r w:rsidR="0028516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</w:t>
      </w:r>
      <w:r w:rsidR="00AA0F7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ຄວບ​ຄຸມ​ໄດ້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697D8A2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ນົດ​ຄວາມ​ສ່ຽງ ເພື່ອ​ໃຫ້​ສາ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</w:t>
      </w:r>
      <w:r w:rsidR="008437A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ທີ​ການ ແລະ 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ບາຍ ໃນ​ການ​ຄຸ້ມ​ຄອງຄວາມ​ສ່ຽງ​ນັ້ນ​ໄດ້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A5E953E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ປະ​ເມີນ​ຄວາມ​ສ່ຽງ ເພື່ອ​ກຳ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ທີ​ການ​ສະ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ກັດ​ກັ້ນ</w:t>
      </w:r>
      <w:r w:rsidR="00AA0F7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​ບໍ່​ໃຫ້​ຄວາມ​ສ່ຽງ​ເກີດ​ຂຶ້ນ</w:t>
      </w:r>
      <w:r w:rsidR="005F6BD6" w:rsidRPr="00D66CC9">
        <w:rPr>
          <w:rFonts w:ascii="Phetsarath OT" w:eastAsia="Phetsarath OT" w:hAnsi="Phetsarath OT" w:cs="Phetsarath OT"/>
          <w:spacing w:val="-4"/>
          <w:sz w:val="10"/>
          <w:szCs w:val="10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 ຫາກ​ເກີດຂຶ້ນ ກໍ​ບໍ່​ເປັນ​ອຸ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ສັກ​ໃຫຍ່​ຫຼວງ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99055EC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ເລືອກ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ເຟັ້ນ​ວິ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ທີ​ການ​ທີ່​ເໝາະ​ສົມ ເພື່ອ​ໂຕ້​ຕອບ​ຕໍ່​ຄວາມ​ສ່ຽງໃຫ້​ຢູ່​ໃນ​ລະ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ດັບ​ທີ່​ຮັບ​ໄດ້ ເຊັ່ນ 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ການ​ຫຼີກ​ລ</w:t>
      </w:r>
      <w:r w:rsidR="00AA0F7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ຽງ​ຄວາມ​ສ່ຽງ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ການ​ຫຼຸດ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ຜ່ອນ​ຄວາມ​ສ່ຽງ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ການ​ແບ່ງ​ສ່ວນ​ຄວາມ​ສ່ຽງ ແລະ ການ​ຍອມຮັບ​ຄວາມ​ສ່ຽງ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13D15E1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ມາດ​ຕະ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ແລະ 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</w:t>
      </w:r>
      <w:r w:rsidR="00A9375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ການກ່ຽວກັບ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ບັດ​ງານ ເພື່ອ​ໃຫ້​ສາ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ມາດ​ຫຼຸດຜ່ອນ​ຄວາມ​ສ່ຽງ ແລະ ຈັດ​ຕັ້ງ​ປະ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ບັດ​ໃນ​ທຸກ​ຂອດ​ວຽກ​ງານ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   </w:t>
      </w:r>
    </w:p>
    <w:p w14:paraId="3F7D15BB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ຂໍ້​ມູນ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 ແລະ ການ​ສື່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 ທີ່​ມີ​ປະ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ພາບ ເພື່ອ​ໃຫ້​ສາ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ຕິບັດ​ໜ້າ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ທີ່​ວຽກ​ງານ​ສຳ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ເລັດ​ຕາມ​ເປົ້າ​ໝາຍ​ທີ່​ກຳ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CB77B3A" w14:textId="77777777" w:rsidR="00E45EF1" w:rsidRPr="00D66CC9" w:rsidRDefault="00F92355" w:rsidP="001C3E38">
      <w:pPr>
        <w:pStyle w:val="ListParagraph"/>
        <w:numPr>
          <w:ilvl w:val="0"/>
          <w:numId w:val="45"/>
        </w:numPr>
        <w:tabs>
          <w:tab w:val="left" w:pos="426"/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 ປະ​ເມີນ​ຜົນ ເພື່ອ​ຮັບ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ບົບ​ການ​ຄວບ​ຄຸມ​ພາຍ​ໃນ​ທີ່​ກຳ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 ມີ​ປະ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ສິດ​ທິ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ພາ​ບ.</w:t>
      </w:r>
    </w:p>
    <w:p w14:paraId="65FF472B" w14:textId="77777777" w:rsidR="001C3E38" w:rsidRPr="00D66CC9" w:rsidRDefault="001C3E38" w:rsidP="001C3E38">
      <w:pPr>
        <w:pStyle w:val="ListParagraph"/>
        <w:tabs>
          <w:tab w:val="left" w:pos="426"/>
          <w:tab w:val="left" w:pos="1418"/>
          <w:tab w:val="left" w:pos="1560"/>
        </w:tabs>
        <w:spacing w:after="0" w:line="360" w:lineRule="exact"/>
        <w:ind w:left="127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</w:p>
    <w:p w14:paraId="0D5A3A6E" w14:textId="77777777" w:rsidR="00745C39" w:rsidRPr="00D66CC9" w:rsidRDefault="00F92355" w:rsidP="00407466">
      <w:pPr>
        <w:pStyle w:val="Heading3"/>
      </w:pPr>
      <w:bookmarkStart w:id="676" w:name="_Toc133407045"/>
      <w:bookmarkStart w:id="677" w:name="_Toc133407304"/>
      <w:bookmarkStart w:id="678" w:name="_Toc133408248"/>
      <w:bookmarkStart w:id="679" w:name="_Toc133410370"/>
      <w:bookmarkStart w:id="680" w:name="_Toc133431985"/>
      <w:bookmarkStart w:id="681" w:name="_Toc133937372"/>
      <w:bookmarkStart w:id="682" w:name="_Toc133937543"/>
      <w:bookmarkStart w:id="683" w:name="_Toc135126713"/>
      <w:bookmarkStart w:id="684" w:name="_Toc135127513"/>
      <w:bookmarkStart w:id="685" w:name="_Toc135127727"/>
      <w:bookmarkStart w:id="686" w:name="_Toc138927476"/>
      <w:bookmarkStart w:id="687" w:name="_Toc138928249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4</w:t>
      </w:r>
      <w:r w:rsidR="00CA0449" w:rsidRPr="00D66CC9">
        <w:rPr>
          <w:rFonts w:hint="cs"/>
          <w:cs/>
        </w:rPr>
        <w:t>2</w:t>
      </w:r>
      <w:r w:rsidR="00AA6F8E" w:rsidRPr="00D66CC9">
        <w:rPr>
          <w:rFonts w:hint="cs"/>
          <w:sz w:val="24"/>
          <w:szCs w:val="32"/>
          <w:cs/>
        </w:rPr>
        <w:t xml:space="preserve"> </w:t>
      </w:r>
      <w:r w:rsidRPr="00D66CC9">
        <w:rPr>
          <w:sz w:val="24"/>
          <w:szCs w:val="32"/>
        </w:rPr>
        <w:t>(</w:t>
      </w:r>
      <w:r w:rsidR="00AA6F8E" w:rsidRPr="00D66CC9">
        <w:rPr>
          <w:rFonts w:hint="cs"/>
          <w:cs/>
        </w:rPr>
        <w:t>ປັບປຸງ)</w:t>
      </w:r>
      <w:r w:rsidRPr="00D66CC9">
        <w:rPr>
          <w:cs/>
        </w:rPr>
        <w:t xml:space="preserve"> ການ​ກວດ​ສອບ​ພາຍ​ໃນ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</w:p>
    <w:p w14:paraId="59804076" w14:textId="77777777" w:rsidR="00E45EF1" w:rsidRPr="00D66CC9" w:rsidRDefault="009C39A0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ຕ້ອງ​ຈັດ​ຕັ້ງ​ການ​ກວດ​ສອບ​ພາຍ​ໃນ​ຢ່າງ​ເປັນ​ປົກ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 ເພື່ອ​ເຮັດ​ໃຫ້​ຫົວ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</w:t>
      </w:r>
      <w:r w:rsidR="009806E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ຕົນ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ເນີນ​ງານ​ຢ່າງ​ມີ</w:t>
      </w:r>
      <w:r w:rsidR="00BF354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BF354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</w:t>
      </w:r>
      <w:r w:rsidR="00BF354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ທິ</w:t>
      </w:r>
      <w:r w:rsidR="00BF354B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ພາບ</w:t>
      </w:r>
      <w:r w:rsidR="00CB236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ສິດ​ທິ​ຜົນ</w:t>
      </w:r>
      <w:r w:rsidR="00CB236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ສານ​ລາຍງານ​ການ​ເງິນ​ທີ່​ມີ​ຄວາມ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​ເຊື່ອ​ຖື​ໄດ້ ແລະ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ບັດ​ຖືກ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ຕ້ອງຕາມ</w:t>
      </w:r>
      <w:r w:rsidR="00F92355"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​ກົດ​ໝາຍ.  </w:t>
      </w:r>
    </w:p>
    <w:p w14:paraId="2835D90B" w14:textId="77777777" w:rsidR="00AA6F8E" w:rsidRPr="00D66CC9" w:rsidRDefault="009C39A0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32DD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ວິສາຫະກິດທີ່</w:t>
      </w:r>
      <w:r w:rsidR="00F26B7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ຕິດພັນກັບ</w:t>
      </w:r>
      <w:r w:rsidR="00832DD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ຜົນປະໂຫຍດສາທາລະນະ</w:t>
      </w:r>
      <w:r w:rsidR="00D04F8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="003832B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32DD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ວິສາຫະກິດທີ່ບໍ່</w:t>
      </w:r>
      <w:r w:rsidR="00DE7816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ຕິດພັນກັບ</w:t>
      </w:r>
      <w:r w:rsidR="00832DD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ຜົນປະໂຫຍດສາທາລະນະ</w:t>
      </w:r>
      <w:r w:rsidR="00201AC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32DD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ທີ່ເປັນວິສາຫະກິດຂະໜາດໃຫຍ່</w:t>
      </w:r>
      <w:r w:rsidR="00D04F8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04F8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</w:t>
      </w:r>
      <w:r w:rsidR="00D04F8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ສ້າງຕັ້ງໜ່ວຍງານ</w:t>
      </w:r>
      <w:r w:rsidR="00D04F8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ກວດສອບພາຍໃນ</w:t>
      </w:r>
      <w:r w:rsidR="00D04F8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ຂອງຕົນຂ</w:t>
      </w:r>
      <w:r w:rsidR="0090017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ຶ້</w:t>
      </w:r>
      <w:r w:rsidR="00D04F8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ນ.</w:t>
      </w:r>
    </w:p>
    <w:p w14:paraId="34D43D3C" w14:textId="77777777" w:rsidR="00B16CFF" w:rsidRPr="00D66CC9" w:rsidRDefault="00B16CFF" w:rsidP="00EA38FD">
      <w:pPr>
        <w:spacing w:after="0" w:line="360" w:lineRule="exact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4D3DF027" w14:textId="77777777" w:rsidR="00745C39" w:rsidRPr="00D66CC9" w:rsidRDefault="00F92355" w:rsidP="00407466">
      <w:pPr>
        <w:pStyle w:val="Heading3"/>
      </w:pPr>
      <w:bookmarkStart w:id="688" w:name="_Toc133407046"/>
      <w:bookmarkStart w:id="689" w:name="_Toc133407305"/>
      <w:bookmarkStart w:id="690" w:name="_Toc133408249"/>
      <w:bookmarkStart w:id="691" w:name="_Toc133410371"/>
      <w:bookmarkStart w:id="692" w:name="_Toc133431986"/>
      <w:bookmarkStart w:id="693" w:name="_Toc133937373"/>
      <w:bookmarkStart w:id="694" w:name="_Toc133937544"/>
      <w:bookmarkStart w:id="695" w:name="_Toc135126714"/>
      <w:bookmarkStart w:id="696" w:name="_Toc135127514"/>
      <w:bookmarkStart w:id="697" w:name="_Toc135127728"/>
      <w:bookmarkStart w:id="698" w:name="_Toc138927477"/>
      <w:bookmarkStart w:id="699" w:name="_Toc13892825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4</w:t>
      </w:r>
      <w:r w:rsidR="00CA0449" w:rsidRPr="00D66CC9">
        <w:rPr>
          <w:rFonts w:hint="cs"/>
          <w:cs/>
        </w:rPr>
        <w:t xml:space="preserve">3 </w:t>
      </w:r>
      <w:r w:rsidR="00481625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ຂອບ​ເຂດ​​ການ​ກວດ​ສອບ​ພາຍ​ໃນ</w:t>
      </w:r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</w:p>
    <w:p w14:paraId="5C32DB56" w14:textId="77777777" w:rsidR="00745C39" w:rsidRPr="00D66CC9" w:rsidRDefault="00481625" w:rsidP="00AA0F73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ຂອບ​ເຂດ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ການ​ກວດ​ສອບ​ພາຍ​ໃນ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ໃຫ້ດຳເນີນການ</w:t>
      </w:r>
      <w:r w:rsidR="00907C6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ທົບທວນຄືນ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ດັ່ງ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261563E9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ຄວາມ​ເຊື່ອ​ຖື​ໄດ້ ແລະ ຄວາມ​ຄົບ​ຖ້ວນ​ສົມ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ບູນຂອງ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​ຂໍ້​ມູນ​</w:t>
      </w:r>
      <w:r w:rsidR="00A067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ຂ່າວ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ດ້ານການ​ບັນຊີ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ການ​ເງິນ</w:t>
      </w:r>
      <w:r w:rsidR="0063348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AA0F7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C39A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ເນີນ​ງານ ແລະ ທົບ​ທວນ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ຄືນ ເຄື່ອງ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ມື​ທີ່​ນຳ​ໃຊ້​ໃນ​ການ​ຈຳ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ແນກ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ຕີ​ມູນ​ຄ່າ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ຈັດ​ປະເພດ ແລະ ລາຍ​ງານ​ຂໍ້​ມູນ</w:t>
      </w:r>
      <w:r w:rsidR="00CA044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​ຂ່າວ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DA6AA2D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ບົບທີ່​ຫົວ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ຊີ​ວາງ​ອອກ 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ກັນ​ຄວາມ​ຖືກ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ຕ້ອງຕາມ</w:t>
      </w:r>
      <w:r w:rsidR="000442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​ນະ​ໂຍບາຍ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9375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="00A9375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="00A9375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A93758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ລະບຽບ​ການ</w:t>
      </w:r>
      <w:r w:rsidR="00A9375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A93758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ແຜນ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ການ</w:t>
      </w:r>
      <w:r w:rsidR="00A9375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ແລະ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ວິ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ທີ​ປະ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ບັດ​ວຽກ​ງານ</w:t>
      </w:r>
      <w:r w:rsidR="00A93758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​ທີ່​ກ່ຽວ</w:t>
      </w:r>
      <w:r w:rsidR="00A93758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ຂ້ອງ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ຊຶ່ງ​ອາດ​ມີ​ຜົນ​ກະ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ທົບທີ່​ສຳ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ຄັນ ຕໍ່​ການ​ດຳ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ເນີນ​ງານ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;</w:t>
      </w:r>
    </w:p>
    <w:p w14:paraId="1DDB5398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ຄວາມ​ຖືກ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ຕ້ອງ</w:t>
      </w:r>
      <w:r w:rsidR="00442F2B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​ສອດ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ຄ່ອງ</w:t>
      </w:r>
      <w:r w:rsidR="00442F2B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ຂອງ​ວິ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ທີ​ການ​ປົກ​ປັກ​ຮັກ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 ແລະ ປ້ອງ​ກັນ​ຊັບສິນ ແລະ ຄວາມ​ສາ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ມາດ</w:t>
      </w:r>
      <w:r w:rsidR="00442F2B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​ໃນ​ການ​ພິ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ສູດ​ຄວາມ​ມີ​ຈິງ​ຂອງ​ຊັບ​ສິນ​ນັ້ນ​ໄດ້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; </w:t>
      </w:r>
    </w:p>
    <w:p w14:paraId="0222C07E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ປະ​ເມີນ​ຜົນ​ການ​ປະ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ຢັດ ແລະ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ພາບ ໃນ​ການ​ນຳ​ໃຊ້​ຊັບພະ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ກອນ ແລະ 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A3F6630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ເລັດ​ໃນ​ການ​ປະ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ທີ່ຂອງ​ພະ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ງານ​ໃນ​ແຕ່​ລະຕຳ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ແໜ່ງ​ງານ ຕາມ​ຈຸດປະ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ສົງ ແລະ </w:t>
      </w:r>
      <w:r w:rsidR="00AA0F7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ເປົ້າ​ໝາຍ ທີ່​ຫົວ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</w:t>
      </w:r>
      <w:r w:rsidR="0063348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ກໍາ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D3FECB2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</w:t>
      </w:r>
      <w:r w:rsidR="000807D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ປະ​ເມີນ​ຜົນ</w:t>
      </w:r>
      <w:r w:rsidR="004361F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ສິດ​ທິ​ຜົນ​</w:t>
      </w:r>
      <w:r w:rsidR="0063348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ໃນ​ການ​ຄຸ້ມ​ຄອງ​ຄວາມ​ສ່ຽງ ແລະ 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ບວນ​ການຄຸ້ມ​ຄອງ​ບໍລິຫານ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8684E68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ປະ​ເມີນ​ຜົນ ຄວາມ​ເໝາະ​ສົມ ແລະ ພຽງ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ພໍ ຂອງ​ລະ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ບົບ​ການ​ຄວບຄຸມ​ພາຍ​ໃນ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494CFF6" w14:textId="77777777" w:rsidR="00745C39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ຄວາມ​ພຽງ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ພໍ​ຂອງການ​ຄວບ​ຄຸມ​ລະ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ບົບ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​ຂໍ້​ມູນ​</w:t>
      </w:r>
      <w:r w:rsidR="00442F2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ຂ່າວ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​ເຕັກ​ໂນ​ໂລ​ຊີ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BFAE496" w14:textId="77777777" w:rsidR="00513200" w:rsidRPr="00D66CC9" w:rsidRDefault="00F92355" w:rsidP="009C39A0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ບັດ​ວຽກ​ງານ​ອື່ນ</w:t>
      </w:r>
      <w:r w:rsidR="00CD6B1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​ຕາມ​ການ​ມອບ​ໝາຍ​</w:t>
      </w:r>
      <w:r w:rsidR="007C7F5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ຂອງຜູ້​ສັ່ງ​ການ ຫຼື ຜູ້​ບໍ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ຫານ.</w:t>
      </w:r>
    </w:p>
    <w:p w14:paraId="73202E9F" w14:textId="77777777" w:rsidR="00EF393F" w:rsidRPr="00D66CC9" w:rsidRDefault="00EF393F" w:rsidP="00B763A6">
      <w:pPr>
        <w:pStyle w:val="Heading2"/>
        <w:spacing w:before="0" w:line="360" w:lineRule="exact"/>
        <w:rPr>
          <w:rFonts w:eastAsia="Phetsarath OT" w:cs="Phetsarath OT"/>
          <w:sz w:val="24"/>
          <w:szCs w:val="24"/>
          <w:lang w:bidi="lo-LA"/>
        </w:rPr>
      </w:pPr>
      <w:bookmarkStart w:id="700" w:name="_Toc133410372"/>
      <w:bookmarkStart w:id="701" w:name="_Toc133431987"/>
      <w:bookmarkStart w:id="702" w:name="_Toc133937374"/>
      <w:bookmarkStart w:id="703" w:name="_Toc133937545"/>
      <w:bookmarkStart w:id="704" w:name="_Toc135126715"/>
      <w:bookmarkStart w:id="705" w:name="_Toc135127515"/>
      <w:bookmarkStart w:id="706" w:name="_Toc135127729"/>
      <w:bookmarkStart w:id="707" w:name="_Toc138927478"/>
      <w:bookmarkStart w:id="708" w:name="_Toc138928251"/>
    </w:p>
    <w:p w14:paraId="34A98BB0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6</w:t>
      </w:r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</w:p>
    <w:p w14:paraId="6760B793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709" w:name="_Toc133410373"/>
      <w:bookmarkStart w:id="710" w:name="_Toc133431988"/>
      <w:bookmarkStart w:id="711" w:name="_Toc133937375"/>
      <w:bookmarkStart w:id="712" w:name="_Toc133937546"/>
      <w:bookmarkStart w:id="713" w:name="_Toc135126716"/>
      <w:bookmarkStart w:id="714" w:name="_Toc135127516"/>
      <w:bookmarkStart w:id="715" w:name="_Toc135127730"/>
      <w:bookmarkStart w:id="716" w:name="_Toc138927479"/>
      <w:bookmarkStart w:id="717" w:name="_Toc138928252"/>
      <w:r w:rsidRPr="00D66CC9">
        <w:rPr>
          <w:rFonts w:eastAsia="Phetsarath OT" w:cs="Phetsarath OT"/>
          <w:szCs w:val="26"/>
          <w:cs/>
          <w:lang w:bidi="lo-LA"/>
        </w:rPr>
        <w:t>ການ​ສ້າງ ແລະ ການ​ລາຍ​ງານ</w:t>
      </w:r>
      <w:r w:rsidR="008D1C99" w:rsidRPr="00D66CC9">
        <w:rPr>
          <w:rFonts w:eastAsia="Phetsarath OT" w:cs="Phetsarath OT" w:hint="cs"/>
          <w:szCs w:val="26"/>
          <w:cs/>
          <w:lang w:bidi="lo-LA"/>
        </w:rPr>
        <w:t xml:space="preserve"> </w:t>
      </w:r>
      <w:r w:rsidRPr="00D66CC9">
        <w:rPr>
          <w:rFonts w:eastAsia="Phetsarath OT" w:cs="Phetsarath OT"/>
          <w:szCs w:val="26"/>
          <w:cs/>
          <w:lang w:bidi="lo-LA"/>
        </w:rPr>
        <w:t>ເອ</w:t>
      </w:r>
      <w:r w:rsidRPr="00D66CC9">
        <w:rPr>
          <w:rFonts w:eastAsia="Phetsarath OT" w:cs="Phetsarath OT"/>
          <w:szCs w:val="26"/>
          <w:cs/>
          <w:lang w:bidi="lo-LA"/>
        </w:rPr>
        <w:softHyphen/>
        <w:t>ກະ</w:t>
      </w:r>
      <w:r w:rsidRPr="00D66CC9">
        <w:rPr>
          <w:rFonts w:eastAsia="Phetsarath OT" w:cs="Phetsarath OT"/>
          <w:szCs w:val="26"/>
          <w:cs/>
          <w:lang w:bidi="lo-LA"/>
        </w:rPr>
        <w:softHyphen/>
        <w:t>ສານ​ລາຍ​ງານ​ການ​ເງິນ</w:t>
      </w:r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</w:p>
    <w:p w14:paraId="046F7E0A" w14:textId="77777777" w:rsidR="00A67607" w:rsidRPr="00D66CC9" w:rsidRDefault="00A67607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4442EDDF" w14:textId="77777777" w:rsidR="00745C39" w:rsidRPr="00D66CC9" w:rsidRDefault="00F92355" w:rsidP="00407466">
      <w:pPr>
        <w:pStyle w:val="Heading3"/>
      </w:pPr>
      <w:bookmarkStart w:id="718" w:name="_Toc133407047"/>
      <w:bookmarkStart w:id="719" w:name="_Toc133407306"/>
      <w:bookmarkStart w:id="720" w:name="_Toc133408250"/>
      <w:bookmarkStart w:id="721" w:name="_Toc133410374"/>
      <w:bookmarkStart w:id="722" w:name="_Toc133431989"/>
      <w:bookmarkStart w:id="723" w:name="_Toc133937376"/>
      <w:bookmarkStart w:id="724" w:name="_Toc133937547"/>
      <w:bookmarkStart w:id="725" w:name="_Toc135126717"/>
      <w:bookmarkStart w:id="726" w:name="_Toc135127517"/>
      <w:bookmarkStart w:id="727" w:name="_Toc135127731"/>
      <w:bookmarkStart w:id="728" w:name="_Toc138927480"/>
      <w:bookmarkStart w:id="729" w:name="_Toc13892825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4</w:t>
      </w:r>
      <w:r w:rsidR="00CA0449" w:rsidRPr="00D66CC9">
        <w:rPr>
          <w:rFonts w:hint="cs"/>
          <w:cs/>
        </w:rPr>
        <w:t>4</w:t>
      </w:r>
      <w:r w:rsidR="00AA6F8E" w:rsidRPr="00D66CC9">
        <w:rPr>
          <w:rFonts w:hint="cs"/>
          <w:cs/>
        </w:rPr>
        <w:t xml:space="preserve"> </w:t>
      </w:r>
      <w:r w:rsidR="00C45C7E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​ການ​ສ້າງ ແລະ ການ​ລາຍ​ງານ</w:t>
      </w:r>
      <w:r w:rsidR="0065435F" w:rsidRPr="00D66CC9">
        <w:rPr>
          <w:rFonts w:hint="cs"/>
          <w:cs/>
        </w:rPr>
        <w:t xml:space="preserve"> </w:t>
      </w:r>
      <w:r w:rsidRPr="00D66CC9">
        <w:rPr>
          <w:cs/>
        </w:rPr>
        <w:t>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ສານ​ລາຍ​ງານ​ການ​ເງິນ​ປະ</w:t>
      </w:r>
      <w:r w:rsidRPr="00D66CC9">
        <w:rPr>
          <w:cs/>
        </w:rPr>
        <w:softHyphen/>
        <w:t>ຈຳ​ເດືອນ</w:t>
      </w:r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r w:rsidRPr="00D66CC9">
        <w:rPr>
          <w:cs/>
        </w:rPr>
        <w:t xml:space="preserve"> </w:t>
      </w:r>
    </w:p>
    <w:p w14:paraId="56AC4C3E" w14:textId="77777777" w:rsidR="00DB0F89" w:rsidRPr="00D66CC9" w:rsidRDefault="00F92355" w:rsidP="00AA0F73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​ການ​ສ້າງ</w:t>
      </w:r>
      <w:r w:rsidR="00AF5042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ແລະ ການ​ລາຍ​ງານ</w:t>
      </w:r>
      <w:r w:rsidR="0065435F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ຈຳ​ເດືອນ ຂອງ​ຫົວ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 xml:space="preserve">ຊີ​ແຫ່ງ​ລັດ </w:t>
      </w:r>
      <w:r w:rsidR="00AF5042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ໃຫ້</w:t>
      </w:r>
      <w:r w:rsidR="00396CC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="00396CC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ບັດ ດັ່ງ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ນີ້:</w:t>
      </w:r>
    </w:p>
    <w:p w14:paraId="2AF5C443" w14:textId="77777777" w:rsidR="00745C39" w:rsidRPr="00D66CC9" w:rsidRDefault="00F92355" w:rsidP="00396CC1">
      <w:pPr>
        <w:pStyle w:val="ListParagraph"/>
        <w:numPr>
          <w:ilvl w:val="0"/>
          <w:numId w:val="1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ມານ​ຂັ້ນ​ສອງ 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ຈຳ​ເດືອນ</w:t>
      </w:r>
      <w:r w:rsidR="00D36C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ສຳເລັດແລ້ວ</w:t>
      </w:r>
      <w:r w:rsidR="004C37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ສົ່ງ​ໃຫ້​ຫົວ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ມານ​ຂັ້ນ​ໜຶ່ງ ພາຍ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ຫຼັງ</w:t>
      </w:r>
      <w:r w:rsidR="00B5616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ສະຫຼຸບ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ຈຳ​ເດືອນ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176FABC" w14:textId="77777777" w:rsidR="00745C39" w:rsidRPr="00D66CC9" w:rsidRDefault="00336238" w:rsidP="00396CC1">
      <w:pPr>
        <w:pStyle w:val="ListParagraph"/>
        <w:numPr>
          <w:ilvl w:val="0"/>
          <w:numId w:val="1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ງົບ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ມານຂັ້ນ​ໜຶ່ງ ສ້າງ​ເອ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ຈຳ​ເດືອນຂັ້ນ</w:t>
      </w:r>
      <w:r w:rsidR="00C45C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​ຕົນ ພ້ອມ​ທັງ​</w:t>
      </w:r>
      <w:r w:rsidR="00396CC1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ສັງ​ລວມ​ເອ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CA14A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361F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ມານຂັ້ນ​ສອງທີ່​ຂຶ້ນ​ກັບ</w:t>
      </w:r>
      <w:r w:rsidR="004361F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ຕົນ</w:t>
      </w:r>
      <w:r w:rsidR="001E2B5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ສຳເລັດແລ້ວ​ສົ່ງ​ໃຫ້​ຄັງ​ເງິນ​ແຫ່ງ​ຊາດ ພາຍຫຼັງ</w:t>
      </w:r>
      <w:r w:rsidR="00B5616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B5616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ສະຫຼຸບ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ຈຳ​ເດືອນ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C7DC135" w14:textId="77777777" w:rsidR="00745C39" w:rsidRPr="00D66CC9" w:rsidRDefault="00F92355" w:rsidP="00396CC1">
      <w:pPr>
        <w:pStyle w:val="ListParagraph"/>
        <w:numPr>
          <w:ilvl w:val="0"/>
          <w:numId w:val="1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ຄັງ​ເງິນ</w:t>
      </w:r>
      <w:r w:rsidR="00C45C7E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ຈຳ</w:t>
      </w:r>
      <w:r w:rsidR="00396CC1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ເມືອງ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ເທດ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ບານ</w:t>
      </w:r>
      <w:r w:rsidR="00AF5042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 ນະຄອນ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ສ້າງ​ເອ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ສານ​ລາຍ​</w:t>
      </w:r>
      <w:r w:rsidR="00396CC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ງານ​ການ​ເງິນປະ</w:t>
      </w:r>
      <w:r w:rsidR="00396CC1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ຈຳ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ເດືອນ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ສຳເລັດແລ້ວ​</w:t>
      </w:r>
      <w:r w:rsidR="004C37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ສົ່ງ​ໃຫ້​ຄັງ​ເງິນ</w:t>
      </w:r>
      <w:r w:rsidR="00C45C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ແຫ່ງຊາດ</w:t>
      </w:r>
      <w:r w:rsidR="00C45C7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</w:t>
      </w:r>
      <w:r w:rsidR="00396CC1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​ແຂວງ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ຄອນ</w:t>
      </w:r>
      <w:r w:rsidR="00AF504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ຫຼັງ​</w:t>
      </w:r>
      <w:r w:rsidR="00B5616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B5616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ສະຫຼຸບ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ຊີ​ປະຈ</w:t>
      </w:r>
      <w:r w:rsidR="00E5724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4D00F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ເດືອນ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14:paraId="3F69EFF6" w14:textId="77777777" w:rsidR="00745C39" w:rsidRPr="00D66CC9" w:rsidRDefault="00F92355" w:rsidP="00396CC1">
      <w:pPr>
        <w:pStyle w:val="ListParagraph"/>
        <w:numPr>
          <w:ilvl w:val="0"/>
          <w:numId w:val="1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ຄັງ​ເງິນ</w:t>
      </w:r>
      <w:r w:rsidR="00C45C7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="00396CC1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​ແຂວງ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ຄອນ</w:t>
      </w:r>
      <w:r w:rsidR="00AF50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ຈຳເດືອນ</w:t>
      </w:r>
      <w:r w:rsidR="00D36C3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A0F7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ຂັ້ນ​ຂອງ​ຕົນ ພ້ອມ​ທັງ​ສັງ​ລວມ​ເອ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396CC1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ຂອງ​ຄັງ​ເງິນ​ແຫ່ງ​ຊາດປະ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396CC1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ບານ​</w:t>
      </w:r>
      <w:r w:rsidR="00C45C7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ນະຄອນ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ທີ່​ຂຶ້ນ​ກັບ​ຕົນ</w:t>
      </w:r>
      <w:r w:rsidR="004C37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ສຳເລັດ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ແລ້ວ​</w:t>
      </w:r>
      <w:r w:rsidR="004C37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ສົ່ງ​ໃຫ້​ຄັງ​ເງິນ​ແຫ່ງ​ຊາດ​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B5616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ສະຫຼຸບ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ຈຳ​ເດືອນ.</w:t>
      </w:r>
    </w:p>
    <w:p w14:paraId="5E2784CF" w14:textId="77777777" w:rsidR="00DC319E" w:rsidRPr="00D66CC9" w:rsidRDefault="00F92355" w:rsidP="00B16CFF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bookmarkStart w:id="730" w:name="_Toc372528331"/>
      <w:bookmarkStart w:id="731" w:name="_Toc373564507"/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​</w:t>
      </w:r>
      <w:r w:rsidR="00C45C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ອອກລະບຽບການ</w:t>
      </w:r>
      <w:r w:rsidR="003D6CD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ກ່ຽວ​ກັບການ​ສ້າງ ແລະ ການ​ລາຍ​ງານ</w:t>
      </w:r>
      <w:r w:rsidR="003D6CD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ຈຳ​ເດືອນ 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ຊີ​ແຫ່ງ​ລັດ.</w:t>
      </w:r>
      <w:bookmarkStart w:id="732" w:name="_Toc133407048"/>
      <w:bookmarkStart w:id="733" w:name="_Toc133407307"/>
      <w:bookmarkStart w:id="734" w:name="_Toc133408251"/>
      <w:bookmarkStart w:id="735" w:name="_Toc133410375"/>
      <w:bookmarkStart w:id="736" w:name="_Toc133431990"/>
      <w:bookmarkStart w:id="737" w:name="_Toc133937377"/>
      <w:bookmarkStart w:id="738" w:name="_Toc133937548"/>
      <w:bookmarkStart w:id="739" w:name="_Toc135126718"/>
      <w:bookmarkStart w:id="740" w:name="_Toc135127518"/>
      <w:bookmarkStart w:id="741" w:name="_Toc135127732"/>
      <w:bookmarkStart w:id="742" w:name="_Toc138927481"/>
      <w:bookmarkStart w:id="743" w:name="_Toc138928254"/>
      <w:bookmarkEnd w:id="730"/>
      <w:bookmarkEnd w:id="731"/>
    </w:p>
    <w:p w14:paraId="2D1EEE3D" w14:textId="77777777" w:rsidR="00EA38FD" w:rsidRPr="00D66CC9" w:rsidRDefault="00EA38FD" w:rsidP="00B16CFF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16A6695D" w14:textId="77777777" w:rsidR="00745C39" w:rsidRPr="00D66CC9" w:rsidRDefault="00F92355" w:rsidP="00407466">
      <w:pPr>
        <w:pStyle w:val="Heading3"/>
      </w:pPr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054CE9" w:rsidRPr="00D66CC9">
        <w:rPr>
          <w:rFonts w:hint="cs"/>
          <w:cs/>
        </w:rPr>
        <w:t>4</w:t>
      </w:r>
      <w:r w:rsidR="008D1C99" w:rsidRPr="00D66CC9">
        <w:rPr>
          <w:rFonts w:hint="cs"/>
          <w:cs/>
        </w:rPr>
        <w:t>5</w:t>
      </w:r>
      <w:r w:rsidR="001A7088" w:rsidRPr="00D66CC9">
        <w:rPr>
          <w:rFonts w:hint="cs"/>
          <w:cs/>
        </w:rPr>
        <w:t xml:space="preserve"> </w:t>
      </w:r>
      <w:r w:rsidR="00860CE7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ການ​ສ້າງ​ເອ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ສານ​ລາຍ​ງານ​ການ​ເງິນ​ປະ</w:t>
      </w:r>
      <w:r w:rsidRPr="00D66CC9">
        <w:rPr>
          <w:cs/>
        </w:rPr>
        <w:softHyphen/>
        <w:t>ຈຳ​ປີ</w:t>
      </w:r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</w:p>
    <w:p w14:paraId="0924C80A" w14:textId="77777777" w:rsidR="005C0BFB" w:rsidRPr="00D66CC9" w:rsidRDefault="00F92355" w:rsidP="00982A5E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ສານ​ລາຍ​ງານ​ການ​ເງິນ​ປະ​ຈຳ</w:t>
      </w:r>
      <w:r w:rsidR="00827DC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ປີ</w:t>
      </w:r>
      <w:r w:rsidR="00B07CBB" w:rsidRPr="00D66CC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="00D36C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ຂອງ​ແຕ່​ລະ​ຫົວໜ່ວຍ</w:t>
      </w:r>
      <w:r w:rsidR="0069535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ຖືບັນຊີ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ສານ​ລາຍ​ງານ​ການ​ເງິນ​ສັງ​ລວມ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ຊີ​ແຫ່ງ​ລັດ</w:t>
      </w:r>
      <w:r w:rsidR="00851C8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B07CB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ສານ​ລາຍ​ງານ​ການ​ເງິນ​ສະເພາະ​ກິດຈະ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ແລະ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ສານ​ລາຍ​ງານ​ການ​ເງິນ​ລວມ​ກິດ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ລັບ​ຫົວໜ່ວຍ​ຖື​ບັນ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ຊີ​ວິ​ສາ​ຫະ​ກິດ.</w:t>
      </w:r>
    </w:p>
    <w:p w14:paraId="631AE466" w14:textId="77777777" w:rsidR="00B32404" w:rsidRPr="00D66CC9" w:rsidRDefault="00F92355" w:rsidP="007423C4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ລາ​ການ​ສ້າງ​ເອ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 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19B902CF" w14:textId="77777777" w:rsidR="00157A37" w:rsidRPr="00D66CC9" w:rsidRDefault="00F92355" w:rsidP="00396CC1">
      <w:pPr>
        <w:numPr>
          <w:ilvl w:val="0"/>
          <w:numId w:val="14"/>
        </w:numPr>
        <w:tabs>
          <w:tab w:val="left" w:pos="1560"/>
        </w:tabs>
        <w:spacing w:after="0" w:line="360" w:lineRule="exact"/>
        <w:ind w:left="1418" w:hanging="14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ຊີ​ແຫ່ງ​ລັດ:</w:t>
      </w:r>
    </w:p>
    <w:p w14:paraId="69AD8C4C" w14:textId="77777777" w:rsidR="00695354" w:rsidRPr="00D66CC9" w:rsidRDefault="00F92355" w:rsidP="002E6D02">
      <w:pPr>
        <w:numPr>
          <w:ilvl w:val="1"/>
          <w:numId w:val="48"/>
        </w:numPr>
        <w:tabs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ມານຂັ້ນ​ສອງ 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ຈຳ​ປີສຳເລັດແລ້ວ</w:t>
      </w:r>
      <w:r w:rsidR="004C37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​ສົ່ງ​ໃຫ້​ຫົວ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ມານ​ຂັ້ນ​ໜຶ່ງ ພາຍ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ຫຼັງ​ປິດ​ບັນ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ຈຳ​ປີ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1EC3C4A" w14:textId="77777777" w:rsidR="00695354" w:rsidRPr="00D66CC9" w:rsidRDefault="00F92355" w:rsidP="002E6D02">
      <w:pPr>
        <w:numPr>
          <w:ilvl w:val="1"/>
          <w:numId w:val="48"/>
        </w:numPr>
        <w:tabs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ມານຂັ້ນ​ໜຶ່ງ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ຈຳ​ປີ </w:t>
      </w:r>
      <w:r w:rsidR="001B359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ຂັ້ນ​ຂອງຕົນ</w:t>
      </w:r>
      <w:r w:rsidR="001B359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ພ້ອມ​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ທັງ​ສັງ​ລວມ​ເອ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1B359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ມານຂັ້ນ​ສອງທີ່​ຂຶ້ນ​ກັບ</w:t>
      </w:r>
      <w:r w:rsidR="0069535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ເລັດ​ແລ້ວ</w:t>
      </w:r>
      <w:r w:rsidR="004C37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​ສົ່ງ​ໃຫ້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ແນກການ​ເງິນ</w:t>
      </w:r>
      <w:r w:rsidR="002E6D0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ແຂວງ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ຄອນ</w:t>
      </w:r>
      <w:r w:rsidR="00AF50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ຫຼັງ​ປິດ​ບັນຊີປະ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</w:t>
      </w:r>
      <w:r w:rsidR="001B3591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ED1C651" w14:textId="77777777" w:rsidR="00695354" w:rsidRPr="00D66CC9" w:rsidRDefault="00F92355" w:rsidP="002E6D02">
      <w:pPr>
        <w:numPr>
          <w:ilvl w:val="1"/>
          <w:numId w:val="48"/>
        </w:numPr>
        <w:tabs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ຄັງ​ເງິນ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F87A3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</w:t>
      </w:r>
      <w:r w:rsidR="00AF50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ນະຄອນ</w:t>
      </w:r>
      <w:r w:rsidR="001B359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 ປະຈຳ​ປີ</w:t>
      </w:r>
      <w:r w:rsidR="006214F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ເລັດແລ້ວ</w:t>
      </w:r>
      <w:r w:rsidR="004C37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​ສົ່ງ​ໃຫ້​ຄັງ​ເງິນ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="00F87A3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​ແຂວງ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ຄອນ</w:t>
      </w:r>
      <w:r w:rsidR="00AF50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</w:t>
      </w:r>
      <w:r w:rsidR="00F53F2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​ປະຈຳ​ປີ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0B1C653" w14:textId="77777777" w:rsidR="00695354" w:rsidRPr="00D66CC9" w:rsidRDefault="00F92355" w:rsidP="002E6D02">
      <w:pPr>
        <w:numPr>
          <w:ilvl w:val="1"/>
          <w:numId w:val="48"/>
        </w:numPr>
        <w:tabs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ຄັງ​ເງິນ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</w:t>
      </w:r>
      <w:r w:rsidR="00F87A3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ແຂວງ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ສານ​ລາຍ​ງານ​ການ​ເງິນ​ປະຈ</w:t>
      </w:r>
      <w:r w:rsidR="006214F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ໍາ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ປີ ຂັ້ນ​ຂອງ​ຕົນ ພ້ອມ​ທັງ​ສັງ​ລວມ​ເອ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ສານ​ລາຍ​ງານ​ການ​ເງິນ​ຂອງ​ຄັງ​ເງິນ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="00F87A3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ບານ​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ນະຄອນ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ທີ່​ຂຶ້ນ​ກັບ​ຕົນ</w:t>
      </w:r>
      <w:r w:rsidR="004C37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ສຳເລັດ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ແລ້ວ​</w:t>
      </w:r>
      <w:r w:rsidR="004C37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ສົ່ງ​ໃຫ້​ຄັງ​ເງິນ​ແຫ່ງ​ຊາດ​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F124121" w14:textId="77777777" w:rsidR="001B3591" w:rsidRPr="00D66CC9" w:rsidRDefault="00F92355" w:rsidP="002E6D02">
      <w:pPr>
        <w:numPr>
          <w:ilvl w:val="1"/>
          <w:numId w:val="48"/>
        </w:numPr>
        <w:tabs>
          <w:tab w:val="left" w:pos="1701"/>
          <w:tab w:val="left" w:pos="1843"/>
          <w:tab w:val="left" w:pos="1985"/>
        </w:tabs>
        <w:spacing w:after="0" w:line="360" w:lineRule="exact"/>
        <w:ind w:left="426" w:firstLine="113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ຄັງ​ເງິນ​ແຫ່ງ​ຊາດ​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</w:t>
      </w:r>
      <w:r w:rsidR="006214F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​ຂັ້ນ​ຂອງ​ຕົນ </w:t>
      </w:r>
      <w:r w:rsidR="004323C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ພ້ອມທັງ</w:t>
      </w:r>
      <w:r w:rsidR="0000421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ສັງລວມ</w:t>
      </w:r>
      <w:r w:rsidR="00F87A3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ສານ​ລາຍ​ງານ​ການ​ເງິນຂອງ​ຄັງ​ເງິນ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ແຫ່ງຊາດ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="00F87A3E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​ແຂວງ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ຄອນ</w:t>
      </w:r>
      <w:r w:rsidR="00AF50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ໃຫ້​ສຳເລັດພາຍ​ໃນ</w:t>
      </w:r>
      <w:r w:rsidR="0044479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ເວລາ</w:t>
      </w:r>
      <w:r w:rsidR="006214F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C37F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0421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​ເດືອນ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ຈຳ​ປີ.</w:t>
      </w:r>
      <w:r w:rsidR="001B359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2A598D3E" w14:textId="77777777" w:rsidR="005F45F0" w:rsidRPr="00D66CC9" w:rsidRDefault="00F92355" w:rsidP="00F87A3E">
      <w:pPr>
        <w:numPr>
          <w:ilvl w:val="0"/>
          <w:numId w:val="1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ຊີ​ວິ​ສາ​ຫະ​ກິດ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 ໃຫ້​ສຳ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ເລັດ ພາຍ​ໃນ</w:t>
      </w:r>
      <w:r w:rsidR="0044479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ເວລາ</w:t>
      </w:r>
      <w:r w:rsidR="00F540E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860CE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ສາມ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ເດືອນ ພາຍ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ຫຼັງ​ປິດ​ບັນ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88C5FE9" w14:textId="77777777" w:rsidR="00695354" w:rsidRPr="00D66CC9" w:rsidRDefault="00F92355" w:rsidP="00F87A3E">
      <w:pPr>
        <w:numPr>
          <w:ilvl w:val="0"/>
          <w:numId w:val="1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 ໃນ​ຮູບ​ແບບ​ເອ​ເລັກ​ໂຕ​ຣ​ນິກ ຕ້ອງ​ປະ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ບັດ​ຕາມ​ທີ່​ໄດ້​ກຳນົດ​ໄວ້​ໃນ​ກົດ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ບັບ​ນີ້ ແລະ 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ໝາຍ​ວ່າ​ດ້ວຍ​ທຸ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ລະ​ກຳ​ທາງ​ເອ​ເລັກໂຕ​ຣ​ນິກ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C48460F" w14:textId="77777777" w:rsidR="008C3F94" w:rsidRPr="00D66CC9" w:rsidRDefault="00F92355" w:rsidP="00F87A3E">
      <w:pPr>
        <w:numPr>
          <w:ilvl w:val="0"/>
          <w:numId w:val="1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ສານ​ລາຍ​ງານ​ການ​ເງິນ​ສັງ​ລວມ</w:t>
      </w:r>
      <w:r w:rsidR="004B029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ໃຫ້ສໍາເລັດກ່ອນ</w:t>
      </w:r>
      <w:r w:rsidR="008437A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B029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ວັນທີ 30 ມິຖຸນາ ພາຍຫຼັງປິດບັນຊີປະຈໍາປີ</w:t>
      </w:r>
      <w:r w:rsidR="00BE4C5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0BB4942E" w14:textId="77777777" w:rsidR="008642EE" w:rsidRPr="00D66CC9" w:rsidRDefault="00F92355" w:rsidP="00F87A3E">
      <w:pPr>
        <w:pStyle w:val="ListParagraph"/>
        <w:tabs>
          <w:tab w:val="left" w:pos="198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744" w:name="_Toc372528332"/>
      <w:bookmarkStart w:id="745" w:name="_Toc373564508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ອອກ​</w:t>
      </w:r>
      <w:r w:rsidR="00851C8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ກ່ຽວ​ກັບການ​ສ້າງ​ເອ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 ຂອງ​ຫົວໜ່ວຍ​ຖື​ບັນ​ຊີ.</w:t>
      </w:r>
    </w:p>
    <w:p w14:paraId="29A55D50" w14:textId="77777777" w:rsidR="00B70BE2" w:rsidRPr="00D66CC9" w:rsidRDefault="00B70BE2" w:rsidP="00B763A6">
      <w:pPr>
        <w:pStyle w:val="ListParagraph"/>
        <w:tabs>
          <w:tab w:val="left" w:pos="1980"/>
        </w:tabs>
        <w:spacing w:after="0" w:line="360" w:lineRule="exact"/>
        <w:ind w:left="440" w:firstLine="99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7F98D2B" w14:textId="77777777" w:rsidR="00745C39" w:rsidRPr="00D66CC9" w:rsidRDefault="00F92355" w:rsidP="00407466">
      <w:pPr>
        <w:pStyle w:val="Heading3"/>
      </w:pPr>
      <w:bookmarkStart w:id="746" w:name="_Toc133407049"/>
      <w:bookmarkStart w:id="747" w:name="_Toc133407308"/>
      <w:bookmarkStart w:id="748" w:name="_Toc133408252"/>
      <w:bookmarkStart w:id="749" w:name="_Toc133410376"/>
      <w:bookmarkStart w:id="750" w:name="_Toc133431991"/>
      <w:bookmarkStart w:id="751" w:name="_Toc133937378"/>
      <w:bookmarkStart w:id="752" w:name="_Toc133937549"/>
      <w:bookmarkStart w:id="753" w:name="_Toc135126719"/>
      <w:bookmarkStart w:id="754" w:name="_Toc135127519"/>
      <w:bookmarkStart w:id="755" w:name="_Toc135127733"/>
      <w:bookmarkStart w:id="756" w:name="_Toc138927482"/>
      <w:bookmarkStart w:id="757" w:name="_Toc138928255"/>
      <w:bookmarkEnd w:id="744"/>
      <w:bookmarkEnd w:id="74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4</w:t>
      </w:r>
      <w:r w:rsidR="00E378F8" w:rsidRPr="00D66CC9">
        <w:rPr>
          <w:rFonts w:hint="cs"/>
          <w:cs/>
        </w:rPr>
        <w:t>6</w:t>
      </w:r>
      <w:r w:rsidR="001A7088" w:rsidRPr="00D66CC9">
        <w:rPr>
          <w:rFonts w:hint="cs"/>
          <w:cs/>
        </w:rPr>
        <w:t xml:space="preserve"> </w:t>
      </w:r>
      <w:r w:rsidRPr="00D66CC9">
        <w:rPr>
          <w:cs/>
        </w:rPr>
        <w:t>ຄວາມ​ຮັບ</w:t>
      </w:r>
      <w:r w:rsidRPr="00D66CC9">
        <w:rPr>
          <w:cs/>
        </w:rPr>
        <w:softHyphen/>
        <w:t>ຜິດ</w:t>
      </w:r>
      <w:r w:rsidRPr="00D66CC9">
        <w:rPr>
          <w:cs/>
        </w:rPr>
        <w:softHyphen/>
        <w:t>ຊອບ</w:t>
      </w:r>
      <w:r w:rsidR="00D90718" w:rsidRPr="00D66CC9">
        <w:rPr>
          <w:rFonts w:hint="cs"/>
          <w:cs/>
        </w:rPr>
        <w:t xml:space="preserve"> </w:t>
      </w:r>
      <w:r w:rsidRPr="00D66CC9">
        <w:rPr>
          <w:cs/>
        </w:rPr>
        <w:t>ກ່ຽວ​ກັບເອ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ສານ​ລາຍ​ງານ​ການ​ເງິນ</w:t>
      </w:r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r w:rsidR="00B53F61" w:rsidRPr="00D66CC9">
        <w:rPr>
          <w:rFonts w:hint="cs"/>
          <w:cs/>
        </w:rPr>
        <w:t xml:space="preserve"> </w:t>
      </w:r>
    </w:p>
    <w:p w14:paraId="4BA992EC" w14:textId="77777777" w:rsidR="00745C39" w:rsidRPr="00D66CC9" w:rsidRDefault="00F92355" w:rsidP="00792BF9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ຜູ້​ສັ່ງ​ການ ຫຼື ຜູ້​ບໍ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ຫານ</w:t>
      </w:r>
      <w:r w:rsidR="0046589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ຊີ​ທີ່​ກ່ຽວ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ຂ້ອງ ເປັນ​ຜູ້​ຮັບ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ຊອບ​ໂດຍ​ກົງ ແລະ ຮອບ</w:t>
      </w:r>
      <w:r w:rsidR="005830D2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</w:t>
      </w:r>
      <w:r w:rsidR="00792BF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830D2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ສານ​ລາຍ​ງານ​ການ​ເງິນ​ຂອງ​ຫົວ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ໜ່ວຍ​ຕົນ​ສ້າງ​ຂຶ້ນ ໃນ​ໄລ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ຍະ​ເວ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ລາ​ທີ່​ຕົນ​ເປັນ​ຜູ້​ຮັບ​ຜິດຊອບ ເຖິງ​​ວ່າ​ຈະ​ຍັງ​ດຳ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ລົງ​ຕຳ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ແໜ່ງ ຫຼື ພົ້ນ​ຈາກ​ການ​ເປັນ​ຜູ້​ຮັບ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ຊອບ​ຂອງ​ຫົວ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ໜ່ວຍ​ນັ້ນກໍ​ຕາມ.</w:t>
      </w:r>
    </w:p>
    <w:p w14:paraId="43763B94" w14:textId="77777777" w:rsidR="00FD54DD" w:rsidRPr="00D66CC9" w:rsidRDefault="00FD54DD" w:rsidP="00B763A6">
      <w:pPr>
        <w:spacing w:after="0" w:line="360" w:lineRule="exact"/>
        <w:ind w:left="440" w:firstLine="110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9D8806C" w14:textId="77777777" w:rsidR="00745C39" w:rsidRPr="00D66CC9" w:rsidRDefault="00F92355" w:rsidP="00407466">
      <w:pPr>
        <w:pStyle w:val="Heading3"/>
      </w:pPr>
      <w:bookmarkStart w:id="758" w:name="_Toc133407050"/>
      <w:bookmarkStart w:id="759" w:name="_Toc133407309"/>
      <w:bookmarkStart w:id="760" w:name="_Toc133408253"/>
      <w:bookmarkStart w:id="761" w:name="_Toc133410377"/>
      <w:bookmarkStart w:id="762" w:name="_Toc133431992"/>
      <w:bookmarkStart w:id="763" w:name="_Toc133937379"/>
      <w:bookmarkStart w:id="764" w:name="_Toc133937550"/>
      <w:bookmarkStart w:id="765" w:name="_Toc135126720"/>
      <w:bookmarkStart w:id="766" w:name="_Toc135127520"/>
      <w:bookmarkStart w:id="767" w:name="_Toc135127734"/>
      <w:bookmarkStart w:id="768" w:name="_Toc138927483"/>
      <w:bookmarkStart w:id="769" w:name="_Toc138928256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4</w:t>
      </w:r>
      <w:r w:rsidR="00E378F8" w:rsidRPr="00D66CC9">
        <w:rPr>
          <w:rFonts w:hint="cs"/>
          <w:cs/>
        </w:rPr>
        <w:t>7</w:t>
      </w:r>
      <w:r w:rsidR="001A7088" w:rsidRPr="00D66CC9">
        <w:rPr>
          <w:rFonts w:hint="cs"/>
          <w:cs/>
        </w:rPr>
        <w:t xml:space="preserve"> </w:t>
      </w:r>
      <w:r w:rsidRPr="00D66CC9">
        <w:rPr>
          <w:cs/>
        </w:rPr>
        <w:t>ຄວາມ​ຮັບ</w:t>
      </w:r>
      <w:r w:rsidRPr="00D66CC9">
        <w:rPr>
          <w:cs/>
        </w:rPr>
        <w:softHyphen/>
        <w:t>ຜິດ</w:t>
      </w:r>
      <w:r w:rsidRPr="00D66CC9">
        <w:rPr>
          <w:cs/>
        </w:rPr>
        <w:softHyphen/>
        <w:t>ຊອບ​ໃນ​ການລາຍ​ງານຂອງ​ຫົວ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ຊີ​ແຫ່ງ​ລັດ</w:t>
      </w:r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</w:p>
    <w:p w14:paraId="71C37909" w14:textId="77777777" w:rsidR="00745C39" w:rsidRPr="00D66CC9" w:rsidRDefault="00F92355" w:rsidP="00792BF9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ຊອບ​ໃນ​ການ​ລາຍ​ງານຂອງ​ຫົວ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</w:t>
      </w:r>
      <w:r w:rsidR="001A708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73074B3F" w14:textId="77777777" w:rsidR="00745C39" w:rsidRPr="00D66CC9" w:rsidRDefault="00F92355" w:rsidP="005830D2">
      <w:pPr>
        <w:pStyle w:val="ListParagraph"/>
        <w:numPr>
          <w:ilvl w:val="0"/>
          <w:numId w:val="2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 ຕ້ອງ​ລາຍ​ງານ​ການ​ປະ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ບັດ​ງົບ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ມານ​ແຫ່ງ​ລັດ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ການເຄື່ອນ​ໄຫວ​ທາງ​ດ້ານ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​ການ​ເງິນ ແລະ 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ສົດປະ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</w:t>
      </w:r>
      <w:r w:rsidR="00D36C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​ວັນ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ເດືອນ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ງວດ ແລະ ປີ ໃຫ້​ຖືກ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ຊັດ​ເຈນ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ທັນ​ກຳ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ນົດ​ເວ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 ແລະ ໃຫ້​ສອດ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ຄ່ອງ​ກັບ​ສາລະ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 ແລະ ຄຳ​ແນະ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ນຳ​ຂອງ​ກະ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ຊວງການ​ເງິນ ໂດຍ​ສົມ​ທຽບ​ລະຫວ່າງ​ແຜນ</w:t>
      </w:r>
      <w:r w:rsidR="00792BF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ງົບປະ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ມານ​ເບື້ອງ​ຕົ້ນ ກັບ​ແຜນ​ງົບ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ບັບ​ດັດ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ແກ້ (ຖ້າ​ມີ) ແລະ ຜົນ​ການ​ປະ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ບັດ​ງົບປະມານ​ຕົວ​ຈິງກັບ​</w:t>
      </w:r>
      <w:r w:rsidR="00792BF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ຕົວ​ເລກ​ບົດ​ສະ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ຫຼຸບຂອງ​ຄັງ​ເງິນ​ແຫ່ງ​ຊາດ ລວມ​ທັງ​ການ​ບັນ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ຊີ ແລະ ບົດ​ອະ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ບາຍເຫດຜົນ​ຄວາມ​ແຕກ​ຕ່າງ​ທີ່​ເກີດ​ຂຶ້ນ.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ບົດ​ລາຍ​ງານ​ດັ່ງ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ກ່າວ ຍັງ​ຕ້ອງ​ສະ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ແດງ​ໃຫ້​ເຫັນມູນ​ຄ່າ​ທີ່​ມີ​ໃນ​ຂໍ້​ຜູກ​ພັນ​ທາງ​ການ​ເງິນທີ່​ຍັງ​ບໍ່​ທັນ​ໄດ້​ຊຳລະ ຊຶ່ງ​ມີ​ຄວາມ​ຈຳ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ເປັນ​ໃຫ້​ແກ່​ການ​ວາງ​ແຜນ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ການຈັດ​ສັນ​ງົບປະ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ມານ​ຂອງ​ຫົວ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ມານ ແລະ ການ​ບໍ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ຫານ​ເງິນ​ຂອງ​ກະ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9DEAF30" w14:textId="77777777" w:rsidR="00745C39" w:rsidRPr="00D66CC9" w:rsidRDefault="00F92355" w:rsidP="005830D2">
      <w:pPr>
        <w:pStyle w:val="ListParagraph"/>
        <w:numPr>
          <w:ilvl w:val="0"/>
          <w:numId w:val="2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ຊີ​ແຫ່ງ​ລັດ ຕ້ອງ​ສົ່ງ​ບົດ​ລາຍ​ງານ ກ່ຽວ​ກັບ​ການ​ປະ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ບັດ​ງົບ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ມານ ໃຫ້​ແກ່​</w:t>
      </w:r>
      <w:r w:rsidR="0028341E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ຂະແໜງ</w:t>
      </w:r>
      <w:r w:rsidR="00792BF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28341E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​ການ​ເງິນ​ທັນ​ກຳ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EF3B5A7" w14:textId="77777777" w:rsidR="00745C39" w:rsidRPr="00D66CC9" w:rsidRDefault="00F92355" w:rsidP="005830D2">
      <w:pPr>
        <w:pStyle w:val="ListParagraph"/>
        <w:numPr>
          <w:ilvl w:val="0"/>
          <w:numId w:val="2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 ຕ້ອງ​ສົ່ງ​ເອ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ສານ​ລາຍ​ງານ​ການ​ເງິນ​ສັງ​ລວມ</w:t>
      </w:r>
      <w:r w:rsidR="008E4EC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ບານ​ທັນກຳ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ນົດ​ເວ​ລາ.</w:t>
      </w:r>
    </w:p>
    <w:p w14:paraId="168CB331" w14:textId="77777777" w:rsidR="00B70BE2" w:rsidRPr="00D66CC9" w:rsidRDefault="00B70BE2" w:rsidP="00B763A6">
      <w:pPr>
        <w:pStyle w:val="ListParagraph"/>
        <w:tabs>
          <w:tab w:val="left" w:pos="198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EC32B74" w14:textId="77777777" w:rsidR="00745C39" w:rsidRPr="00D66CC9" w:rsidRDefault="00F92355" w:rsidP="00407466">
      <w:pPr>
        <w:pStyle w:val="Heading3"/>
      </w:pPr>
      <w:bookmarkStart w:id="770" w:name="_Toc133407051"/>
      <w:bookmarkStart w:id="771" w:name="_Toc133407310"/>
      <w:bookmarkStart w:id="772" w:name="_Toc133408254"/>
      <w:bookmarkStart w:id="773" w:name="_Toc133410378"/>
      <w:bookmarkStart w:id="774" w:name="_Toc133431993"/>
      <w:bookmarkStart w:id="775" w:name="_Toc133937380"/>
      <w:bookmarkStart w:id="776" w:name="_Toc133937551"/>
      <w:bookmarkStart w:id="777" w:name="_Toc135126721"/>
      <w:bookmarkStart w:id="778" w:name="_Toc135127521"/>
      <w:bookmarkStart w:id="779" w:name="_Toc135127735"/>
      <w:bookmarkStart w:id="780" w:name="_Toc138927484"/>
      <w:bookmarkStart w:id="781" w:name="_Toc13892825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4</w:t>
      </w:r>
      <w:r w:rsidR="008E4ECC" w:rsidRPr="00D66CC9">
        <w:rPr>
          <w:rFonts w:hint="cs"/>
          <w:cs/>
        </w:rPr>
        <w:t>8</w:t>
      </w:r>
      <w:r w:rsidR="00B07CBB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B53F61" w:rsidRPr="00D66CC9">
        <w:rPr>
          <w:rFonts w:hint="cs"/>
          <w:cs/>
        </w:rPr>
        <w:t>ປັບປຸງ</w:t>
      </w:r>
      <w:r w:rsidRPr="00D66CC9">
        <w:rPr>
          <w:cs/>
        </w:rPr>
        <w:t>) ຄວາມ​ຮັບ</w:t>
      </w:r>
      <w:r w:rsidRPr="00D66CC9">
        <w:rPr>
          <w:cs/>
        </w:rPr>
        <w:softHyphen/>
        <w:t>ຜິດ</w:t>
      </w:r>
      <w:r w:rsidRPr="00D66CC9">
        <w:rPr>
          <w:cs/>
        </w:rPr>
        <w:softHyphen/>
        <w:t>ຊອບໃນ</w:t>
      </w:r>
      <w:r w:rsidRPr="00D66CC9">
        <w:rPr>
          <w:strike/>
          <w:cs/>
        </w:rPr>
        <w:t>​</w:t>
      </w:r>
      <w:r w:rsidRPr="00D66CC9">
        <w:rPr>
          <w:cs/>
        </w:rPr>
        <w:t>ການ​ລາຍ​ງານຂອງ​ຫົວ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ຊີ​ວິ​ສາ​ຫະ​ກິດ</w:t>
      </w:r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</w:p>
    <w:p w14:paraId="1066D404" w14:textId="77777777" w:rsidR="00D64E64" w:rsidRPr="00D66CC9" w:rsidRDefault="0038230F" w:rsidP="00021E7A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ວິ​ສາ​ຫະ​ກິດທີ່​ຕິດພັນກັບ​​ຜົນ​ປະໂຫຍດ​ສາທາລະນະ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ວິ​ສາ​ຫະ​ກິດ​</w:t>
      </w:r>
      <w:r w:rsidR="00F26B7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ທີ່ບໍ່​ຕິດພັນກັບຜົນ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ໂຫຍດສາທາລະນະ ລວມ​ທັງ​ວິ​ສາ​ຫະ​ກິດ​ຂອງ​ລັດ ຫຼື ວິ​ສາ​ຫະ​ກິດ​ປະ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ສົມ ຕ້ອງ​ສົ່ງ​ເອ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ສານ​ລາຍ​ງານ​ການເງິນ​ປະ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ຈຳ​ປີ </w:t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ຢ່າງ​ເປັນ​ປົກ</w:t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ຕິ ແລະ ບົດ​ລາຍ​ງານ​ການ​ກວດ​ສອບ ສຳ</w:t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softHyphen/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ລັບ​ວິ​ສາ​ຫະ​ກິດທີ່​ຖືກ​ກວດ​ສອບ ພາຍ​ໃນ</w:t>
      </w:r>
      <w:r w:rsidR="00444797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ເວລາ</w:t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</w:t>
      </w:r>
      <w:r w:rsidR="005830D2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ສາມ​ເດືອນ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ນັບ​ແຕ່​</w:t>
      </w:r>
      <w:r w:rsidR="008E4EC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​ປິດ​ບັນ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ຈຳ​ປີ</w:t>
      </w:r>
      <w:r w:rsidR="00CB4DA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ເປັນຕົ້ນໄປ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ໃຫ້​ຂະ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ແໜງ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ການ​ການ​ເງິນ ແລະ ຂະ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ແໜງການ​ອື່ນ​ທີ່​ກ່ຽວຂ້ອງ </w:t>
      </w:r>
      <w:r w:rsidR="00F2467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</w:t>
      </w:r>
      <w:r w:rsidR="005830D2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ອ​ຄຸ້ມ​ຄອງ</w:t>
      </w:r>
      <w:r w:rsidR="005830D2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ຕິດ</w:t>
      </w:r>
      <w:r w:rsidR="005830D2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</w:t>
      </w:r>
      <w:r w:rsidR="00021E7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</w:t>
      </w:r>
      <w:r w:rsidR="00021E7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​ການຈັດ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ຕັ້ງ​ປະ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ບັດ​ວຽກ​ງານ​ບັນ​ຊີ.</w:t>
      </w:r>
    </w:p>
    <w:p w14:paraId="53E04CE2" w14:textId="77777777" w:rsidR="002E0285" w:rsidRPr="00D66CC9" w:rsidRDefault="00F92355" w:rsidP="00021E7A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ທະ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ຄານ</w:t>
      </w:r>
      <w:r w:rsidR="00A61B67" w:rsidRPr="00D66CC9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ທຸລະກິດ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 xml:space="preserve"> ແລະ ສະ​ຖາ​ບັນ​ການ​ເງິນ​ອື່ນ ທີ່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ຢູ່​ພາຍ​ໃຕ້​ການ​ຄຸ້ມ​ຄອງຂອງ​ທະ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softHyphen/>
        <w:t xml:space="preserve">ຄານແຫ່ງ ສປປ ລາວ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ບັດ​ຕາມ​ລະ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ບຽບ​ການ​ລາຍ​ງານຂອງ​ທະ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ຄານແຫ່ງ ສປປ ລາວ.</w:t>
      </w:r>
    </w:p>
    <w:p w14:paraId="5EF2531D" w14:textId="77777777" w:rsidR="0009576A" w:rsidRPr="00D66CC9" w:rsidRDefault="0009576A" w:rsidP="00021E7A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ບໍລິສັດຈົດທະບຽນ</w:t>
      </w:r>
      <w:r w:rsidR="00B76A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ໃນຕະຫຼາດຫຼັກຊັບ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ສາມາດສົ່ງເອກະສານລາຍງານການເງິນ</w:t>
      </w:r>
      <w:r w:rsidR="00785B8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830D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ປະຈຳປີ ລວມທັງ</w:t>
      </w:r>
      <w:r w:rsidR="00021E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ບົດລາຍງານການກວດສອບ ພາຍໃນ</w:t>
      </w:r>
      <w:r w:rsidR="0044479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ເວລາ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4409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ໜຶ່ງຮ້ອຍຊາວວັນ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ນັບແຕ່</w:t>
      </w:r>
      <w:r w:rsidR="00785B8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ປິດບັນຊີປະຈຳປີ</w:t>
      </w:r>
      <w:r w:rsidR="00785B8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4704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ເປັນຕົ້ນໄປ </w:t>
      </w:r>
      <w:r w:rsidR="00A06DA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="0034704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="00B76A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ເງິນ ແລະ</w:t>
      </w:r>
      <w:r w:rsidR="00B76A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ກະຊວງ</w:t>
      </w:r>
      <w:r w:rsidR="00A61B6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B76A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ທີ່ກ່ຽວຂ້ອງ.</w:t>
      </w:r>
    </w:p>
    <w:p w14:paraId="116B77A6" w14:textId="77777777" w:rsidR="0009576A" w:rsidRPr="00D66CC9" w:rsidRDefault="0009576A" w:rsidP="00021E7A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ການ​ລາຍ​ງານ​ດ້ານ​ການ​ເງິນ ຕໍ່​ຂະ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ການ​ການ​ເງິນ ສາ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ມາດ​ສົ່ງ​ໃນ​ຮູບ​ແບບທີ່​ເປັນ​ເຈ</w:t>
      </w:r>
      <w:r w:rsidR="000C6AC0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້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ຍ ຫຼື ທາງ​ເອ​ເລັກ​ໂຕ​ຣ​ນິກ.</w:t>
      </w: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</w:p>
    <w:p w14:paraId="62D9D54C" w14:textId="77777777" w:rsidR="00B76A53" w:rsidRPr="00D66CC9" w:rsidRDefault="00B76A53" w:rsidP="00B763A6">
      <w:pPr>
        <w:pStyle w:val="ListParagraph"/>
        <w:spacing w:after="0" w:line="360" w:lineRule="exact"/>
        <w:ind w:left="284" w:firstLine="709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59D8B513" w14:textId="77777777" w:rsidR="00745C39" w:rsidRPr="00D66CC9" w:rsidRDefault="00F92355" w:rsidP="00407466">
      <w:pPr>
        <w:pStyle w:val="Heading3"/>
      </w:pPr>
      <w:bookmarkStart w:id="782" w:name="_Toc133407052"/>
      <w:bookmarkStart w:id="783" w:name="_Toc133407311"/>
      <w:bookmarkStart w:id="784" w:name="_Toc133408255"/>
      <w:bookmarkStart w:id="785" w:name="_Toc133410379"/>
      <w:bookmarkStart w:id="786" w:name="_Toc133431995"/>
      <w:bookmarkStart w:id="787" w:name="_Toc133937382"/>
      <w:bookmarkStart w:id="788" w:name="_Toc133937553"/>
      <w:bookmarkStart w:id="789" w:name="_Toc135126722"/>
      <w:bookmarkStart w:id="790" w:name="_Toc135127522"/>
      <w:bookmarkStart w:id="791" w:name="_Toc135127736"/>
      <w:bookmarkStart w:id="792" w:name="_Toc138927485"/>
      <w:bookmarkStart w:id="793" w:name="_Toc13892825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CB19AD" w:rsidRPr="00D66CC9">
        <w:rPr>
          <w:rFonts w:hint="cs"/>
          <w:cs/>
        </w:rPr>
        <w:t>49</w:t>
      </w:r>
      <w:r w:rsidR="0009576A" w:rsidRPr="00D66CC9">
        <w:rPr>
          <w:rFonts w:hint="cs"/>
          <w:cs/>
        </w:rPr>
        <w:t xml:space="preserve"> </w:t>
      </w:r>
      <w:r w:rsidR="00703D6F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ການ​ເປີດ</w:t>
      </w:r>
      <w:r w:rsidRPr="00D66CC9">
        <w:rPr>
          <w:cs/>
        </w:rPr>
        <w:softHyphen/>
        <w:t>ເຜີຍ ແລະ ການ​ເຂົ້າ​ເຖິງ​ຂໍ້​ມູນ​ບັນ</w:t>
      </w:r>
      <w:r w:rsidRPr="00D66CC9">
        <w:rPr>
          <w:cs/>
        </w:rPr>
        <w:softHyphen/>
        <w:t>ຊີ</w:t>
      </w:r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r w:rsidRPr="00D66CC9">
        <w:rPr>
          <w:cs/>
        </w:rPr>
        <w:t xml:space="preserve"> </w:t>
      </w:r>
    </w:p>
    <w:p w14:paraId="69A78C64" w14:textId="77777777" w:rsidR="00745C39" w:rsidRPr="00D66CC9" w:rsidRDefault="00F92355" w:rsidP="00942231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ສານ​ລາຍ​ງານ​ການ​ເງິນ​ສັງ​ລວມ​ຂອງ​ລັດ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ບານ ແມ່ນ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</w:t>
      </w:r>
      <w:r w:rsidR="00630739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ານ​ການ​ເງິນ ເພື່ອ​ເປັນ​ບ່ອນ​ອີງໃຫ້​</w:t>
      </w:r>
      <w:r w:rsidR="00630739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ການ​ກວດ​ສອບ​ແຫ່ງ​ລັດ ດຳ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ເນີນ​ການ​ກວດ​ສອບ​ບົດ​ສະ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ຫຼຸບ​ຂາດ​ຕົວການ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ບັດ​ແຜນ​ງົບປະມານ​ປະ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ຈຳ​ປີ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​ຂອງ​ລັດ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ຖະບານ</w:t>
      </w:r>
      <w:r w:rsidR="00D36C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CB19A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ຫຼັງ​​ໄດ້​ຮັບ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ຮອງ​ຈາກ​ສະ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ພາ​ແຫ່ງ​ຊາດ​ແລ້ວ ກໍ​ໃຫ້​ເປີດເຜີຍ​ລົງ​​</w:t>
      </w:r>
      <w:r w:rsidR="00904A1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ເວັບໄຊຂອງກະຊວງການເງິນ </w:t>
      </w:r>
      <w:r w:rsidR="003B63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ແລະ/</w:t>
      </w:r>
      <w:r w:rsidR="00904A1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 ເວັບໄຊອື່ນ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5BC1C725" w14:textId="77777777" w:rsidR="00B16CFF" w:rsidRPr="00D66CC9" w:rsidRDefault="00F92355" w:rsidP="00EA38FD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ຈຳ​ປີ​ຂອງ​ວິ​ສາ​ຫະ​ກິດ ຕ້ອງ​ຜ່ານ​ການ​ກວດ​ສອບ ຕາມ​ທີ່​ໄດ້​ກຳນົດ​ໄວ້​ໃນ​​ກົດໝາຍ​</w:t>
      </w:r>
      <w:r w:rsidR="003B63F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ລະບຽບການ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ທີ່​ກ່ຽວ​ຂ້ອງ. 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 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ມາດ​ເຂົ້າ​ເຖິງ</w:t>
      </w:r>
      <w:r w:rsidR="00A06D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​ຂໍ້​ມູນ​</w:t>
      </w:r>
      <w:r w:rsidR="00630739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 ດ້ານ​ການ​ເງິນ​ຂອງ​ວິ​ສາ​ຫະ​ກິດ ໂດຍ​ຜ່ານ​ຂະ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ການ​ທີ່​ກ່ຽວ​ຂ້ອງ. ສຳ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ລັບ​ເອ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</w:t>
      </w:r>
      <w:r w:rsidR="00067F7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ການ​ເງິນຂອງ​ບໍ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ສັດ​​ຈົດ​ທະ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ບຽນ​ໃນ​ຕະ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ຫຼາດ​ຫຼັກ​ຊັບ ຕ້ອງ​ເປີດ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ເຜີຍ​ຂໍ້​ມູນ​ໃຫ້​ມວນ​ຊົນ ຕາມ​ທີ່​ໄດ້​ກຳ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ນົດ​ໄວ້​ໃນ​ກົດໝາຍ​ວ່າ​ດ້ວຍ​ຫຼັກ​ຊັບ.</w:t>
      </w:r>
    </w:p>
    <w:p w14:paraId="3401C915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794" w:name="_Toc133410380"/>
      <w:bookmarkStart w:id="795" w:name="_Toc133431996"/>
      <w:bookmarkStart w:id="796" w:name="_Toc133937383"/>
      <w:bookmarkStart w:id="797" w:name="_Toc133937554"/>
      <w:bookmarkStart w:id="798" w:name="_Toc135126723"/>
      <w:bookmarkStart w:id="799" w:name="_Toc135127523"/>
      <w:bookmarkStart w:id="800" w:name="_Toc135127737"/>
      <w:bookmarkStart w:id="801" w:name="_Toc138927486"/>
      <w:bookmarkStart w:id="802" w:name="_Toc138928259"/>
      <w:r w:rsidRPr="00D66CC9">
        <w:rPr>
          <w:rFonts w:eastAsia="Phetsarath OT" w:cs="Phetsarath OT"/>
          <w:szCs w:val="26"/>
          <w:cs/>
        </w:rPr>
        <w:lastRenderedPageBreak/>
        <w:t xml:space="preserve">ໝວດ​ທີ </w:t>
      </w:r>
      <w:r w:rsidRPr="00D66CC9">
        <w:rPr>
          <w:rFonts w:eastAsia="Phetsarath OT" w:cs="Phetsarath OT"/>
          <w:szCs w:val="26"/>
        </w:rPr>
        <w:t>7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438C0105" w14:textId="77777777" w:rsidR="00A61B67" w:rsidRPr="00D66CC9" w:rsidRDefault="00A61B67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x-none" w:eastAsia="x-none" w:bidi="lo-LA"/>
        </w:rPr>
      </w:pPr>
      <w:r w:rsidRPr="00D66C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x-none" w:eastAsia="x-none" w:bidi="lo-LA"/>
        </w:rPr>
        <w:t xml:space="preserve">ການເກັບຮັກສາ, ການທຳລາຍ </w:t>
      </w:r>
    </w:p>
    <w:p w14:paraId="6D100736" w14:textId="77777777" w:rsidR="00B70BE2" w:rsidRPr="00D66CC9" w:rsidRDefault="00A61B67" w:rsidP="00B763A6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x-none" w:eastAsia="x-none" w:bidi="lo-LA"/>
        </w:rPr>
      </w:pPr>
      <w:r w:rsidRPr="00D66CC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x-none" w:eastAsia="x-none" w:bidi="lo-LA"/>
        </w:rPr>
        <w:t>ເອກະສານ ແລະ ຂໍ້ມູນ ການບັນຊີ</w:t>
      </w:r>
    </w:p>
    <w:p w14:paraId="1AF1A020" w14:textId="77777777" w:rsidR="00A61B67" w:rsidRPr="00D66CC9" w:rsidRDefault="00A61B67" w:rsidP="00B763A6">
      <w:pPr>
        <w:spacing w:after="0" w:line="360" w:lineRule="exact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val="x-none" w:eastAsia="x-none" w:bidi="lo-LA"/>
        </w:rPr>
      </w:pPr>
    </w:p>
    <w:p w14:paraId="4298A8B1" w14:textId="77777777" w:rsidR="00745C39" w:rsidRPr="00D66CC9" w:rsidRDefault="00F92355" w:rsidP="00407466">
      <w:pPr>
        <w:pStyle w:val="Heading3"/>
      </w:pPr>
      <w:bookmarkStart w:id="803" w:name="_Toc133407053"/>
      <w:bookmarkStart w:id="804" w:name="_Toc133407312"/>
      <w:bookmarkStart w:id="805" w:name="_Toc133408256"/>
      <w:bookmarkStart w:id="806" w:name="_Toc133410382"/>
      <w:bookmarkStart w:id="807" w:name="_Toc133431998"/>
      <w:bookmarkStart w:id="808" w:name="_Toc133937385"/>
      <w:bookmarkStart w:id="809" w:name="_Toc133937556"/>
      <w:bookmarkStart w:id="810" w:name="_Toc135126725"/>
      <w:bookmarkStart w:id="811" w:name="_Toc135127525"/>
      <w:bookmarkStart w:id="812" w:name="_Toc135127739"/>
      <w:bookmarkStart w:id="813" w:name="_Toc138927488"/>
      <w:bookmarkStart w:id="814" w:name="_Toc138928261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5</w:t>
      </w:r>
      <w:r w:rsidR="003839C6" w:rsidRPr="00D66CC9">
        <w:rPr>
          <w:rFonts w:hint="cs"/>
          <w:cs/>
        </w:rPr>
        <w:t>0</w:t>
      </w:r>
      <w:r w:rsidR="001A7088" w:rsidRPr="00D66CC9">
        <w:rPr>
          <w:rFonts w:hint="cs"/>
          <w:cs/>
        </w:rPr>
        <w:t xml:space="preserve"> </w:t>
      </w:r>
      <w:r w:rsidRPr="00D66CC9">
        <w:rPr>
          <w:cs/>
        </w:rPr>
        <w:t>ໄລ</w:t>
      </w:r>
      <w:r w:rsidRPr="00D66CC9">
        <w:rPr>
          <w:cs/>
        </w:rPr>
        <w:softHyphen/>
        <w:t>ຍະ​ເວ</w:t>
      </w:r>
      <w:r w:rsidRPr="00D66CC9">
        <w:rPr>
          <w:cs/>
        </w:rPr>
        <w:softHyphen/>
        <w:t>ລາ ແລະ ວິ</w:t>
      </w:r>
      <w:r w:rsidRPr="00D66CC9">
        <w:rPr>
          <w:cs/>
        </w:rPr>
        <w:softHyphen/>
        <w:t>ທີ​ການເກັບ​ຮັກ</w:t>
      </w:r>
      <w:r w:rsidRPr="00D66CC9">
        <w:rPr>
          <w:cs/>
        </w:rPr>
        <w:softHyphen/>
        <w:t>ສາ</w:t>
      </w:r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</w:p>
    <w:p w14:paraId="758C698F" w14:textId="77777777" w:rsidR="003B2011" w:rsidRPr="00D66CC9" w:rsidRDefault="00F92355" w:rsidP="008E118D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ຕ້ອງ​ເກັບ​ຮັກ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ຊີ​ໄວ້​ຢ່າງ​ໜ້ອຍ ເປັນ​ເວ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</w:t>
      </w:r>
      <w:r w:rsidR="00EC6E4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​ສິບ​ປີ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ໃນ​ກໍລະນີ​ເອກະ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 ພົວ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ພັນ​ກັບ​ສັນ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ຍາ​ໃດ​ໜຶ່ງ ຕ້ອງ​ຮັກ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ສາ​ໄວ້​ຕື່ມ​ອີກ</w:t>
      </w:r>
      <w:r w:rsidR="00196CA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​ສິບ​ປີ ພາຍ​ຫຼັງ​ສັ​ນຍາ​ໄດ້ສິ້ນ​ສຸດ​ລົງ. </w:t>
      </w:r>
    </w:p>
    <w:p w14:paraId="26BA9C4B" w14:textId="77777777" w:rsidR="00745C39" w:rsidRPr="00D66CC9" w:rsidRDefault="00F92355" w:rsidP="008E118D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ການ​ເກັບ​ຮັກ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ສານ​ການ​ບັນ​ຊີີ ໃຫ້​ປະ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  <w:r w:rsidR="00D7108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600AC123" w14:textId="77777777" w:rsidR="00745C39" w:rsidRPr="00D66CC9" w:rsidRDefault="00F92355" w:rsidP="00641B7C">
      <w:pPr>
        <w:pStyle w:val="ListParagraph"/>
        <w:numPr>
          <w:ilvl w:val="0"/>
          <w:numId w:val="1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ຈັດ​ລຽງ​ຕາມ</w:t>
      </w:r>
      <w:r w:rsidR="007A240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ເລກ​ລຳ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ເນື້ອ​ໃນ​ລາຍ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ຕາມ​ລຳ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ດັບ​ເວ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 ແລະ ຈັດ​ເຂົ້າ​ແຟ້ມເອກະ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 ຢ່າງ​ເປັນ​ລະ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48162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ບົບ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7A03807" w14:textId="77777777" w:rsidR="00532002" w:rsidRPr="00D66CC9" w:rsidRDefault="00F92355" w:rsidP="00641B7C">
      <w:pPr>
        <w:pStyle w:val="ListParagraph"/>
        <w:numPr>
          <w:ilvl w:val="0"/>
          <w:numId w:val="1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ເກັບ​ຮັກ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ສາ​ໄວ້​ເປັນ​ຢ່າງ​ດີ​ໃນ​ສະ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 ບ່ອນ​ຫົວ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ຊີຕັ້ງ​ຢູ່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ກັນ​ຄວາມປອດ​ໄພ ແລະ ຊອກ​ຫາ​ໄດ້​ງ່າຍ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89235FD" w14:textId="77777777" w:rsidR="00745C39" w:rsidRPr="00D66CC9" w:rsidRDefault="00F92355" w:rsidP="00641B7C">
      <w:pPr>
        <w:pStyle w:val="ListParagraph"/>
        <w:numPr>
          <w:ilvl w:val="0"/>
          <w:numId w:val="1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ເກັບ​ຮັກ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ສາ​ຂໍ້​ມູນ​ບັນ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ຊີ​ທາງ​ເອ​ເລັກ​ໂຕ​ຣ​ນິກ​ໄວ້</w:t>
      </w:r>
      <w:r w:rsidR="003839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​ໃນ​ຖານ​ຂໍ້​ມູນ​ຂອງ​ຕົນທີ່​ສາ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ມາດ​ເຊື່ອມ​ໂຍງ​ກັບ​ສູນ​ຂໍ້​ມູນ</w:t>
      </w:r>
      <w:r w:rsidR="003839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</w:t>
      </w:r>
      <w:r w:rsidR="008E118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​ການ​ເງິນ​ຂອງ​ກະ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ຊວງ​ການ​ເງິນ.</w:t>
      </w:r>
    </w:p>
    <w:p w14:paraId="1C2E15C3" w14:textId="77777777" w:rsidR="00623FDB" w:rsidRPr="00D66CC9" w:rsidRDefault="00623FDB" w:rsidP="00B763A6">
      <w:pPr>
        <w:pStyle w:val="ListParagraph"/>
        <w:tabs>
          <w:tab w:val="left" w:pos="1870"/>
          <w:tab w:val="left" w:pos="198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F058E37" w14:textId="77777777" w:rsidR="00AB2998" w:rsidRPr="00D66CC9" w:rsidRDefault="00F92355" w:rsidP="00407466">
      <w:pPr>
        <w:pStyle w:val="Heading3"/>
        <w:rPr>
          <w:rFonts w:hint="cs"/>
        </w:rPr>
      </w:pPr>
      <w:bookmarkStart w:id="815" w:name="_Toc133407054"/>
      <w:bookmarkStart w:id="816" w:name="_Toc133407313"/>
      <w:bookmarkStart w:id="817" w:name="_Toc133408257"/>
      <w:bookmarkStart w:id="818" w:name="_Toc133410383"/>
      <w:bookmarkStart w:id="819" w:name="_Toc133431999"/>
      <w:bookmarkStart w:id="820" w:name="_Toc133937386"/>
      <w:bookmarkStart w:id="821" w:name="_Toc133937557"/>
      <w:bookmarkStart w:id="822" w:name="_Toc135126726"/>
      <w:bookmarkStart w:id="823" w:name="_Toc135127526"/>
      <w:bookmarkStart w:id="824" w:name="_Toc135127740"/>
      <w:bookmarkStart w:id="825" w:name="_Toc138927489"/>
      <w:bookmarkStart w:id="826" w:name="_Toc138928262"/>
      <w:r w:rsidRPr="00D66CC9">
        <w:rPr>
          <w:cs/>
        </w:rPr>
        <w:t>ມາດ</w:t>
      </w:r>
      <w:r w:rsidRPr="00D66CC9">
        <w:rPr>
          <w:cs/>
        </w:rPr>
        <w:softHyphen/>
        <w:t>ຕາ</w:t>
      </w:r>
      <w:r w:rsidR="001A0051" w:rsidRPr="00D66CC9">
        <w:rPr>
          <w:rFonts w:hint="cs"/>
          <w:cs/>
        </w:rPr>
        <w:t xml:space="preserve"> </w:t>
      </w:r>
      <w:r w:rsidR="00520628" w:rsidRPr="00D66CC9">
        <w:rPr>
          <w:rFonts w:hint="cs"/>
          <w:cs/>
        </w:rPr>
        <w:t>5</w:t>
      </w:r>
      <w:r w:rsidR="007C1170" w:rsidRPr="00D66CC9">
        <w:rPr>
          <w:rFonts w:hint="cs"/>
          <w:cs/>
        </w:rPr>
        <w:t>1</w:t>
      </w:r>
      <w:r w:rsidR="001A0051" w:rsidRPr="00D66CC9">
        <w:rPr>
          <w:rFonts w:hint="cs"/>
          <w:cs/>
        </w:rPr>
        <w:t xml:space="preserve"> (ປັບປຸງ) </w:t>
      </w:r>
      <w:r w:rsidRPr="00D66CC9">
        <w:rPr>
          <w:cs/>
        </w:rPr>
        <w:t>ການ​ເກັບ​ມ້ຽນ​ຂໍ້​ມູນ​ບັນ</w:t>
      </w:r>
      <w:r w:rsidRPr="00D66CC9">
        <w:rPr>
          <w:cs/>
        </w:rPr>
        <w:softHyphen/>
        <w:t>ຊີ​ທາງ​ເອ​ເລັກ​ໂຕ​ຣ​ນິກ</w:t>
      </w:r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14:paraId="032DAC8D" w14:textId="77777777" w:rsidR="00623FDB" w:rsidRPr="00D66CC9" w:rsidRDefault="00F92355" w:rsidP="008E118D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ທີ່</w:t>
      </w:r>
      <w:r w:rsidR="00AB299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ປະຕິບັດລະບົບບັນຊີ ໂດຍ</w:t>
      </w:r>
      <w:r w:rsidR="007355E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</w:t>
      </w:r>
      <w:r w:rsidR="00AB299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ເຄື່ອງ</w:t>
      </w:r>
      <w:r w:rsidR="00EF5D7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ມືທາງ</w:t>
      </w:r>
      <w:r w:rsidR="00AB299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ເອເລັກໂຕຣນິກ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​ຕ້ອງ​ຮັກ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ສາ​ຂໍ້​ມູນ​ດ້ານ​ການ​ບັນ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ຊີ​ໄວ້​ໃນ​ຖານ​ຂໍ້​ມູນ ໃຫ້​ມີ​ຄວາມ​ໝັ້ນ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ຄົງ ແລະ ປອດ​ໄພ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ມາດ​ເກັບ​ຮັກ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ສາ​ຂໍ້​ມູນ​​ຢ່າງ​ຍາວ​ນານ ແລະ ສອດ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ຄ່ອງ​ກັບ​ຫຼັກ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ການ​ເກັບ​ມ້ຽນ​ເອ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ສານ​ຂໍ້​ມູນ ຕາມ​ທີ່​ໄດ້​ກຳ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ໝາຍ​ວ່າ​ດ້ວຍ​ທຸ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ລະ​ກຳ​ທາງ​</w:t>
      </w:r>
      <w:r w:rsidR="008E118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ເອ​ເລັກ​ໂຕ​ຣ​ນິກ.</w:t>
      </w:r>
    </w:p>
    <w:p w14:paraId="0A41452A" w14:textId="77777777" w:rsidR="00A61B67" w:rsidRPr="00D66CC9" w:rsidRDefault="00A61B67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0507089F" w14:textId="77777777" w:rsidR="00745C39" w:rsidRPr="00D66CC9" w:rsidRDefault="00F92355" w:rsidP="00407466">
      <w:pPr>
        <w:pStyle w:val="Heading3"/>
      </w:pPr>
      <w:bookmarkStart w:id="827" w:name="_Toc133407055"/>
      <w:bookmarkStart w:id="828" w:name="_Toc133407314"/>
      <w:bookmarkStart w:id="829" w:name="_Toc133408258"/>
      <w:bookmarkStart w:id="830" w:name="_Toc133410384"/>
      <w:bookmarkStart w:id="831" w:name="_Toc133432000"/>
      <w:bookmarkStart w:id="832" w:name="_Toc133937387"/>
      <w:bookmarkStart w:id="833" w:name="_Toc133937558"/>
      <w:bookmarkStart w:id="834" w:name="_Toc135126727"/>
      <w:bookmarkStart w:id="835" w:name="_Toc135127527"/>
      <w:bookmarkStart w:id="836" w:name="_Toc135127741"/>
      <w:bookmarkStart w:id="837" w:name="_Toc138927490"/>
      <w:bookmarkStart w:id="838" w:name="_Toc13892826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5</w:t>
      </w:r>
      <w:r w:rsidR="004D2365" w:rsidRPr="00D66CC9">
        <w:rPr>
          <w:rFonts w:hint="cs"/>
          <w:cs/>
        </w:rPr>
        <w:t>2</w:t>
      </w:r>
      <w:r w:rsidR="00D36385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AE6692" w:rsidRPr="00D66CC9">
        <w:rPr>
          <w:rFonts w:hint="cs"/>
          <w:cs/>
        </w:rPr>
        <w:t>ປັບປຸງ</w:t>
      </w:r>
      <w:r w:rsidRPr="00D66CC9">
        <w:rPr>
          <w:cs/>
        </w:rPr>
        <w:t>) ການ​ທຳ</w:t>
      </w:r>
      <w:r w:rsidRPr="00D66CC9">
        <w:rPr>
          <w:cs/>
        </w:rPr>
        <w:softHyphen/>
        <w:t>ລາຍ​ເອ</w:t>
      </w:r>
      <w:r w:rsidRPr="00D66CC9">
        <w:rPr>
          <w:cs/>
        </w:rPr>
        <w:softHyphen/>
        <w:t>ກະ</w:t>
      </w:r>
      <w:r w:rsidRPr="00D66CC9">
        <w:rPr>
          <w:cs/>
        </w:rPr>
        <w:softHyphen/>
        <w:t>ສານ​ການ​ບັນ</w:t>
      </w:r>
      <w:r w:rsidRPr="00D66CC9">
        <w:rPr>
          <w:cs/>
        </w:rPr>
        <w:softHyphen/>
        <w:t>ຊີ</w:t>
      </w:r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</w:p>
    <w:p w14:paraId="79E2743F" w14:textId="77777777" w:rsidR="00745C39" w:rsidRPr="00D66CC9" w:rsidRDefault="00F92355" w:rsidP="00B763A6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ການ​ທຳ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ລາຍ​ເອ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1577D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ທີ່​ສິ້ນ​ສຸດ​</w:t>
      </w:r>
      <w:r w:rsidR="0018099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ໄລຍະ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</w:t>
      </w:r>
      <w:r w:rsidR="0018099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="005238A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238A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ຕາມທີ່ໄດ້ກໍານົດໄວ້ໃນ</w:t>
      </w:r>
      <w:r w:rsidR="00641B7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ວັກທີ</w:t>
      </w:r>
      <w:r w:rsidR="004207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ໜຶ່ງ </w:t>
      </w:r>
      <w:r w:rsidR="005238A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ມາດຕາ </w:t>
      </w:r>
      <w:r w:rsidR="005238AD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50 </w:t>
      </w:r>
      <w:r w:rsidR="005238A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ຂອງກົດໝາຍສະບັບນີ້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ຕ້ອງ​ໄດ້​ກວດ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ອຽດລາຍການ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C607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ຈຳນວນ,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ເນື້ອ​ໃນ</w:t>
      </w:r>
      <w:r w:rsidR="00CC607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ສານ​ທີ່​ຈະ​ທຳລາຍ ແລະ ຕ້ອງ</w:t>
      </w:r>
      <w:r w:rsidR="001A005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ໄດ້ຮັບການເຫັນດີ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ຈາກ</w:t>
      </w:r>
      <w:r w:rsidR="0006532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ຜູ້​ສັ່ງ​ການ ຫຼື ຜູ້​ບໍ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ລິຫານຂອງ​ຫົວໜ່ວຍ​ຖື​ບັນ​ຊີ</w:t>
      </w:r>
      <w:r w:rsidR="001A005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="00AB3E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ຢັ້ງຢືນຄວາມຖືກຕ້ອງ</w:t>
      </w:r>
      <w:r w:rsidR="00641B7C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B3E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ຈາກ</w:t>
      </w:r>
      <w:r w:rsidR="001A005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ເຈົ້າໜ້າທີ່</w:t>
      </w:r>
      <w:r w:rsidR="00AC2C2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</w:t>
      </w:r>
      <w:r w:rsidR="001A005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ຂອງລັດ</w:t>
      </w:r>
      <w:r w:rsidR="00AB3E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207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ຢ່າງເປັນລາຍລັກອັກສອນ </w:t>
      </w:r>
      <w:r w:rsidR="00AB3E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ກ່ອນທຳລາຍເອກະສານການບັນຊີ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7F92842E" w14:textId="77777777" w:rsidR="00623FDB" w:rsidRPr="00D66CC9" w:rsidRDefault="001A0051" w:rsidP="008E118D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ຫົວໜ່ວຍຖືບັນຊີ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ຕ້ອງ​ແຕ່ງ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ຕັ້ງ​ຄະ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ນະ​ຮັບ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 ເພື່ອ​ດຳ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ເນີນ​​ການ​ທຳລາຍ​ເອ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</w:t>
      </w:r>
      <w:r w:rsidR="00D61D6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ດັ່ງກ່າວ ແລະ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ເກັບ​ຮັກສາ​ເອກະ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ສານ​ຢັ້ງ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ຢືນ​ການ​ທຳ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ລາຍ​ສະ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ບັບ​ຕົ້ນ​ໄວ້ ເພື່ອ​ເປັນ​ຫຼັກຖານ​ອ້າງ​ອີງ​ໃນ​ການ​ກວດ​ສອບ.</w:t>
      </w:r>
      <w:bookmarkStart w:id="839" w:name="_Toc373564517"/>
      <w:bookmarkStart w:id="840" w:name="_Toc384132156"/>
    </w:p>
    <w:p w14:paraId="32E5D638" w14:textId="77777777" w:rsidR="008E118D" w:rsidRPr="00D66CC9" w:rsidRDefault="008E118D" w:rsidP="008E118D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3657DF69" w14:textId="77777777" w:rsidR="00745C39" w:rsidRPr="00D66CC9" w:rsidRDefault="00F92355" w:rsidP="00B763A6">
      <w:pPr>
        <w:pStyle w:val="Heading1"/>
        <w:spacing w:before="0" w:line="360" w:lineRule="exact"/>
        <w:contextualSpacing/>
        <w:rPr>
          <w:rFonts w:eastAsia="Phetsarath OT" w:cs="Cordia New"/>
          <w:szCs w:val="28"/>
          <w:lang w:val="pt-BR"/>
        </w:rPr>
      </w:pPr>
      <w:bookmarkStart w:id="841" w:name="_Toc133407056"/>
      <w:bookmarkStart w:id="842" w:name="_Toc133407315"/>
      <w:bookmarkStart w:id="843" w:name="_Toc133408259"/>
      <w:bookmarkStart w:id="844" w:name="_Toc133410385"/>
      <w:bookmarkStart w:id="845" w:name="_Toc133432001"/>
      <w:bookmarkStart w:id="846" w:name="_Toc133937388"/>
      <w:bookmarkStart w:id="847" w:name="_Toc133937559"/>
      <w:bookmarkStart w:id="848" w:name="_Toc135126728"/>
      <w:bookmarkStart w:id="849" w:name="_Toc135127528"/>
      <w:bookmarkStart w:id="850" w:name="_Toc135127742"/>
      <w:bookmarkStart w:id="851" w:name="_Toc138927491"/>
      <w:bookmarkStart w:id="852" w:name="_Toc138928264"/>
      <w:r w:rsidRPr="00D66CC9">
        <w:rPr>
          <w:rFonts w:eastAsia="Phetsarath OT" w:cs="Phetsarath OT"/>
          <w:szCs w:val="28"/>
          <w:cs/>
          <w:lang w:val="pt-BR" w:bidi="lo-LA"/>
        </w:rPr>
        <w:t xml:space="preserve">ພາກ​ທີ </w:t>
      </w:r>
      <w:bookmarkEnd w:id="839"/>
      <w:bookmarkEnd w:id="840"/>
      <w:r w:rsidR="00C10420" w:rsidRPr="00D66CC9">
        <w:rPr>
          <w:rFonts w:eastAsia="Phetsarath OT" w:cs="Phetsarath OT"/>
          <w:szCs w:val="28"/>
          <w:lang w:val="pt-BR" w:bidi="lo-LA"/>
        </w:rPr>
        <w:t>I</w:t>
      </w:r>
      <w:bookmarkEnd w:id="841"/>
      <w:bookmarkEnd w:id="842"/>
      <w:bookmarkEnd w:id="843"/>
      <w:bookmarkEnd w:id="844"/>
      <w:bookmarkEnd w:id="845"/>
      <w:bookmarkEnd w:id="846"/>
      <w:r w:rsidR="00796043" w:rsidRPr="00D66CC9">
        <w:rPr>
          <w:rFonts w:eastAsia="Phetsarath OT" w:cs="Phetsarath OT"/>
          <w:szCs w:val="28"/>
          <w:lang w:val="pt-BR" w:bidi="lo-LA"/>
        </w:rPr>
        <w:t>V</w:t>
      </w:r>
      <w:bookmarkEnd w:id="847"/>
      <w:bookmarkEnd w:id="848"/>
      <w:bookmarkEnd w:id="849"/>
      <w:bookmarkEnd w:id="850"/>
      <w:bookmarkEnd w:id="851"/>
      <w:bookmarkEnd w:id="852"/>
    </w:p>
    <w:p w14:paraId="64229A68" w14:textId="77777777" w:rsidR="00745C39" w:rsidRPr="00D66CC9" w:rsidRDefault="00F92355" w:rsidP="00B763A6">
      <w:pPr>
        <w:pStyle w:val="Heading1"/>
        <w:spacing w:before="0" w:line="360" w:lineRule="exact"/>
        <w:contextualSpacing/>
        <w:rPr>
          <w:rFonts w:eastAsia="Phetsarath OT" w:cs="Phetsarath OT"/>
          <w:szCs w:val="28"/>
          <w:lang w:val="pt-BR"/>
        </w:rPr>
      </w:pPr>
      <w:bookmarkStart w:id="853" w:name="_Toc133407057"/>
      <w:bookmarkStart w:id="854" w:name="_Toc133407316"/>
      <w:bookmarkStart w:id="855" w:name="_Toc133408260"/>
      <w:bookmarkStart w:id="856" w:name="_Toc133410386"/>
      <w:bookmarkStart w:id="857" w:name="_Toc133432002"/>
      <w:bookmarkStart w:id="858" w:name="_Toc133937389"/>
      <w:bookmarkStart w:id="859" w:name="_Toc133937560"/>
      <w:bookmarkStart w:id="860" w:name="_Toc135126729"/>
      <w:bookmarkStart w:id="861" w:name="_Toc135127529"/>
      <w:bookmarkStart w:id="862" w:name="_Toc135127743"/>
      <w:bookmarkStart w:id="863" w:name="_Toc138927492"/>
      <w:bookmarkStart w:id="864" w:name="_Toc138928265"/>
      <w:r w:rsidRPr="00D66CC9">
        <w:rPr>
          <w:rFonts w:eastAsia="Phetsarath OT" w:cs="Phetsarath OT"/>
          <w:szCs w:val="28"/>
          <w:cs/>
          <w:lang w:val="pt-BR" w:bidi="lo-LA"/>
        </w:rPr>
        <w:t>ຫົວ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ໜ່ວຍ​ຖື​ບັນ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ຊີ ແລະ ຜູ້​ຖື​ບັນ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ຊີ</w:t>
      </w:r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</w:p>
    <w:p w14:paraId="1E8A6AC4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 w:hint="cs"/>
          <w:szCs w:val="26"/>
          <w:cs/>
          <w:lang w:val="en-US" w:bidi="lo-LA"/>
        </w:rPr>
      </w:pPr>
      <w:bookmarkStart w:id="865" w:name="_Toc133410387"/>
      <w:bookmarkStart w:id="866" w:name="_Toc133432003"/>
      <w:bookmarkStart w:id="867" w:name="_Toc133937390"/>
      <w:bookmarkStart w:id="868" w:name="_Toc133937561"/>
      <w:bookmarkStart w:id="869" w:name="_Toc135126730"/>
      <w:bookmarkStart w:id="870" w:name="_Toc135127530"/>
      <w:bookmarkStart w:id="871" w:name="_Toc135127744"/>
      <w:bookmarkStart w:id="872" w:name="_Toc138927493"/>
      <w:bookmarkStart w:id="873" w:name="_Toc138928266"/>
      <w:r w:rsidRPr="00D66CC9">
        <w:rPr>
          <w:rFonts w:eastAsia="Phetsarath OT" w:cs="Phetsarath OT"/>
          <w:szCs w:val="26"/>
          <w:cs/>
          <w:lang w:val="pt-BR" w:bidi="lo-LA"/>
        </w:rPr>
        <w:t xml:space="preserve">ໝວດ​ທີ </w:t>
      </w:r>
      <w:r w:rsidRPr="00D66CC9">
        <w:rPr>
          <w:rFonts w:eastAsia="Phetsarath OT" w:cs="Phetsarath OT"/>
          <w:szCs w:val="26"/>
          <w:lang w:val="pt-BR"/>
        </w:rPr>
        <w:t>1</w:t>
      </w:r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</w:p>
    <w:p w14:paraId="3F2E92A8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  <w:lang w:val="pt-BR" w:bidi="lo-LA"/>
        </w:rPr>
      </w:pPr>
      <w:bookmarkStart w:id="874" w:name="_Toc133410388"/>
      <w:bookmarkStart w:id="875" w:name="_Toc133432004"/>
      <w:bookmarkStart w:id="876" w:name="_Toc133937391"/>
      <w:bookmarkStart w:id="877" w:name="_Toc133937562"/>
      <w:bookmarkStart w:id="878" w:name="_Toc135126731"/>
      <w:bookmarkStart w:id="879" w:name="_Toc135127531"/>
      <w:bookmarkStart w:id="880" w:name="_Toc135127745"/>
      <w:bookmarkStart w:id="881" w:name="_Toc138927494"/>
      <w:bookmarkStart w:id="882" w:name="_Toc138928267"/>
      <w:r w:rsidRPr="00D66CC9">
        <w:rPr>
          <w:rFonts w:eastAsia="Phetsarath OT" w:cs="Phetsarath OT"/>
          <w:szCs w:val="26"/>
          <w:cs/>
          <w:lang w:val="pt-BR" w:bidi="lo-LA"/>
        </w:rPr>
        <w:t>ຫົວ</w:t>
      </w:r>
      <w:r w:rsidRPr="00D66CC9">
        <w:rPr>
          <w:rFonts w:eastAsia="Phetsarath OT" w:cs="Phetsarath OT"/>
          <w:szCs w:val="26"/>
          <w:cs/>
          <w:lang w:val="pt-BR" w:bidi="lo-LA"/>
        </w:rPr>
        <w:softHyphen/>
        <w:t>ໜ່ວຍ​ຖື​ບັນ</w:t>
      </w:r>
      <w:r w:rsidRPr="00D66CC9">
        <w:rPr>
          <w:rFonts w:eastAsia="Phetsarath OT" w:cs="Phetsarath OT"/>
          <w:szCs w:val="26"/>
          <w:cs/>
          <w:lang w:val="pt-BR" w:bidi="lo-LA"/>
        </w:rPr>
        <w:softHyphen/>
        <w:t>ຊີ</w:t>
      </w:r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</w:p>
    <w:p w14:paraId="78BD0C5F" w14:textId="77777777" w:rsidR="00F7346A" w:rsidRPr="00D66CC9" w:rsidRDefault="00F7346A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BR" w:eastAsia="x-none" w:bidi="lo-LA"/>
        </w:rPr>
      </w:pPr>
    </w:p>
    <w:p w14:paraId="07909472" w14:textId="77777777" w:rsidR="00745C39" w:rsidRPr="00D66CC9" w:rsidRDefault="00F92355" w:rsidP="00407466">
      <w:pPr>
        <w:pStyle w:val="Heading3"/>
      </w:pPr>
      <w:bookmarkStart w:id="883" w:name="_Toc133407059"/>
      <w:bookmarkStart w:id="884" w:name="_Toc133407318"/>
      <w:bookmarkStart w:id="885" w:name="_Toc133408262"/>
      <w:bookmarkStart w:id="886" w:name="_Toc133410390"/>
      <w:bookmarkStart w:id="887" w:name="_Toc133432006"/>
      <w:bookmarkStart w:id="888" w:name="_Toc133937393"/>
      <w:bookmarkStart w:id="889" w:name="_Toc133937564"/>
      <w:bookmarkStart w:id="890" w:name="_Toc135126732"/>
      <w:bookmarkStart w:id="891" w:name="_Toc135127532"/>
      <w:bookmarkStart w:id="892" w:name="_Toc135127746"/>
      <w:bookmarkStart w:id="893" w:name="_Toc138927495"/>
      <w:bookmarkStart w:id="894" w:name="_Toc13892826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830D62" w:rsidRPr="00D66CC9">
        <w:rPr>
          <w:rFonts w:hint="cs"/>
          <w:cs/>
        </w:rPr>
        <w:t>5</w:t>
      </w:r>
      <w:r w:rsidR="000C411D" w:rsidRPr="00D66CC9">
        <w:rPr>
          <w:rFonts w:hint="cs"/>
          <w:cs/>
        </w:rPr>
        <w:t>3</w:t>
      </w:r>
      <w:r w:rsidR="00BF7D19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BF7D19" w:rsidRPr="00D66CC9">
        <w:rPr>
          <w:rFonts w:hint="cs"/>
          <w:cs/>
        </w:rPr>
        <w:t>ປັບປຸງ</w:t>
      </w:r>
      <w:r w:rsidRPr="00D66CC9">
        <w:rPr>
          <w:cs/>
        </w:rPr>
        <w:t>) 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ຊີ​ແຫ່ງ​ລັດ</w:t>
      </w:r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509B9DAC" w14:textId="77777777" w:rsidR="00745C39" w:rsidRPr="00D66CC9" w:rsidRDefault="00F92355" w:rsidP="008E118D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ຊີ​ແຫ່ງ​ລັດ</w:t>
      </w:r>
      <w:r w:rsidR="0022438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63E2D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BF7D19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7CFCBB87" w14:textId="77777777" w:rsidR="00FD5343" w:rsidRPr="00D66CC9" w:rsidRDefault="00FD5343" w:rsidP="00641B7C">
      <w:pPr>
        <w:pStyle w:val="ListParagraph"/>
        <w:numPr>
          <w:ilvl w:val="0"/>
          <w:numId w:val="21"/>
        </w:numPr>
        <w:spacing w:after="0" w:line="360" w:lineRule="exact"/>
        <w:ind w:left="1540" w:hanging="2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ຄັງເງິນແຫ່ງຊາດ;</w:t>
      </w:r>
    </w:p>
    <w:p w14:paraId="06B32767" w14:textId="77777777" w:rsidR="00BF7D19" w:rsidRPr="00D66CC9" w:rsidRDefault="00F92355" w:rsidP="00641B7C">
      <w:pPr>
        <w:pStyle w:val="ListParagraph"/>
        <w:numPr>
          <w:ilvl w:val="0"/>
          <w:numId w:val="21"/>
        </w:numPr>
        <w:spacing w:after="0" w:line="360" w:lineRule="exact"/>
        <w:ind w:left="1540" w:hanging="2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ໜ່ວຍ​ງົບ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ມານ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1FB498D" w14:textId="77777777" w:rsidR="00FD5343" w:rsidRPr="00D66CC9" w:rsidRDefault="00BF7D19" w:rsidP="00641B7C">
      <w:pPr>
        <w:pStyle w:val="ListParagraph"/>
        <w:numPr>
          <w:ilvl w:val="0"/>
          <w:numId w:val="21"/>
        </w:numPr>
        <w:spacing w:after="0" w:line="360" w:lineRule="exact"/>
        <w:ind w:left="1540" w:hanging="2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ຫົວໜ່ວຍ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ຫານ​ວິ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ຊາ​ການ</w:t>
      </w:r>
      <w:r w:rsidR="00B649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041635D" w14:textId="77777777" w:rsidR="004373BE" w:rsidRPr="00D66CC9" w:rsidRDefault="00F92355" w:rsidP="00641B7C">
      <w:pPr>
        <w:pStyle w:val="ListParagraph"/>
        <w:numPr>
          <w:ilvl w:val="0"/>
          <w:numId w:val="21"/>
        </w:numPr>
        <w:spacing w:after="0" w:line="360" w:lineRule="exact"/>
        <w:ind w:left="1540" w:hanging="2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ກອງ​ທຶນ​ຂອງ​ລັດ.</w:t>
      </w:r>
    </w:p>
    <w:p w14:paraId="278DC905" w14:textId="77777777" w:rsidR="00623FDB" w:rsidRPr="00D66CC9" w:rsidRDefault="00623FDB" w:rsidP="00B763A6">
      <w:pPr>
        <w:pStyle w:val="ListParagraph"/>
        <w:spacing w:after="0" w:line="360" w:lineRule="exact"/>
        <w:ind w:left="121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5657D51" w14:textId="77777777" w:rsidR="00745C39" w:rsidRPr="00D66CC9" w:rsidRDefault="00F92355" w:rsidP="00407466">
      <w:pPr>
        <w:pStyle w:val="Heading3"/>
      </w:pPr>
      <w:bookmarkStart w:id="895" w:name="_Toc133407060"/>
      <w:bookmarkStart w:id="896" w:name="_Toc133407319"/>
      <w:bookmarkStart w:id="897" w:name="_Toc133408263"/>
      <w:bookmarkStart w:id="898" w:name="_Toc133410391"/>
      <w:bookmarkStart w:id="899" w:name="_Toc133432007"/>
      <w:bookmarkStart w:id="900" w:name="_Toc133937394"/>
      <w:bookmarkStart w:id="901" w:name="_Toc133937565"/>
      <w:bookmarkStart w:id="902" w:name="_Toc135126733"/>
      <w:bookmarkStart w:id="903" w:name="_Toc135127533"/>
      <w:bookmarkStart w:id="904" w:name="_Toc135127747"/>
      <w:bookmarkStart w:id="905" w:name="_Toc138927496"/>
      <w:bookmarkStart w:id="906" w:name="_Toc138928269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BD7F51" w:rsidRPr="00D66CC9">
        <w:rPr>
          <w:rFonts w:hint="cs"/>
          <w:cs/>
        </w:rPr>
        <w:t>5</w:t>
      </w:r>
      <w:r w:rsidR="000C411D" w:rsidRPr="00D66CC9">
        <w:rPr>
          <w:rFonts w:hint="cs"/>
          <w:cs/>
        </w:rPr>
        <w:t>4</w:t>
      </w:r>
      <w:r w:rsidR="00BF7D19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516234" w:rsidRPr="00D66CC9">
        <w:rPr>
          <w:rFonts w:hint="cs"/>
          <w:cs/>
        </w:rPr>
        <w:t>ປັບປຸງ</w:t>
      </w:r>
      <w:r w:rsidRPr="00D66CC9">
        <w:rPr>
          <w:cs/>
        </w:rPr>
        <w:t>) 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ຊີ​ວິ​ສາ​ຫະ​ກິດ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</w:p>
    <w:p w14:paraId="21853E41" w14:textId="77777777" w:rsidR="00745C39" w:rsidRPr="00D66CC9" w:rsidRDefault="00F92355" w:rsidP="008E118D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ຊີ​ວິ​ສາ​ຫະ​ກິດ ມີ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FB21570" w14:textId="77777777" w:rsidR="00745C39" w:rsidRPr="00D66CC9" w:rsidRDefault="00F92355" w:rsidP="00641B7C">
      <w:pPr>
        <w:pStyle w:val="ListParagraph"/>
        <w:numPr>
          <w:ilvl w:val="0"/>
          <w:numId w:val="22"/>
        </w:numPr>
        <w:spacing w:after="0" w:line="360" w:lineRule="exact"/>
        <w:ind w:left="1560" w:hanging="2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</w:t>
      </w:r>
      <w:r w:rsidR="00F26B7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ທີ່​ຕິດພັນກັບຜົນ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DED2AA7" w14:textId="77777777" w:rsidR="00B36228" w:rsidRPr="00D66CC9" w:rsidRDefault="00F92355" w:rsidP="00641B7C">
      <w:pPr>
        <w:pStyle w:val="ListParagraph"/>
        <w:numPr>
          <w:ilvl w:val="0"/>
          <w:numId w:val="22"/>
        </w:numPr>
        <w:spacing w:after="0" w:line="360" w:lineRule="exact"/>
        <w:ind w:left="1560" w:hanging="2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ວິ​ສາ​ຫະ​ກິດ​</w:t>
      </w:r>
      <w:r w:rsidR="00F26B7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ທີ່ບໍ່​ຕິດພັນກັບຜົນ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ໂຫຍດ​ສາ​ທາ​ລະ​ນະ.</w:t>
      </w:r>
    </w:p>
    <w:p w14:paraId="4E8A0EA7" w14:textId="77777777" w:rsidR="00CA2542" w:rsidRPr="00D66CC9" w:rsidRDefault="00641B7C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ຊີ​ວິ​ສາ​ຫະ​ກິດ </w:t>
      </w:r>
      <w:r w:rsidR="00224383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ຕ້ອງ​</w:t>
      </w:r>
      <w:r w:rsidR="0089684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ສ້າງຕັ້ງ</w:t>
      </w:r>
      <w:r w:rsidR="00224383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22438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ໜ່ວຍງານ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​ຮັບ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ຊອບຈັດ​ຕັ້ງ​ປະ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ບັດ​ວຽກ​ງານ​ບັນ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8E118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9684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="002F703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51623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ຍົກເວັ້ນຈຸນລະວິສາຫະກິດ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2160E92C" w14:textId="77777777" w:rsidR="008E118D" w:rsidRPr="00D66CC9" w:rsidRDefault="008E118D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1DDE01EC" w14:textId="77777777" w:rsidR="00641B7C" w:rsidRPr="00D66CC9" w:rsidRDefault="00F92355" w:rsidP="00407466">
      <w:pPr>
        <w:pStyle w:val="Heading3"/>
      </w:pPr>
      <w:bookmarkStart w:id="907" w:name="_Toc133407061"/>
      <w:bookmarkStart w:id="908" w:name="_Toc133407320"/>
      <w:bookmarkStart w:id="909" w:name="_Toc133408264"/>
      <w:bookmarkStart w:id="910" w:name="_Toc133410392"/>
      <w:bookmarkStart w:id="911" w:name="_Toc133432008"/>
      <w:bookmarkStart w:id="912" w:name="_Toc133937395"/>
      <w:bookmarkStart w:id="913" w:name="_Toc133937566"/>
      <w:bookmarkStart w:id="914" w:name="_Toc135126734"/>
      <w:bookmarkStart w:id="915" w:name="_Toc135127534"/>
      <w:bookmarkStart w:id="916" w:name="_Toc135127748"/>
      <w:bookmarkStart w:id="917" w:name="_Toc138927497"/>
      <w:bookmarkStart w:id="918" w:name="_Toc13892827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BD7F51" w:rsidRPr="00D66CC9">
        <w:rPr>
          <w:rFonts w:hint="cs"/>
          <w:cs/>
        </w:rPr>
        <w:t>5</w:t>
      </w:r>
      <w:r w:rsidR="008D3A2F" w:rsidRPr="00D66CC9">
        <w:rPr>
          <w:rFonts w:hint="cs"/>
          <w:cs/>
        </w:rPr>
        <w:t>5</w:t>
      </w:r>
      <w:r w:rsidRPr="00D66CC9">
        <w:rPr>
          <w:cs/>
        </w:rPr>
        <w:t xml:space="preserve"> </w:t>
      </w:r>
      <w:bookmarkStart w:id="919" w:name="_Hlk135036254"/>
      <w:r w:rsidR="000B009F" w:rsidRPr="00D66CC9">
        <w:rPr>
          <w:rFonts w:hint="cs"/>
          <w:cs/>
        </w:rPr>
        <w:t>(ປັບປຸງ) ການ</w:t>
      </w:r>
      <w:r w:rsidRPr="00D66CC9">
        <w:rPr>
          <w:cs/>
        </w:rPr>
        <w:t>ຖື​ບັນ</w:t>
      </w:r>
      <w:r w:rsidRPr="00D66CC9">
        <w:rPr>
          <w:cs/>
        </w:rPr>
        <w:softHyphen/>
        <w:t>ຊີ​</w:t>
      </w:r>
      <w:r w:rsidR="000B009F" w:rsidRPr="00D66CC9">
        <w:rPr>
          <w:rFonts w:hint="cs"/>
          <w:cs/>
        </w:rPr>
        <w:t xml:space="preserve">ຂອງຫົວໜ່ວຍທີ່ບໍ່ສະແຫວງຫາຜົນກຳໄລ, </w:t>
      </w:r>
      <w:r w:rsidRPr="00D66CC9">
        <w:rPr>
          <w:cs/>
        </w:rPr>
        <w:t>ໂຄງ</w:t>
      </w:r>
      <w:r w:rsidRPr="00D66CC9">
        <w:rPr>
          <w:cs/>
        </w:rPr>
        <w:softHyphen/>
        <w:t>ການ</w:t>
      </w:r>
      <w:r w:rsidR="000B009F" w:rsidRPr="00D66CC9">
        <w:rPr>
          <w:rFonts w:hint="cs"/>
          <w:cs/>
        </w:rPr>
        <w:t xml:space="preserve"> </w:t>
      </w:r>
      <w:r w:rsidRPr="00D66CC9">
        <w:rPr>
          <w:cs/>
        </w:rPr>
        <w:t>ກູ້​ຢືມ</w:t>
      </w:r>
      <w:r w:rsidR="000B009F" w:rsidRPr="00D66CC9">
        <w:rPr>
          <w:rFonts w:hint="cs"/>
          <w:cs/>
        </w:rPr>
        <w:t xml:space="preserve"> </w:t>
      </w:r>
    </w:p>
    <w:p w14:paraId="68FC7267" w14:textId="77777777" w:rsidR="00745C39" w:rsidRPr="00D66CC9" w:rsidRDefault="000B009F" w:rsidP="008E118D">
      <w:pPr>
        <w:pStyle w:val="Heading3"/>
        <w:ind w:hanging="28"/>
        <w:rPr>
          <w:rFonts w:cs="DokChampa" w:hint="cs"/>
          <w:strike/>
          <w:cs/>
        </w:rPr>
      </w:pPr>
      <w:r w:rsidRPr="00D66CC9">
        <w:rPr>
          <w:rFonts w:hint="cs"/>
          <w:spacing w:val="-4"/>
          <w:cs/>
        </w:rPr>
        <w:t>ແລະ</w:t>
      </w:r>
      <w:r w:rsidRPr="00D66CC9">
        <w:rPr>
          <w:rFonts w:hint="cs"/>
          <w:cs/>
        </w:rPr>
        <w:t xml:space="preserve"> </w:t>
      </w:r>
      <w:r w:rsidR="00F92355" w:rsidRPr="00D66CC9">
        <w:rPr>
          <w:cs/>
        </w:rPr>
        <w:t>ຊ່ວຍ</w:t>
      </w:r>
      <w:r w:rsidR="00F92355" w:rsidRPr="00D66CC9">
        <w:rPr>
          <w:cs/>
        </w:rPr>
        <w:softHyphen/>
        <w:t>ເຫຼືອ​ລ້າ</w:t>
      </w:r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</w:p>
    <w:bookmarkEnd w:id="919"/>
    <w:p w14:paraId="37BDD80C" w14:textId="77777777" w:rsidR="00EC3601" w:rsidRPr="00D66CC9" w:rsidRDefault="00EC3601" w:rsidP="00593D57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ຫົວໜ່ວຍທີ່ບໍ່ສະແຫວງຫາຜົນກຳໄລ ສາມາດຖືບັນຊີແຫ່ງລັດ ຫຼື ບັນຊີວິສາຫະກິດ.</w:t>
      </w:r>
    </w:p>
    <w:p w14:paraId="09161D27" w14:textId="77777777" w:rsidR="000B009F" w:rsidRPr="00D66CC9" w:rsidRDefault="000B009F" w:rsidP="00593D57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ໂຄງການ</w:t>
      </w:r>
      <w:r w:rsidR="0079004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ກູ້ຢືມ</w:t>
      </w:r>
      <w:r w:rsidR="00F1007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ຊ່ວຍເຫຼືອລ້າ</w:t>
      </w:r>
      <w:r w:rsidR="00F1007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ຈາກຕ່າງປະເທດ ສາມາດຖືບັນຊີແຫ່ງລັດ ຫຼື ບັນຊີວິສາຫະກິດ</w:t>
      </w:r>
      <w:r w:rsidR="00F1007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ບັນຊີສະເພາະ</w:t>
      </w:r>
      <w:r w:rsidR="00EC360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ຕາມເງື່ອນໄຂຂອງການກູ້ຢືມ ຫຼື ການຊ່ວຍເຫຼືອລ້າ</w:t>
      </w:r>
      <w:r w:rsidR="00F1007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30691E03" w14:textId="77777777" w:rsidR="00623FDB" w:rsidRPr="00D66CC9" w:rsidRDefault="00623FDB" w:rsidP="00B763A6">
      <w:pPr>
        <w:spacing w:after="0" w:line="360" w:lineRule="exact"/>
        <w:ind w:left="440" w:firstLine="88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BB11F72" w14:textId="77777777" w:rsidR="00745C39" w:rsidRPr="00D66CC9" w:rsidRDefault="00F92355" w:rsidP="00407466">
      <w:pPr>
        <w:pStyle w:val="Heading3"/>
      </w:pPr>
      <w:bookmarkStart w:id="920" w:name="_Toc133407062"/>
      <w:bookmarkStart w:id="921" w:name="_Toc133407321"/>
      <w:bookmarkStart w:id="922" w:name="_Toc133408265"/>
      <w:bookmarkStart w:id="923" w:name="_Toc133410393"/>
      <w:bookmarkStart w:id="924" w:name="_Toc133432009"/>
      <w:bookmarkStart w:id="925" w:name="_Toc133937396"/>
      <w:bookmarkStart w:id="926" w:name="_Toc133937567"/>
      <w:bookmarkStart w:id="927" w:name="_Toc135126736"/>
      <w:bookmarkStart w:id="928" w:name="_Toc135127536"/>
      <w:bookmarkStart w:id="929" w:name="_Toc135127750"/>
      <w:bookmarkStart w:id="930" w:name="_Toc138927498"/>
      <w:bookmarkStart w:id="931" w:name="_Toc138928271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5</w:t>
      </w:r>
      <w:r w:rsidR="008D3A2F" w:rsidRPr="00D66CC9">
        <w:rPr>
          <w:rFonts w:hint="cs"/>
          <w:cs/>
        </w:rPr>
        <w:t>6</w:t>
      </w:r>
      <w:r w:rsidR="003E5885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3E5885" w:rsidRPr="00D66CC9">
        <w:rPr>
          <w:rFonts w:hint="cs"/>
          <w:cs/>
        </w:rPr>
        <w:t>ປັບປຸງ</w:t>
      </w:r>
      <w:r w:rsidRPr="00D66CC9">
        <w:rPr>
          <w:cs/>
        </w:rPr>
        <w:t>) ສິດ ແລະ ໜ້າ</w:t>
      </w:r>
      <w:r w:rsidRPr="00D66CC9">
        <w:rPr>
          <w:cs/>
        </w:rPr>
        <w:softHyphen/>
        <w:t>ທີ່​</w:t>
      </w:r>
      <w:r w:rsidR="007803B8" w:rsidRPr="00D66CC9">
        <w:t xml:space="preserve"> </w:t>
      </w:r>
      <w:r w:rsidRPr="00D66CC9">
        <w:rPr>
          <w:cs/>
        </w:rPr>
        <w:t>ຂອງ​ຫົວ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</w:t>
      </w:r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r w:rsidRPr="00D66CC9">
        <w:rPr>
          <w:cs/>
        </w:rPr>
        <w:tab/>
      </w:r>
    </w:p>
    <w:p w14:paraId="651047C1" w14:textId="77777777" w:rsidR="002A73B7" w:rsidRPr="00D66CC9" w:rsidRDefault="00F92355" w:rsidP="00593D57">
      <w:pP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932" w:name="_Toc372528349"/>
      <w:bookmarkStart w:id="933" w:name="_Toc373564525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 ສິດ ແລະ 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3C9DB42B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ແຕ່ງ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ຈັດ​ຫາ ຜູ້​ຖື​ບັນ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ທີ່​ມີ​ເງື່ອນ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ໄຂ​ຄົບ​ຖ້ວນ</w:t>
      </w:r>
      <w:r w:rsidR="003E58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​ຕາມ​ທີ່​ໄດ້​ກຳ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ນົດ​ໄວ້​ໃນ​ກົດໝາຍ​ສະບັບ​ນີ້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915B588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ຈັດ​ຕັ້ງ​ການ​ຖື​ບັນ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ຊີ​ໃນ​ຫົວ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ໜ່ວຍ​ຂອງ​ຕົນ​</w:t>
      </w:r>
      <w:r w:rsidR="003E58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72737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ໃຫ້​ຖືກ</w:t>
      </w:r>
      <w:r w:rsidR="00F72737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</w:t>
      </w:r>
      <w:r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0E1E911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ໜອງ ຂໍ້​ມູນ ແລະ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ທີ່​ຕ້ອງ​ນຳ​ໃຊ້​ໃນ​ວຽກ​ງານ​ບັນ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</w:t>
      </w:r>
      <w:r w:rsidR="00827C1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​ບັນຊີ​</w:t>
      </w:r>
      <w:r w:rsidR="007D737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27C1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 ວິສາຫະກິດກວດສອບ</w:t>
      </w:r>
      <w:r w:rsidR="00512B4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ຄົບ​ຖ້ວນ ແລະ 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ຊອບ​ຕໍ່ເອ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ສານທີ່​ສະ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ໜອງ​ໃຫ້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5B6EFAB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ຄວບ​ຄຸມ​ຜູ້​ຖື​ບັນ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ໃຫ້​ດຳ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ເນີນ​ວຽກ​ງານ​ບັນ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</w:t>
      </w:r>
      <w:r w:rsidR="007D737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="0006532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 ແລະ 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ຕະຖານ​ການ​ລາຍ​ງານ​ການ​ເງິນ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6153955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ກັນ​ໃຫ້​ຜູ້​ຖື​ບັນ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ທຶກ​ລາຍ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ການ​ເຄື່ອນ​ໄຫວ​ທີ່​ເກີດ​ຂຶ້ນ</w:t>
      </w:r>
      <w:r w:rsidR="007068F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ຢ່າງ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 ແລະ ຄົບ​ຖ້ວນ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7452CED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ບົບການ​ຄວບ​ຄຸມ​ພາຍ​ໃນ ແລະ ການ​ກວດ​ສອບ​ພາຍ​ໃນ</w:t>
      </w:r>
      <w:r w:rsidR="0006532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3D938AB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ກັນ​ຄວາມ​ຖືກ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ຕ້ອງ​ຂອງ​</w:t>
      </w:r>
      <w:r w:rsidR="00A06DA2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ຂໍ້​ມູນ​</w:t>
      </w:r>
      <w:r w:rsidR="00353A18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ຂ່າວ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ສານ ໃນ​ເອ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ສານ​ການ​</w:t>
      </w:r>
      <w:r w:rsidR="00532A10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ບັນ</w:t>
      </w:r>
      <w:r w:rsidR="00532A10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 ແລະ ເອ</w:t>
      </w:r>
      <w:r w:rsidR="00532A10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ສານ​ລາຍ​ງານ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​ການ​ເງິນ​ທີ່​ຕົນ​ສ້າງ​ຂຶ້ນ ພ້ອມ​ທັງ​ລົງ​ລາຍ​ເຊັນໃສ່​ເອ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ສານ​ດັ່ງ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F5FD748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ເປັນ​ເຈົ້າ​ການ</w:t>
      </w:r>
      <w:r w:rsidR="00C939DC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​ໃນ​ການ​ແຈ້ງ​ເສຍ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ໄລ່​ລຽງ ແລະ 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ບັດ​ພັນ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ທະໃຫ້</w:t>
      </w:r>
      <w:r w:rsidR="008C6843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​ຖືກຕ້ອງ</w:t>
      </w:r>
      <w:r w:rsidR="00353A1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ຄົບ​ຖ້ວນ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="008C684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ທັນ​ເວລາ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AD2B2DC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ແຈ້ງ​ເປັນ​ລາຍ​ລັກ​ອັກ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ສອນ ກ່ຽວ​ກັບ​ການ​ສູນ​ເສຍ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ຂໍ້​ມູນ​ເອ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</w:t>
      </w:r>
      <w:r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ຂະແໜງ</w:t>
      </w:r>
      <w:r w:rsidR="00C939D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ການ​​ເງິນ ແລະ 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ການ​ອື່ນ​ທີ່​ກ່ຽວ​ຂ້ອງ</w:t>
      </w:r>
      <w:r w:rsidR="005657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0246342" w14:textId="77777777" w:rsidR="002A73B7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ປິດ​ບັນ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 ແລະ ສົ່ງ​ເອ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ໃຫ້​ຖືກ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ຄົບ​ຖ້ວນ ແລະ ທັນ​ກຳ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ນົດ​ເວ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F00C3CD" w14:textId="77777777" w:rsidR="003E34B5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ເກັບ​ຮັກ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ສາ​ເອ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 ແລະ ຂໍ້​ມູນ​ບັນ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ຊີ​ ຕາມ​ທີ່​ໄດ້​ກຳ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ນົດ​ໄວ້​ໃນ​​ກົດ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ບັບ​ນີ້</w:t>
      </w:r>
      <w:r w:rsidR="003E5885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ແລະ ກົດໝາຍ</w:t>
      </w:r>
      <w:r w:rsidR="003E58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ອື່ນທີ່ກ່ຽວຂ້ອງ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B646DCF" w14:textId="77777777" w:rsidR="008C210F" w:rsidRPr="00D66CC9" w:rsidRDefault="00F92355" w:rsidP="00F72737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ມີ​ການ​ກວດ​ສອບ​ເອ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</w:t>
      </w:r>
      <w:r w:rsidR="00532A1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ການ​ເງິນ ໂດຍ​ອົງ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ການ​ກວດ​ສອບ​ແຫ່ງ​ລັດ ຫຼື </w:t>
      </w:r>
      <w:r w:rsidR="003E58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ກວດ​ສອບ​</w:t>
      </w:r>
      <w:r w:rsidR="003E58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E588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ຕາມ​ທີ່​ໄດ້​ກຳ</w:t>
      </w:r>
      <w:r w:rsidR="003E588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ນົດ​ໄວ້​ໃນກົດ</w:t>
      </w:r>
      <w:r w:rsidR="003E588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ໝາຍ​ສະ</w:t>
      </w:r>
      <w:r w:rsidR="003E588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ບັບ​ນີ້</w:t>
      </w:r>
      <w:r w:rsidR="003E58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ກົດໝາຍອື່ນທີ່ກ່ຽວຂ້ອງ</w:t>
      </w:r>
      <w:r w:rsidR="008C210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6D56BF9" w14:textId="77777777" w:rsidR="003E690C" w:rsidRPr="00D66CC9" w:rsidRDefault="008C210F" w:rsidP="00F72737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  <w:bookmarkStart w:id="934" w:name="_Toc133410394"/>
      <w:bookmarkStart w:id="935" w:name="_Toc133432010"/>
      <w:bookmarkStart w:id="936" w:name="_Toc133937397"/>
      <w:bookmarkStart w:id="937" w:name="_Toc133937568"/>
      <w:bookmarkEnd w:id="932"/>
      <w:bookmarkEnd w:id="933"/>
    </w:p>
    <w:p w14:paraId="749C1E20" w14:textId="77777777" w:rsidR="00F72737" w:rsidRPr="00D66CC9" w:rsidRDefault="00F72737" w:rsidP="00F72737">
      <w:pPr>
        <w:pStyle w:val="ListParagraph"/>
        <w:tabs>
          <w:tab w:val="left" w:pos="1418"/>
          <w:tab w:val="left" w:pos="1701"/>
        </w:tabs>
        <w:spacing w:after="0" w:line="360" w:lineRule="exact"/>
        <w:ind w:left="127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</w:p>
    <w:p w14:paraId="243C9668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938" w:name="_Toc135126737"/>
      <w:bookmarkStart w:id="939" w:name="_Toc135127537"/>
      <w:bookmarkStart w:id="940" w:name="_Toc135127751"/>
      <w:bookmarkStart w:id="941" w:name="_Toc138927499"/>
      <w:bookmarkStart w:id="942" w:name="_Toc138928272"/>
      <w:r w:rsidRPr="00D66CC9">
        <w:rPr>
          <w:rFonts w:eastAsia="Phetsarath OT" w:cs="Phetsarath OT"/>
          <w:szCs w:val="26"/>
          <w:cs/>
          <w:lang w:bidi="lo-LA"/>
        </w:rPr>
        <w:lastRenderedPageBreak/>
        <w:t xml:space="preserve">ໝວດ​ທີ </w:t>
      </w:r>
      <w:r w:rsidRPr="00D66CC9">
        <w:rPr>
          <w:rFonts w:eastAsia="Phetsarath OT" w:cs="Phetsarath OT"/>
          <w:szCs w:val="26"/>
        </w:rPr>
        <w:t>2</w:t>
      </w:r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</w:p>
    <w:p w14:paraId="4362D319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943" w:name="_Toc133410395"/>
      <w:bookmarkStart w:id="944" w:name="_Toc133432011"/>
      <w:bookmarkStart w:id="945" w:name="_Toc133937398"/>
      <w:bookmarkStart w:id="946" w:name="_Toc133937569"/>
      <w:bookmarkStart w:id="947" w:name="_Toc135126738"/>
      <w:bookmarkStart w:id="948" w:name="_Toc135127538"/>
      <w:bookmarkStart w:id="949" w:name="_Toc135127752"/>
      <w:bookmarkStart w:id="950" w:name="_Toc138927500"/>
      <w:bookmarkStart w:id="951" w:name="_Toc138928273"/>
      <w:r w:rsidRPr="00D66CC9">
        <w:rPr>
          <w:rFonts w:eastAsia="Phetsarath OT" w:cs="Phetsarath OT"/>
          <w:szCs w:val="26"/>
          <w:cs/>
          <w:lang w:bidi="lo-LA"/>
        </w:rPr>
        <w:t>ຜູ້​ຖື​ບັນ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</w:p>
    <w:p w14:paraId="41492C37" w14:textId="77777777" w:rsidR="00FA1AB9" w:rsidRPr="00D66CC9" w:rsidRDefault="00FA1AB9" w:rsidP="00B763A6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2F32146C" w14:textId="77777777" w:rsidR="00745C39" w:rsidRPr="00D66CC9" w:rsidRDefault="00F92355" w:rsidP="00407466">
      <w:pPr>
        <w:pStyle w:val="Heading3"/>
      </w:pPr>
      <w:bookmarkStart w:id="952" w:name="_Toc133407063"/>
      <w:bookmarkStart w:id="953" w:name="_Toc133407322"/>
      <w:bookmarkStart w:id="954" w:name="_Toc133408266"/>
      <w:bookmarkStart w:id="955" w:name="_Toc133410396"/>
      <w:bookmarkStart w:id="956" w:name="_Toc133432012"/>
      <w:bookmarkStart w:id="957" w:name="_Toc133937399"/>
      <w:bookmarkStart w:id="958" w:name="_Toc133937570"/>
      <w:bookmarkStart w:id="959" w:name="_Toc135126739"/>
      <w:bookmarkStart w:id="960" w:name="_Toc135127539"/>
      <w:bookmarkStart w:id="961" w:name="_Toc135127753"/>
      <w:bookmarkStart w:id="962" w:name="_Toc138927501"/>
      <w:bookmarkStart w:id="963" w:name="_Toc138928274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5</w:t>
      </w:r>
      <w:r w:rsidR="00353A18" w:rsidRPr="00D66CC9">
        <w:rPr>
          <w:rFonts w:hint="cs"/>
          <w:cs/>
        </w:rPr>
        <w:t>7</w:t>
      </w:r>
      <w:r w:rsidR="00E876A1" w:rsidRPr="00D66CC9">
        <w:rPr>
          <w:rFonts w:hint="cs"/>
          <w:cs/>
        </w:rPr>
        <w:t xml:space="preserve"> </w:t>
      </w:r>
      <w:r w:rsidR="0088124F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ຜູ້​ຖື​ບັນ</w:t>
      </w:r>
      <w:r w:rsidRPr="00D66CC9">
        <w:rPr>
          <w:cs/>
        </w:rPr>
        <w:softHyphen/>
        <w:t>ຊີ</w:t>
      </w:r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</w:p>
    <w:p w14:paraId="2F462FED" w14:textId="77777777" w:rsidR="00FA1AB9" w:rsidRPr="00D66CC9" w:rsidRDefault="00F92355" w:rsidP="00593D57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ຜູ້​ຖື​ບັນ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 xml:space="preserve">ຊີ </w:t>
      </w:r>
      <w:r w:rsidR="005645BF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ປະກອບດ້ວຍ</w:t>
      </w:r>
      <w:r w:rsidR="0095165B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ຫົວ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ໜ້າ​ບັນ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ພະ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ນັກ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ງານ​ບັນ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</w:t>
      </w:r>
      <w:r w:rsidR="000571D4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ວິ​ສາ​ຫະ​ກິດ​ບັນ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 xml:space="preserve">ຊີ ແລະ </w:t>
      </w:r>
      <w:r w:rsidR="000571D4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ວິສາຫະກິດ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ກວດ​ສອບ</w:t>
      </w:r>
      <w:r w:rsidR="000571D4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="008D3A7F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ທີ່ໄດ້ຮັບມອບໝາຍ</w:t>
      </w:r>
      <w:r w:rsidR="000571D4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ໃຫ້</w:t>
      </w:r>
      <w:r w:rsidR="00532A10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ຮັບ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ຜິດ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ຊອບ​ວຽກ​ງານ​ບັນ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 ແລະ ສ້າງ​ເອ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ກະ</w:t>
      </w:r>
      <w:r w:rsidR="000571D4"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0571D4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ຂອງຫົວໜ່ວຍ</w:t>
      </w:r>
      <w:r w:rsidR="00A7215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ຖື</w:t>
      </w:r>
      <w:r w:rsidR="0088124F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ບັນຊີ</w:t>
      </w:r>
      <w:r w:rsidR="008D3A7F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</w:p>
    <w:p w14:paraId="32A975E2" w14:textId="77777777" w:rsidR="0088124F" w:rsidRPr="00D66CC9" w:rsidRDefault="0088124F" w:rsidP="00B763A6">
      <w:pPr>
        <w:spacing w:after="0" w:line="360" w:lineRule="exact"/>
        <w:ind w:left="440" w:firstLine="88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2A1C3053" w14:textId="77777777" w:rsidR="00745C39" w:rsidRPr="00D66CC9" w:rsidRDefault="00F92355" w:rsidP="00407466">
      <w:pPr>
        <w:pStyle w:val="Heading3"/>
      </w:pPr>
      <w:bookmarkStart w:id="964" w:name="_Toc133407064"/>
      <w:bookmarkStart w:id="965" w:name="_Toc133407323"/>
      <w:bookmarkStart w:id="966" w:name="_Toc133408267"/>
      <w:bookmarkStart w:id="967" w:name="_Toc133410397"/>
      <w:bookmarkStart w:id="968" w:name="_Toc133432013"/>
      <w:bookmarkStart w:id="969" w:name="_Toc133937400"/>
      <w:bookmarkStart w:id="970" w:name="_Toc133937571"/>
      <w:bookmarkStart w:id="971" w:name="_Toc135126740"/>
      <w:bookmarkStart w:id="972" w:name="_Toc135127540"/>
      <w:bookmarkStart w:id="973" w:name="_Toc135127754"/>
      <w:bookmarkStart w:id="974" w:name="_Toc138927502"/>
      <w:bookmarkStart w:id="975" w:name="_Toc13892827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5</w:t>
      </w:r>
      <w:r w:rsidR="00BA6129" w:rsidRPr="00D66CC9">
        <w:rPr>
          <w:rFonts w:hint="cs"/>
          <w:cs/>
        </w:rPr>
        <w:t>8</w:t>
      </w:r>
      <w:r w:rsidR="00DF455B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ເງື່ອນ</w:t>
      </w:r>
      <w:r w:rsidRPr="00D66CC9">
        <w:rPr>
          <w:cs/>
        </w:rPr>
        <w:softHyphen/>
        <w:t>ໄຂຂອງ​ຫົວ</w:t>
      </w:r>
      <w:r w:rsidRPr="00D66CC9">
        <w:rPr>
          <w:cs/>
        </w:rPr>
        <w:softHyphen/>
        <w:t>ໜ້າ​ບັນ</w:t>
      </w:r>
      <w:r w:rsidRPr="00D66CC9">
        <w:rPr>
          <w:cs/>
        </w:rPr>
        <w:softHyphen/>
        <w:t>ຊີ</w:t>
      </w:r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</w:p>
    <w:p w14:paraId="1676B619" w14:textId="77777777" w:rsidR="00745C39" w:rsidRPr="00D66CC9" w:rsidRDefault="00F92355" w:rsidP="00D44122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ຕ້ອງ​ມີ​ເງື່ອນ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ໄຂ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63349DAB" w14:textId="77777777" w:rsidR="00D279D2" w:rsidRPr="00D66CC9" w:rsidRDefault="00F9235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</w:t>
      </w:r>
      <w:r w:rsidR="00B862B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ສະເພາະ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​ດ້ານ​ການ​ເງິນ​-​ການ​ບັນ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ຫຼື 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ຂາວິ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ຊາ​ອື່ນທີ່​ກ່ຽວ</w:t>
      </w:r>
      <w:r w:rsidR="000624A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ຂ້ອງ</w:t>
      </w:r>
      <w:r w:rsidR="00D279D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ກັບການເງິນການບັນຊີ </w:t>
      </w:r>
      <w:r w:rsidR="00616DD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ແຕ່</w:t>
      </w:r>
      <w:r w:rsidR="000624A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ຊັ້ນສູງຂຶ້ນໄປ</w:t>
      </w:r>
      <w:r w:rsidR="00D279D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49198FC" w14:textId="77777777" w:rsidR="00FA1AB9" w:rsidRPr="00D66CC9" w:rsidRDefault="00F9235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ສົບ​ການ​ເຮັດ​ວຽກ ກ່ຽວ​ກັບ​ວຽກ​ງານ​ບັນ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ຊີ​ </w:t>
      </w:r>
      <w:r w:rsidR="0031146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ແຕ່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ສາມປີ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279D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</w:t>
      </w:r>
      <w:r w:rsidR="0031146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ຶ້</w:t>
      </w:r>
      <w:r w:rsidR="00D279D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ນໄປ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0A70305" w14:textId="77777777" w:rsidR="00FA1AB9" w:rsidRPr="00D66CC9" w:rsidRDefault="00F9235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​ຄວາມສາ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</w:t>
      </w:r>
      <w:r w:rsidR="00EF7BE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ນຳພາ</w:t>
      </w:r>
      <w:r w:rsidR="00ED116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="00EF7BE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ຊີ້ນຳ</w:t>
      </w:r>
      <w:r w:rsidR="00ED116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</w:t>
      </w:r>
      <w:r w:rsidR="00EF7BE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ປະຕິບັດວຽກງານ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ແກ້​ໄຂ​ບັນ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ຫາ​ທາງ​ດ້ານ​ວຽກ​ງານບັນ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22B99E0" w14:textId="77777777" w:rsidR="00285A35" w:rsidRPr="00D66CC9" w:rsidRDefault="00F9235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ມີ​ໃບ​ຢັ້ງ​ຢືນ​ການ​ຝຶກ​ອົບ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ຮົມ</w:t>
      </w:r>
      <w:r w:rsidR="005645BF" w:rsidRPr="00D66CC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002B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A3F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ຂອງຂະແໜງ</w:t>
      </w:r>
      <w:r w:rsidR="0031146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4A3F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ການເງິນ</w:t>
      </w:r>
      <w:r w:rsidR="00002B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A3F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="00002B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</w:t>
      </w:r>
      <w:r w:rsidR="004A3F5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ການອື່ນ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ທີ່​ກ່ຽວຂ້ອງ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DBB1606" w14:textId="77777777" w:rsidR="00285A35" w:rsidRPr="00D66CC9" w:rsidRDefault="00285A3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ມີຄວາມຮູ້ພື້ນຖານ</w:t>
      </w:r>
      <w:r w:rsidR="00D9466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ໃນການນໍາໃຊ້ໂປຣແກຣມບັນຊີ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D488A2B" w14:textId="77777777" w:rsidR="00FA1AB9" w:rsidRPr="00D66CC9" w:rsidRDefault="00F9235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ມີ​ຊີ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ວະ​ປະ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ຫວັດ​ຈະ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ແຈ້ງ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ບໍ່​ເຄີຍ​</w:t>
      </w:r>
      <w:r w:rsidR="00700DCC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ຖືກລົງ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​ໂທດ​ໃນ​ສະ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ຖານ ສໍ້​ໂກງ​ຊັບ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ຍັກ​ຍອກ​ຊັບ ຫຼື ການກະທຳ​ຜິດ​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="00A86F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ໂດຍເຈດຕະນາ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2E970FB" w14:textId="77777777" w:rsidR="00745C39" w:rsidRPr="00D66CC9" w:rsidRDefault="00F92355" w:rsidP="00F72737">
      <w:pPr>
        <w:pStyle w:val="ListParagraph"/>
        <w:numPr>
          <w:ilvl w:val="0"/>
          <w:numId w:val="24"/>
        </w:numPr>
        <w:tabs>
          <w:tab w:val="clear" w:pos="45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ຂະ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ພາບ</w:t>
      </w:r>
      <w:r w:rsidR="00285A3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ດີ</w:t>
      </w:r>
      <w:r w:rsidR="00285A3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10A03377" w14:textId="77777777" w:rsidR="00745C39" w:rsidRPr="00D66CC9" w:rsidRDefault="00F72737" w:rsidP="00D44122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ນອກຈາກ</w:t>
      </w:r>
      <w:r w:rsidR="00ED116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ເງື່ອນໄຂທີ່ໄດ້ກຳນົດໄວ້ໃນວັກທີໜຶ່ງ ຂອງມາດຕານີ້ແລ້ວ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ສຳ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ລັບ</w:t>
      </w:r>
      <w:r w:rsidR="00ED116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ຫົວໜ້າບັນຊີຂອງ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38230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</w:t>
      </w:r>
      <w:r w:rsidR="0038230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ທີ່​ຕິດພັນກັບ​​ຜົນ​ປະໂຫຍດ​ສາທາລະນະ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ວິ​ສາ​ຫະ​ກິດ​</w:t>
      </w:r>
      <w:r w:rsidR="00F26B7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ທີ່ບໍ່​ຕິດພັນກັບຜົນ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​ປະໂຫຍດ​ສາທາ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18274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ທີ່ເປັນວິສາຫະກິດ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ຂະໜາດ​ໃຫຍ່ </w:t>
      </w:r>
      <w:r w:rsidR="00ED116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ຍັງ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ຕ້ອງ​ເປັນ​ສະ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ມາຊິກ​</w:t>
      </w:r>
      <w:r w:rsidR="003E553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ພາ​ວິ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ຊາ​ຊີບ​ນັກ​ບັນຊີ ແລະ ນັກ​ກວດ​ສອບ</w:t>
      </w:r>
      <w:r w:rsidR="003E553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ຕາມທີ່ໄດ້ກຳນົດໄວ້ໃນກົດໝາຍວ່າດ້ວຍການກວດສອບອິດສະລະ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6CE30D62" w14:textId="77777777" w:rsidR="00FA1AB9" w:rsidRPr="00D66CC9" w:rsidRDefault="00FA1AB9" w:rsidP="00B763A6">
      <w:pPr>
        <w:pStyle w:val="ListParagraph"/>
        <w:spacing w:after="0" w:line="360" w:lineRule="exact"/>
        <w:ind w:left="440" w:firstLine="990"/>
        <w:jc w:val="thaiDistribute"/>
        <w:rPr>
          <w:rFonts w:ascii="Phetsarath OT" w:eastAsia="Phetsarath OT" w:hAnsi="Phetsarath OT"/>
          <w:sz w:val="24"/>
          <w:szCs w:val="24"/>
          <w:lang w:val="pt-BR"/>
        </w:rPr>
      </w:pPr>
    </w:p>
    <w:p w14:paraId="5D85486F" w14:textId="77777777" w:rsidR="00116C7C" w:rsidRPr="00D66CC9" w:rsidRDefault="00116C7C" w:rsidP="00407466">
      <w:pPr>
        <w:pStyle w:val="Heading3"/>
      </w:pPr>
      <w:bookmarkStart w:id="976" w:name="_Toc133407066"/>
      <w:bookmarkStart w:id="977" w:name="_Toc133407325"/>
      <w:bookmarkStart w:id="978" w:name="_Toc133408269"/>
      <w:bookmarkStart w:id="979" w:name="_Toc133410399"/>
      <w:bookmarkStart w:id="980" w:name="_Toc133432015"/>
      <w:bookmarkStart w:id="981" w:name="_Toc133937402"/>
      <w:bookmarkStart w:id="982" w:name="_Toc133937573"/>
      <w:bookmarkStart w:id="983" w:name="_Toc135126742"/>
      <w:bookmarkStart w:id="984" w:name="_Toc135127542"/>
      <w:bookmarkStart w:id="985" w:name="_Toc135127756"/>
      <w:bookmarkStart w:id="986" w:name="_Toc138927504"/>
      <w:bookmarkStart w:id="987" w:name="_Toc13892827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392847" w:rsidRPr="00D66CC9">
        <w:rPr>
          <w:rFonts w:hint="cs"/>
          <w:cs/>
        </w:rPr>
        <w:t>59</w:t>
      </w:r>
      <w:r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ສິດ ແລະ ໜ້າ</w:t>
      </w:r>
      <w:r w:rsidRPr="00D66CC9">
        <w:rPr>
          <w:cs/>
        </w:rPr>
        <w:softHyphen/>
        <w:t>ທີ່</w:t>
      </w:r>
      <w:r w:rsidR="007803B8" w:rsidRPr="00D66CC9">
        <w:t xml:space="preserve"> </w:t>
      </w:r>
      <w:r w:rsidRPr="00D66CC9">
        <w:rPr>
          <w:cs/>
        </w:rPr>
        <w:t>ຂອງ​ຫົວ</w:t>
      </w:r>
      <w:r w:rsidRPr="00D66CC9">
        <w:rPr>
          <w:cs/>
        </w:rPr>
        <w:softHyphen/>
        <w:t>ໜ້າ​ບັນ</w:t>
      </w:r>
      <w:r w:rsidRPr="00D66CC9">
        <w:rPr>
          <w:cs/>
        </w:rPr>
        <w:softHyphen/>
        <w:t>ຊີ</w:t>
      </w:r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</w:p>
    <w:p w14:paraId="5D38B073" w14:textId="77777777" w:rsidR="00116C7C" w:rsidRPr="00D66CC9" w:rsidRDefault="00116C7C" w:rsidP="00D44122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 ສິດ ແລະ 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62D61BB8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ຈັດ​ຕັ້ງແບ່ງ​ງານ</w:t>
      </w:r>
      <w:r w:rsidR="00E56CAA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​ໃຫ້​ພະ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ງານ​ບັນ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ຊີ​ຂອງ​ຕົນ</w:t>
      </w:r>
      <w:r w:rsidRPr="00D66CC9">
        <w:rPr>
          <w:rFonts w:ascii="Phetsarath OT" w:eastAsia="Phetsarath OT" w:hAnsi="Phetsarath OT" w:cs="Phetsarath OT"/>
          <w:spacing w:val="-6"/>
          <w:sz w:val="10"/>
          <w:szCs w:val="10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ເພື່ອ​ຮັບ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ຊອບ​ໃນ​ການ​ຖື​ບັນ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 ຕາມການ​ມອບ​ສິດ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14:paraId="4AF249EB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ສາ​ຄວາມ​ລັບຂອງ​ຫົວ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C0AA1AC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ຊອບໃນ​ການ​ສ້າງ​ເອ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ຕາມ​ທີ່​ໄດ້​ກຳ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ພາກທີ III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ກົດໝາຍ​ສະ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ບັບ​ນີ້ ແລະ 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ຊີ​ຂອງ​ຕົນ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ບັດ​ຈັນ​ຍາບັນ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ສໍາລັບນັກວິຊາຊີບການບັນຊີ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ນະໂຍບາຍ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D759FE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ມາດ</w:t>
      </w:r>
      <w:r w:rsidR="00D759FE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ຖານ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ຫຼັກ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ລະບຽບ​ການ ດ້ານ​ການ​ເງິນ​-​ການ​ບັນ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ກັນ​ຄຸນ​ນະພາບ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ປະສິດ</w:t>
      </w:r>
      <w:r w:rsidR="00D759FE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​ທິ​ຜົນ​</w:t>
      </w:r>
      <w:r w:rsidR="00D759F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ຂອງ​ວຽກ​ງານ ແລະ ປະ</w:t>
      </w:r>
      <w:r w:rsidR="00D759F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ບັດ​ການ​ກວດ​ສອບ​ພາຍ​ໃນ</w:t>
      </w:r>
      <w:r w:rsidR="0006532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ເປັນ​ແຕ່​ລະ​ໄລ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EE93380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ກັນ​ຄວາມ​ຖືກ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ຕ້ອງ​ຂອງ​</w:t>
      </w:r>
      <w:r w:rsidR="00A06DA2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ຂໍ້​ມູນ</w:t>
      </w:r>
      <w:r w:rsidR="00392847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​ຂ່າວ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ສານ ໃນ​ເອ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 ແລະ ເອ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ກະສານ​ລາຍ​ງານ​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ການ​ເງິນ ທີ່​ຕົນ​ສ້າງ​ຂຶ້ນ ພ້ອມ​ທັງ​ລົງ​ລາຍ​ເຊັນໃສ່​ເອ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ສານ​ດັ່ງ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369A48B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ເໜີ ຄຳ​ເຫັນ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ບາຍ ​ຫຼັກ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ແລະ 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ທີ​ການ​ຕ່າງໆ ກ່ຽວ​ກັບ​ການ​ບັນຊີ ໃຫ້​ຜູ້​ສັ່ງ​ການ ຫຼື ຜູ້​ບໍ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ລິຫານ 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ເພື່ອ​ຈັດ​ຕັ້ງ​ປະ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ບັດ​ໃຫ້​ຖືກ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ຕ້ອງຕາມກົດ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6DA49AD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ລາຍ​ງານ​ໃຫ້​ຂະ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ການ​ການ​ເງິນ ໃນ​ກໍ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ນີ​ມີ​ການ​ປະ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</w:t>
      </w:r>
      <w:r w:rsidR="00BB43F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ບໍ່​ຖືກຕ້ອງຕາມ​ກົດໝາຍ ພາຍ​ຫຼັງ​ໄດ້​ສະ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ເໜີ​</w:t>
      </w:r>
      <w:r w:rsidR="002B3D3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ຕໍ່ຜູ້​ສັ່ງ​ການ ຫຼື ຜູ້​ບໍ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ຫານ</w:t>
      </w:r>
      <w:r w:rsidR="002B3D3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ຊີ​ແລ້ວ ແຕ່​ບໍ່​ໄດ້​ຮັບ​ການ​ແກ້​ໄຂ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F49623D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ອຽດ ກ່ຽວ​ກັບ​ຂໍ້​ມູນ​ທີ່​ສະ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ແດງ​ໃນ​ເອ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 ໃຫ້ຜູ້ສັ່ງ​ການ ຫຼື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ຜູ້​ບໍລິຫານ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ຊີເຂົ້າ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ໃຈ ກ່ອນ​ລົງ​ລາຍ​ເຊັນ​ໃສ່​ເອ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ກ່າວ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D4AA9AF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ຂຶ້ນທະບຽນນຳຂະແໜງ</w:t>
      </w:r>
      <w:r w:rsidR="00BB43F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ການເງິນ</w:t>
      </w:r>
      <w:r w:rsidR="00814A8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ເພື່ອຮັບເລກປະຈໍາຕົວຫົວໜ້າບັນຊີ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45C6B26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ເຂົ້າຮ່ວມຝຶກອົບຮົມການບັນຊີ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ຊຶ່ງຈັດຂຶ້ນໂດຍຂະແໜງ</w:t>
      </w:r>
      <w:r w:rsidR="00EB5F4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ການເງິນ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EE135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ຂະແໜງການ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8878311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ຊີ້​ແຈງ​ເຫດ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ຜົນ ແລະ ລາຍ​ງານ​</w:t>
      </w:r>
      <w:r w:rsidR="00EB5F4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ເປັນ​ລາຍ​ລັກ​ອັກ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ສອນ ຕໍ່​ຜູ້​ສັ່ງ​ການ ຫຼື ຜູ້​ບໍ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ຫານຂອງ​ຫົວ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ເມື່ອ​ພົບ​ເຫັນ​ຂໍ້​ມູນ​ບັນ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ຊີ​ບໍ່​ຖືກ​ຕ້ອງ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1BC2375" w14:textId="77777777" w:rsidR="00116C7C" w:rsidRPr="00D66CC9" w:rsidRDefault="00116C7C" w:rsidP="00D759FE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ນໍາໃຊ້ສິດ ແລະ ປະຕິບັດໜ້າທີ່ອື່ນ ຕາມ</w:t>
      </w:r>
      <w:r w:rsidR="00FF442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ທີ່ໄດ້ກຳນົດໄວ້ໃນ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29A8F1C8" w14:textId="77777777" w:rsidR="006A0BCF" w:rsidRPr="00D66CC9" w:rsidRDefault="006A0BCF" w:rsidP="00D44122">
      <w:pPr>
        <w:pStyle w:val="ListParagraph"/>
        <w:tabs>
          <w:tab w:val="left" w:pos="1701"/>
        </w:tabs>
        <w:spacing w:after="0" w:line="360" w:lineRule="exact"/>
        <w:ind w:left="0"/>
        <w:jc w:val="thaiDistribute"/>
        <w:rPr>
          <w:rFonts w:ascii="Phetsarath OT" w:eastAsia="Phetsarath OT" w:hAnsi="Phetsarath OT" w:cs="DokChampa" w:hint="cs"/>
          <w:sz w:val="24"/>
          <w:szCs w:val="24"/>
          <w:lang w:val="pt-BR" w:bidi="lo-LA"/>
        </w:rPr>
      </w:pPr>
    </w:p>
    <w:p w14:paraId="51505AED" w14:textId="77777777" w:rsidR="008A505B" w:rsidRPr="00D66CC9" w:rsidRDefault="00F92355" w:rsidP="00407466">
      <w:pPr>
        <w:pStyle w:val="Heading3"/>
        <w:rPr>
          <w:rFonts w:hint="cs"/>
        </w:rPr>
      </w:pPr>
      <w:bookmarkStart w:id="988" w:name="_Toc133407065"/>
      <w:bookmarkStart w:id="989" w:name="_Toc133407324"/>
      <w:bookmarkStart w:id="990" w:name="_Toc133408268"/>
      <w:bookmarkStart w:id="991" w:name="_Toc133410398"/>
      <w:bookmarkStart w:id="992" w:name="_Toc133432014"/>
      <w:bookmarkStart w:id="993" w:name="_Toc133937401"/>
      <w:bookmarkStart w:id="994" w:name="_Toc133937572"/>
      <w:bookmarkStart w:id="995" w:name="_Toc135126741"/>
      <w:bookmarkStart w:id="996" w:name="_Toc135127541"/>
      <w:bookmarkStart w:id="997" w:name="_Toc135127755"/>
      <w:bookmarkStart w:id="998" w:name="_Toc138927503"/>
      <w:bookmarkStart w:id="999" w:name="_Toc138928276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7C096E" w:rsidRPr="00D66CC9">
        <w:rPr>
          <w:rFonts w:hint="cs"/>
          <w:cs/>
        </w:rPr>
        <w:t>60</w:t>
      </w:r>
      <w:r w:rsidR="00DF455B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ເງື່ອນ</w:t>
      </w:r>
      <w:r w:rsidRPr="00D66CC9">
        <w:rPr>
          <w:cs/>
        </w:rPr>
        <w:softHyphen/>
        <w:t>ໄຂຂອງ​ພະ</w:t>
      </w:r>
      <w:r w:rsidRPr="00D66CC9">
        <w:rPr>
          <w:cs/>
        </w:rPr>
        <w:softHyphen/>
        <w:t>ນັກ</w:t>
      </w:r>
      <w:r w:rsidRPr="00D66CC9">
        <w:rPr>
          <w:cs/>
        </w:rPr>
        <w:softHyphen/>
        <w:t>ງານ​ບັນ</w:t>
      </w:r>
      <w:r w:rsidRPr="00D66CC9">
        <w:rPr>
          <w:cs/>
        </w:rPr>
        <w:softHyphen/>
        <w:t>ຊີ</w:t>
      </w:r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</w:p>
    <w:p w14:paraId="12BD1BB4" w14:textId="77777777" w:rsidR="00745C39" w:rsidRPr="00D66CC9" w:rsidRDefault="00F92355" w:rsidP="00D44122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ຕ້ອງ​ມີ​ເງື່ອນ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ໄຂ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ນີ້: </w:t>
      </w:r>
    </w:p>
    <w:p w14:paraId="7BDC878D" w14:textId="77777777" w:rsidR="005B294F" w:rsidRPr="00D66CC9" w:rsidRDefault="004A3F53" w:rsidP="00D759FE">
      <w:pPr>
        <w:pStyle w:val="ListParagraph"/>
        <w:numPr>
          <w:ilvl w:val="0"/>
          <w:numId w:val="25"/>
        </w:numPr>
        <w:tabs>
          <w:tab w:val="clear" w:pos="1330"/>
          <w:tab w:val="num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EF63E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 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ສະເພາະ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​ດ້ານ​ການ​ເງິນ​-​ການ​ບັນ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ຫຼື 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ຂາວິ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ຊາ​ອື່ນທີ່​ກ່ຽວ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ຂ້ອງກັບການເງິນ-ການບັນຊີ </w:t>
      </w:r>
      <w:r w:rsidR="00D2612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ແຕ່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ຊັ້ນກາງຂຶ້ນໄປ;</w:t>
      </w:r>
    </w:p>
    <w:p w14:paraId="56493125" w14:textId="77777777" w:rsidR="005B294F" w:rsidRPr="00D66CC9" w:rsidRDefault="004A3F53" w:rsidP="00D759FE">
      <w:pPr>
        <w:pStyle w:val="ListParagraph"/>
        <w:numPr>
          <w:ilvl w:val="0"/>
          <w:numId w:val="25"/>
        </w:numPr>
        <w:tabs>
          <w:tab w:val="clear" w:pos="1330"/>
          <w:tab w:val="num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E02CA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ໃບ​ຢັ້ງ​ຢືນ​ການ​ຝຶກ​ອົບ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ຮົມ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ຂອງຂະແໜງ</w:t>
      </w:r>
      <w:r w:rsidR="00B80A0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ການເງິນ ແລະ </w:t>
      </w:r>
      <w:r w:rsidR="00D2612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ການອື່ນ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ທີ່​ກ່ຽວຂ້ອ</w:t>
      </w:r>
      <w:r w:rsidR="00B80A0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ງ;</w:t>
      </w:r>
    </w:p>
    <w:p w14:paraId="50EF3B45" w14:textId="77777777" w:rsidR="005B294F" w:rsidRPr="00D66CC9" w:rsidRDefault="00F92355" w:rsidP="00D759FE">
      <w:pPr>
        <w:pStyle w:val="ListParagraph"/>
        <w:numPr>
          <w:ilvl w:val="0"/>
          <w:numId w:val="25"/>
        </w:numPr>
        <w:tabs>
          <w:tab w:val="clear" w:pos="1330"/>
          <w:tab w:val="num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ມີ​ຄວາມ​ຮູ້​ພື້ນ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</w:t>
      </w:r>
      <w:r w:rsidR="005B294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ການ​ນຳ​ໃຊ້</w:t>
      </w:r>
      <w:r w:rsidR="00B80A0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​ຄອມ​ພິວ​ເຕີ</w:t>
      </w:r>
      <w:r w:rsidR="005B294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</w:t>
      </w:r>
      <w:r w:rsidR="005B294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ໂປຣແກຣມບັນຊີ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4C1B650" w14:textId="77777777" w:rsidR="00D8108E" w:rsidRPr="00D66CC9" w:rsidRDefault="00F92355" w:rsidP="00D759FE">
      <w:pPr>
        <w:pStyle w:val="ListParagraph"/>
        <w:numPr>
          <w:ilvl w:val="0"/>
          <w:numId w:val="25"/>
        </w:numPr>
        <w:tabs>
          <w:tab w:val="clear" w:pos="1330"/>
          <w:tab w:val="num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ມີ​ຊີ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ວະ​ປະ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ຫວັດ​ຈະ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ແຈ້ງ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ບໍ່​ເຄີຍ​</w:t>
      </w:r>
      <w:r w:rsidR="00700DCC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ຖືກລົງ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​ໂທດ​ໃນ​ສະ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ຖານ ສໍ້​ໂກງ​ຊັບ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ຍັກ​ຍອກ​ຊັບ ຫຼື ການ​ກະທຳ​ຜິດ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​ອື່ນ</w:t>
      </w:r>
      <w:r w:rsidR="00A86F7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ໂດຍເຈດຕະນາ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67BD24A" w14:textId="77777777" w:rsidR="000B42F3" w:rsidRPr="00D66CC9" w:rsidRDefault="00F92355" w:rsidP="00D759FE">
      <w:pPr>
        <w:pStyle w:val="ListParagraph"/>
        <w:numPr>
          <w:ilvl w:val="0"/>
          <w:numId w:val="25"/>
        </w:numPr>
        <w:tabs>
          <w:tab w:val="clear" w:pos="1330"/>
          <w:tab w:val="num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ຂະ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ພາບ</w:t>
      </w:r>
      <w:r w:rsidR="005B294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ດີ</w:t>
      </w:r>
      <w:r w:rsidR="005B294F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273F0F57" w14:textId="77777777" w:rsidR="006A0BCF" w:rsidRPr="00D66CC9" w:rsidRDefault="006A0BCF" w:rsidP="006A0BCF">
      <w:pPr>
        <w:pStyle w:val="ListParagraph"/>
        <w:tabs>
          <w:tab w:val="left" w:pos="1560"/>
        </w:tabs>
        <w:spacing w:after="0" w:line="360" w:lineRule="exact"/>
        <w:ind w:left="127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393C47C2" w14:textId="77777777" w:rsidR="00745C39" w:rsidRPr="00D66CC9" w:rsidRDefault="00745C39" w:rsidP="00407466">
      <w:pPr>
        <w:pStyle w:val="Heading3"/>
      </w:pPr>
      <w:r w:rsidRPr="00D66CC9">
        <w:t xml:space="preserve"> </w:t>
      </w:r>
      <w:bookmarkStart w:id="1000" w:name="_Toc133407067"/>
      <w:bookmarkStart w:id="1001" w:name="_Toc133407326"/>
      <w:bookmarkStart w:id="1002" w:name="_Toc133408270"/>
      <w:bookmarkStart w:id="1003" w:name="_Toc133410400"/>
      <w:bookmarkStart w:id="1004" w:name="_Toc133432016"/>
      <w:bookmarkStart w:id="1005" w:name="_Toc133937403"/>
      <w:bookmarkStart w:id="1006" w:name="_Toc133937574"/>
      <w:bookmarkStart w:id="1007" w:name="_Toc135126743"/>
      <w:bookmarkStart w:id="1008" w:name="_Toc135127543"/>
      <w:bookmarkStart w:id="1009" w:name="_Toc135127757"/>
      <w:bookmarkStart w:id="1010" w:name="_Toc138927505"/>
      <w:bookmarkStart w:id="1011" w:name="_Toc138928278"/>
      <w:r w:rsidR="00F92355" w:rsidRPr="00D66CC9">
        <w:rPr>
          <w:cs/>
        </w:rPr>
        <w:t>ມາດ</w:t>
      </w:r>
      <w:r w:rsidR="00F92355"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6</w:t>
      </w:r>
      <w:r w:rsidR="00D26124" w:rsidRPr="00D66CC9">
        <w:rPr>
          <w:rFonts w:hint="cs"/>
          <w:cs/>
        </w:rPr>
        <w:t>1</w:t>
      </w:r>
      <w:r w:rsidR="006443B9" w:rsidRPr="00D66CC9">
        <w:rPr>
          <w:rFonts w:hint="cs"/>
          <w:cs/>
        </w:rPr>
        <w:t xml:space="preserve"> </w:t>
      </w:r>
      <w:r w:rsidR="00F92355" w:rsidRPr="00D66CC9">
        <w:rPr>
          <w:sz w:val="24"/>
          <w:szCs w:val="32"/>
        </w:rPr>
        <w:t>(</w:t>
      </w:r>
      <w:r w:rsidR="00F92355" w:rsidRPr="00D66CC9">
        <w:rPr>
          <w:cs/>
        </w:rPr>
        <w:t>ປັບ</w:t>
      </w:r>
      <w:r w:rsidR="00F92355" w:rsidRPr="00D66CC9">
        <w:rPr>
          <w:cs/>
        </w:rPr>
        <w:softHyphen/>
        <w:t>ປຸງ) ສິດ ແລະ ໜ້າ</w:t>
      </w:r>
      <w:r w:rsidR="00F92355" w:rsidRPr="00D66CC9">
        <w:rPr>
          <w:cs/>
        </w:rPr>
        <w:softHyphen/>
        <w:t>ທີ່</w:t>
      </w:r>
      <w:r w:rsidR="007803B8" w:rsidRPr="00D66CC9">
        <w:t xml:space="preserve"> </w:t>
      </w:r>
      <w:r w:rsidR="00F92355" w:rsidRPr="00D66CC9">
        <w:rPr>
          <w:cs/>
        </w:rPr>
        <w:t>ຂອງ​ພະ</w:t>
      </w:r>
      <w:r w:rsidR="00F92355" w:rsidRPr="00D66CC9">
        <w:rPr>
          <w:cs/>
        </w:rPr>
        <w:softHyphen/>
        <w:t>ນັກ</w:t>
      </w:r>
      <w:r w:rsidR="00F92355" w:rsidRPr="00D66CC9">
        <w:rPr>
          <w:cs/>
        </w:rPr>
        <w:softHyphen/>
        <w:t>ງານ​ບັນ</w:t>
      </w:r>
      <w:r w:rsidR="00F92355" w:rsidRPr="00D66CC9">
        <w:rPr>
          <w:cs/>
        </w:rPr>
        <w:softHyphen/>
        <w:t>ຊີ</w:t>
      </w:r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r w:rsidR="00F92355" w:rsidRPr="00D66CC9">
        <w:rPr>
          <w:cs/>
        </w:rPr>
        <w:t xml:space="preserve"> </w:t>
      </w:r>
    </w:p>
    <w:p w14:paraId="5899BE6F" w14:textId="77777777" w:rsidR="00AC5053" w:rsidRPr="00D66CC9" w:rsidRDefault="00F92355" w:rsidP="00D44122">
      <w:pPr>
        <w:spacing w:after="0" w:line="360" w:lineRule="exact"/>
        <w:ind w:firstLine="124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012" w:name="_Toc372528355"/>
      <w:bookmarkStart w:id="1013" w:name="_Toc373564532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 ສິດ ແລະ 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1D2B83D0" w14:textId="77777777" w:rsidR="00AC5053" w:rsidRPr="00D66CC9" w:rsidRDefault="00F808FC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ເກັບກໍາ, ສັງລວມ </w:t>
      </w:r>
      <w:r w:rsidR="00F92355"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ບັນດາ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ການ​ເກີດ​ຂຶ້ນ ເຂົ້າ​ປຶ້ມ​ບັນ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ປຶ້ມຕິດຕາມ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</w:t>
      </w:r>
      <w:r w:rsidR="00ED55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ໂປຣແກຣມບັນຊີ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96C9416" w14:textId="77777777" w:rsidR="00AC5053" w:rsidRPr="00D66CC9" w:rsidRDefault="00F92355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ສາ​ຄວາມ​ລັບຂອງ​ຫົວ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579DB72" w14:textId="77777777" w:rsidR="00AC5053" w:rsidRPr="00D66CC9" w:rsidRDefault="00F92355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ຊ່ວຍ​ຫົວ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ໃນ​ການ​ສ້າງ​ເອ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</w:t>
      </w:r>
      <w:r w:rsidR="004E27F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4E27F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​ເອ</w:t>
      </w:r>
      <w:r w:rsidR="004E27F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="004E27F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</w:t>
      </w:r>
      <w:r w:rsidR="004E27F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ການບັນຊີອື່ນ</w:t>
      </w:r>
      <w:r w:rsidR="00D4412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="004E27F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</w:t>
      </w:r>
      <w:r w:rsidR="004E27F0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EE47AE1" w14:textId="77777777" w:rsidR="00AC5053" w:rsidRPr="00D66CC9" w:rsidRDefault="00F92355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ກັນ​ຄວາມ​ຖືກ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ຕ້ອງ​ຂອງ</w:t>
      </w:r>
      <w:r w:rsidR="000C0E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​ຂໍ້​ມູນ</w:t>
      </w:r>
      <w:r w:rsidR="00D2612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 ໃນ​ເອ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ຕາມ​ຄວາມຮັບ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ຜິດຊອບ​ຂອງ​ຕົນ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E4AFB1B" w14:textId="77777777" w:rsidR="001C1AAE" w:rsidRPr="00D66CC9" w:rsidRDefault="00F92355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ຄຸ້ມ​ຄອງ ແລະ ປົກ​ປັກ​ຮັກ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D900DE8" w14:textId="77777777" w:rsidR="00B53E97" w:rsidRPr="00D66CC9" w:rsidRDefault="001C1AAE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ປະສານ</w:t>
      </w:r>
      <w:r w:rsidR="002930F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​ບຸກ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</w:t>
      </w:r>
      <w:r w:rsidR="002930F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 ເພື່ອ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ໜອງ​ເອ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ສານ​ການ​ບັນຊີ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A72419F" w14:textId="77777777" w:rsidR="00B53E97" w:rsidRPr="00D66CC9" w:rsidRDefault="00B53E97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ຂຶ້ນທະບຽນນຳຂະແໜງ</w:t>
      </w:r>
      <w:r w:rsidR="00426DD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ການເງິນ</w:t>
      </w:r>
      <w:r w:rsidR="00A421B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ເພື່ອຮັບເລກປະຈໍາຕົວພະນັກງານບັນຊີ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C4C170C" w14:textId="77777777" w:rsidR="001C1AAE" w:rsidRPr="00D66CC9" w:rsidRDefault="00B53E97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ເຂົ້າຮ່ວມຝຶກອົບຮົມການບັນຊີ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ຊຶ່ງຈັດຂຶ້ນໂດຍຂະແໜງ</w:t>
      </w:r>
      <w:r w:rsidR="001A703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2612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</w:t>
      </w:r>
      <w:r w:rsidR="00AA49E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ອື່ນທີ່ກ່ຽວຂ້ອງ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E1D2097" w14:textId="77777777" w:rsidR="005D467A" w:rsidRPr="00D66CC9" w:rsidRDefault="004E27F0" w:rsidP="00D759FE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</w:t>
      </w:r>
      <w:r w:rsidR="004B32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ລາຍ​ງານ</w:t>
      </w:r>
      <w:r w:rsidR="005D467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ເປັນແຕ່ລະ</w:t>
      </w:r>
      <w:r w:rsidR="00D759FE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D467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ວັນ, ອາທິດ, ເດືອນ ໃຫ້ຫົວໜ້າບັນຊີ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E783D02" w14:textId="77777777" w:rsidR="00AC5053" w:rsidRPr="00D66CC9" w:rsidRDefault="001C1AAE" w:rsidP="00D759FE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ນຳໃຊ້</w:t>
      </w:r>
      <w:r w:rsidR="00F92355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ປະຕິບ</w:t>
      </w:r>
      <w:r w:rsidR="00454A8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ັ</w:t>
      </w:r>
      <w:r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ດ</w:t>
      </w:r>
      <w:r w:rsidR="00F92355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 xml:space="preserve">ທີ່ອື່ນ </w:t>
      </w:r>
      <w:r w:rsidR="00FF442D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ຕາມທີ່ໄດ້ກຳນົດໄວ້ໃນກົດໝາຍ </w:t>
      </w:r>
      <w:r w:rsidR="00C823C0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ແລະ </w:t>
      </w:r>
      <w:r w:rsidR="00F92355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</w:t>
      </w:r>
      <w:r w:rsidR="00C823C0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ຕາມ</w:t>
      </w:r>
      <w:r w:rsidR="00F92355"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ການ​ມອບ​ໝາຍ</w:t>
      </w:r>
      <w:r w:rsidR="00C029B5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.</w:t>
      </w:r>
    </w:p>
    <w:p w14:paraId="15C9752F" w14:textId="77777777" w:rsidR="000B42F3" w:rsidRPr="00D66CC9" w:rsidRDefault="000B42F3" w:rsidP="00B763A6">
      <w:pPr>
        <w:pStyle w:val="ListParagraph"/>
        <w:tabs>
          <w:tab w:val="left" w:pos="198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CA13E80" w14:textId="77777777" w:rsidR="00745C39" w:rsidRPr="00D66CC9" w:rsidRDefault="00AC5053" w:rsidP="00407466">
      <w:pPr>
        <w:pStyle w:val="Heading3"/>
      </w:pPr>
      <w:r w:rsidRPr="00D66CC9">
        <w:t xml:space="preserve"> </w:t>
      </w:r>
      <w:bookmarkStart w:id="1014" w:name="_Toc133407068"/>
      <w:bookmarkStart w:id="1015" w:name="_Toc133407327"/>
      <w:bookmarkStart w:id="1016" w:name="_Toc133408271"/>
      <w:bookmarkStart w:id="1017" w:name="_Toc133410401"/>
      <w:bookmarkStart w:id="1018" w:name="_Toc133432017"/>
      <w:bookmarkStart w:id="1019" w:name="_Toc133937404"/>
      <w:bookmarkStart w:id="1020" w:name="_Toc133937575"/>
      <w:bookmarkStart w:id="1021" w:name="_Toc135126744"/>
      <w:bookmarkStart w:id="1022" w:name="_Toc135127544"/>
      <w:bookmarkStart w:id="1023" w:name="_Toc135127758"/>
      <w:bookmarkStart w:id="1024" w:name="_Toc138927506"/>
      <w:bookmarkStart w:id="1025" w:name="_Toc138928279"/>
      <w:bookmarkEnd w:id="1012"/>
      <w:bookmarkEnd w:id="1013"/>
      <w:r w:rsidR="00F92355" w:rsidRPr="00D66CC9">
        <w:rPr>
          <w:cs/>
        </w:rPr>
        <w:t>ມາດ</w:t>
      </w:r>
      <w:r w:rsidR="00F92355"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6</w:t>
      </w:r>
      <w:r w:rsidR="00F73BE8" w:rsidRPr="00D66CC9">
        <w:rPr>
          <w:rFonts w:hint="cs"/>
          <w:cs/>
        </w:rPr>
        <w:t>2</w:t>
      </w:r>
      <w:r w:rsidR="006443B9" w:rsidRPr="00D66CC9">
        <w:rPr>
          <w:rFonts w:hint="cs"/>
          <w:cs/>
        </w:rPr>
        <w:t xml:space="preserve"> </w:t>
      </w:r>
      <w:r w:rsidR="00F92355" w:rsidRPr="00D66CC9">
        <w:rPr>
          <w:sz w:val="24"/>
          <w:szCs w:val="32"/>
        </w:rPr>
        <w:t>(</w:t>
      </w:r>
      <w:r w:rsidR="006443B9" w:rsidRPr="00D66CC9">
        <w:rPr>
          <w:rFonts w:hint="cs"/>
          <w:cs/>
        </w:rPr>
        <w:t>ປັບປຸງ</w:t>
      </w:r>
      <w:r w:rsidR="00F92355" w:rsidRPr="00D66CC9">
        <w:rPr>
          <w:cs/>
        </w:rPr>
        <w:t>) ສິດ ແລະ ໜ້າ</w:t>
      </w:r>
      <w:r w:rsidR="00F92355" w:rsidRPr="00D66CC9">
        <w:rPr>
          <w:cs/>
        </w:rPr>
        <w:softHyphen/>
        <w:t>ທີ່</w:t>
      </w:r>
      <w:r w:rsidR="007803B8" w:rsidRPr="00D66CC9">
        <w:t xml:space="preserve"> </w:t>
      </w:r>
      <w:r w:rsidR="00F92355" w:rsidRPr="00D66CC9">
        <w:rPr>
          <w:cs/>
        </w:rPr>
        <w:t>ຂອງ​ວິ​ສາ​ຫະ​ກິດບັນ</w:t>
      </w:r>
      <w:r w:rsidR="00F92355" w:rsidRPr="00D66CC9">
        <w:rPr>
          <w:cs/>
        </w:rPr>
        <w:softHyphen/>
        <w:t xml:space="preserve">ຊີ ແລະ </w:t>
      </w:r>
      <w:r w:rsidR="006443B9" w:rsidRPr="00D66CC9">
        <w:rPr>
          <w:rFonts w:hint="cs"/>
          <w:cs/>
        </w:rPr>
        <w:t>ວິສາຫະກິດ</w:t>
      </w:r>
      <w:r w:rsidR="00F92355" w:rsidRPr="00D66CC9">
        <w:rPr>
          <w:cs/>
        </w:rPr>
        <w:t>ກວດ​ສອບ</w:t>
      </w:r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</w:p>
    <w:p w14:paraId="00E797B6" w14:textId="77777777" w:rsidR="00AC5053" w:rsidRPr="00D66CC9" w:rsidRDefault="00F92355" w:rsidP="00D44122">
      <w:pPr>
        <w:spacing w:after="0" w:line="360" w:lineRule="exact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026" w:name="_Toc372528356"/>
      <w:bookmarkStart w:id="1027" w:name="_Toc373564533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ແລະ </w:t>
      </w:r>
      <w:r w:rsidR="006443B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ກວດ​ສອບ ມີ ສິດ ແລະ 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4FB3C11C" w14:textId="77777777" w:rsidR="00AC5053" w:rsidRPr="00D66CC9" w:rsidRDefault="00F92355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ບັດ​ຈັນ​ຍາ​ບັນ​</w:t>
      </w:r>
      <w:r w:rsidR="00873ED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ສໍາລັບນັກ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ຊາ​ຊີບ​ການ​ບັນ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E043E84" w14:textId="77777777" w:rsidR="00AC5053" w:rsidRPr="00D66CC9" w:rsidRDefault="00F92355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ຕໍ່​ຫົວ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ຢ່າງ​ຖືກ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ຕ້ອງ​ຕາມ​ກົດ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3DF301C" w14:textId="77777777" w:rsidR="00AC5053" w:rsidRPr="00D66CC9" w:rsidRDefault="00F92355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ໃຫ້​ຄຳ​ອະ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ບາຍ​ຊີ້​ແຈງ ກ່ຽວ​ກັບ​ວຽກ​ງານ​ບັນ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ຊີ​ທີ່​ຕົນ​ຮັບ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 ໃຫ້​ແກ່​ຂະ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 ແລະ ພາກ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ສ່ວນ</w:t>
      </w:r>
      <w:r w:rsidR="0094397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​ທີ່​ກ່ຽວ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ຂ້ອງ ຕາມ​​ກົດ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4457A10" w14:textId="77777777" w:rsidR="00AC5053" w:rsidRPr="00D66CC9" w:rsidRDefault="00F92355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ສາ​ຄວາມ​ລັບຂອງ​ຫົວ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ທີ່​ຕົນ​ໄດ້​ໃຫ້​ບໍ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868941F" w14:textId="77777777" w:rsidR="00AC5053" w:rsidRPr="00D66CC9" w:rsidRDefault="00F92355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ສາ​ຂໍ້​ມູນ​</w:t>
      </w:r>
      <w:r w:rsidR="00224D1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ຫຼັກ​ຖານ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 ທີ່​ຕິດ​ພັນ​ກັບ​ວຽກ​ງານ​ບັນ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0E18A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ບັບ​ສຳ​ເນົາ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F076113" w14:textId="77777777" w:rsidR="00AC5053" w:rsidRPr="00D66CC9" w:rsidRDefault="007803B8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ລາຍ​ງານ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ການ​ໃຫ້​ບໍ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ການ​ບັນ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ຊີຂອງ​ຫົວ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ໜ່ວຍ​ຕົນ ໃຫ້​ຂະ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</w:t>
      </w:r>
      <w:r w:rsidR="003408A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ການເງິນ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923DA64" w14:textId="77777777" w:rsidR="00AC5053" w:rsidRPr="00D66CC9" w:rsidRDefault="00F92355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ການ​ຮ່ວມ​ມື </w:t>
      </w:r>
      <w:r w:rsidR="00B3199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​ພະ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ຫຼື ເຈົ້າ​ໜ້າ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ທີ່​ຂອງ​ລັດ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F7DE28E" w14:textId="77777777" w:rsidR="00AC5053" w:rsidRPr="00D66CC9" w:rsidRDefault="006443B9" w:rsidP="007803B8">
      <w:pPr>
        <w:pStyle w:val="ListParagraph"/>
        <w:numPr>
          <w:ilvl w:val="0"/>
          <w:numId w:val="28"/>
        </w:numPr>
        <w:tabs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ທີ່ອື່ນ ຕາມ​ທີ່​ໄດ້​ກຳ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ນົດ​ໄວ້​ໃນ​​ກົດ​ໝາຍ.</w:t>
      </w:r>
    </w:p>
    <w:p w14:paraId="6B692C36" w14:textId="77777777" w:rsidR="000B42F3" w:rsidRPr="00D66CC9" w:rsidRDefault="000B42F3" w:rsidP="00B763A6">
      <w:pPr>
        <w:pStyle w:val="ListParagraph"/>
        <w:tabs>
          <w:tab w:val="left" w:pos="198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CD21086" w14:textId="77777777" w:rsidR="00745C39" w:rsidRPr="00D66CC9" w:rsidRDefault="00F92355" w:rsidP="00407466">
      <w:pPr>
        <w:pStyle w:val="Heading3"/>
      </w:pPr>
      <w:bookmarkStart w:id="1028" w:name="_Toc133407069"/>
      <w:bookmarkStart w:id="1029" w:name="_Toc133407328"/>
      <w:bookmarkStart w:id="1030" w:name="_Toc133408272"/>
      <w:bookmarkStart w:id="1031" w:name="_Toc133410402"/>
      <w:bookmarkStart w:id="1032" w:name="_Toc133432018"/>
      <w:bookmarkStart w:id="1033" w:name="_Toc133937405"/>
      <w:bookmarkStart w:id="1034" w:name="_Toc133937576"/>
      <w:bookmarkStart w:id="1035" w:name="_Toc135126745"/>
      <w:bookmarkStart w:id="1036" w:name="_Toc135127545"/>
      <w:bookmarkStart w:id="1037" w:name="_Toc135127759"/>
      <w:bookmarkStart w:id="1038" w:name="_Toc138927507"/>
      <w:bookmarkStart w:id="1039" w:name="_Toc138928280"/>
      <w:bookmarkEnd w:id="1026"/>
      <w:bookmarkEnd w:id="102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6C4DDD" w:rsidRPr="00D66CC9">
        <w:rPr>
          <w:rFonts w:hint="cs"/>
          <w:cs/>
        </w:rPr>
        <w:t>6</w:t>
      </w:r>
      <w:r w:rsidR="00F761BE" w:rsidRPr="00D66CC9">
        <w:rPr>
          <w:rFonts w:hint="cs"/>
          <w:cs/>
        </w:rPr>
        <w:t>3</w:t>
      </w:r>
      <w:r w:rsidR="006443B9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192548" w:rsidRPr="00D66CC9">
        <w:rPr>
          <w:rFonts w:hint="cs"/>
          <w:cs/>
        </w:rPr>
        <w:t>ປັບປຸງ</w:t>
      </w:r>
      <w:r w:rsidRPr="00D66CC9">
        <w:rPr>
          <w:cs/>
        </w:rPr>
        <w:t>) ການ​ຍົກ​ລະ</w:t>
      </w:r>
      <w:r w:rsidRPr="00D66CC9">
        <w:rPr>
          <w:cs/>
        </w:rPr>
        <w:softHyphen/>
        <w:t>ດັບ​ວິ</w:t>
      </w:r>
      <w:r w:rsidRPr="00D66CC9">
        <w:rPr>
          <w:cs/>
        </w:rPr>
        <w:softHyphen/>
        <w:t>ຊາ​ຊີບ​</w:t>
      </w:r>
      <w:r w:rsidR="00224D15" w:rsidRPr="00D66CC9">
        <w:rPr>
          <w:rFonts w:hint="cs"/>
          <w:sz w:val="24"/>
          <w:cs/>
        </w:rPr>
        <w:t>ການ</w:t>
      </w:r>
      <w:r w:rsidRPr="00D66CC9">
        <w:rPr>
          <w:cs/>
        </w:rPr>
        <w:t>ບັນ</w:t>
      </w:r>
      <w:r w:rsidRPr="00D66CC9">
        <w:rPr>
          <w:cs/>
        </w:rPr>
        <w:softHyphen/>
        <w:t>ຊີ</w:t>
      </w:r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</w:p>
    <w:p w14:paraId="61D0B6B9" w14:textId="77777777" w:rsidR="00745C39" w:rsidRPr="00D66CC9" w:rsidRDefault="00192548" w:rsidP="004832AC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ການຍົກລະດັບວິຊາຊີບ</w:t>
      </w:r>
      <w:r w:rsidR="00224D1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ບັນຊີ ແມ່ນ</w:t>
      </w:r>
      <w:r w:rsidR="008A6CB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92355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ຍົກ​ລະ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ດັບວິ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</w:t>
      </w:r>
      <w:r w:rsidR="00224D1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ສະເພາະ</w:t>
      </w:r>
      <w:r w:rsidR="00F92355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ດ້ານ​</w:t>
      </w:r>
      <w:r w:rsidR="00224D1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ການເງິນ-ການ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4832A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C0EC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ຢ່າງຕໍ່​ເນື່ອງ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ຊຶ່ງຫົວໜ້າບັນຊີ ແລະ ພະນັກງານບັນຊີ ຕ້ອງ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​ເຂົ້າ​ຝຶກ​ອົບ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ຮົມ ຫຼື ຍົກ​ລະ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ດັບ​ຄວາມ​ຮູ້​</w:t>
      </w:r>
      <w:r w:rsidR="008A6CB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ຄວາມສາມາດ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ກ່ຽວ​ກັບ​ລະບຽບ​ການ ແລະ ມາດ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ຖານ​ການ​ລາຍ​ງານ​ການ​ເງິນ  ທີ່​</w:t>
      </w:r>
      <w:r w:rsidR="00F902C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ຂະແໜງການ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​ການ​ເງິນ​</w:t>
      </w:r>
      <w:r w:rsidR="00B82FF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02C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ອົງການອື່ນທີ່ກ່ຽວຂ້ອງ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ຈັດ​ຂຶ້ນແຕ່​ລະ​ໄລ​ຍ</w:t>
      </w:r>
      <w:r w:rsidR="008A6CB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ະ.</w:t>
      </w:r>
    </w:p>
    <w:p w14:paraId="1EFED371" w14:textId="77777777" w:rsidR="00F26B71" w:rsidRPr="00D66CC9" w:rsidRDefault="00F26B71" w:rsidP="00B763A6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31024FAC" w14:textId="77777777" w:rsidR="00D5674B" w:rsidRPr="00D66CC9" w:rsidRDefault="00F92355" w:rsidP="00B763A6">
      <w:pPr>
        <w:pStyle w:val="Heading1"/>
        <w:spacing w:before="0" w:line="360" w:lineRule="exact"/>
        <w:rPr>
          <w:rFonts w:eastAsia="Phetsarath OT" w:cs="Phetsarath OT" w:hint="cs"/>
          <w:szCs w:val="28"/>
          <w:lang w:val="pt-BR" w:bidi="lo-LA"/>
        </w:rPr>
      </w:pPr>
      <w:bookmarkStart w:id="1040" w:name="_Toc384132173"/>
      <w:bookmarkStart w:id="1041" w:name="_Toc133407070"/>
      <w:bookmarkStart w:id="1042" w:name="_Toc133407329"/>
      <w:bookmarkStart w:id="1043" w:name="_Toc133408273"/>
      <w:bookmarkStart w:id="1044" w:name="_Toc133410403"/>
      <w:bookmarkStart w:id="1045" w:name="_Toc133432019"/>
      <w:bookmarkStart w:id="1046" w:name="_Toc133937406"/>
      <w:bookmarkStart w:id="1047" w:name="_Toc133937577"/>
      <w:bookmarkStart w:id="1048" w:name="_Toc135126746"/>
      <w:bookmarkStart w:id="1049" w:name="_Toc135127546"/>
      <w:bookmarkStart w:id="1050" w:name="_Toc135127760"/>
      <w:bookmarkStart w:id="1051" w:name="_Toc138927508"/>
      <w:bookmarkStart w:id="1052" w:name="_Toc138928281"/>
      <w:r w:rsidRPr="00D66CC9">
        <w:rPr>
          <w:rFonts w:eastAsia="Phetsarath OT" w:cs="Phetsarath OT"/>
          <w:szCs w:val="28"/>
          <w:cs/>
          <w:lang w:bidi="lo-LA"/>
        </w:rPr>
        <w:t xml:space="preserve">ພາກ​ທີ </w:t>
      </w:r>
      <w:bookmarkEnd w:id="1040"/>
      <w:r w:rsidR="00632D3A" w:rsidRPr="00D66CC9">
        <w:rPr>
          <w:rFonts w:eastAsia="Phetsarath OT" w:cs="Phetsarath OT"/>
          <w:szCs w:val="28"/>
          <w:lang w:val="pt-BR" w:bidi="lo-LA"/>
        </w:rPr>
        <w:t>V</w:t>
      </w:r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0B7471C" w14:textId="77777777" w:rsidR="00D5674B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</w:rPr>
      </w:pPr>
      <w:bookmarkStart w:id="1053" w:name="_Toc133407071"/>
      <w:bookmarkStart w:id="1054" w:name="_Toc133407330"/>
      <w:bookmarkStart w:id="1055" w:name="_Toc133408274"/>
      <w:bookmarkStart w:id="1056" w:name="_Toc133410404"/>
      <w:bookmarkStart w:id="1057" w:name="_Toc133432020"/>
      <w:bookmarkStart w:id="1058" w:name="_Toc133937407"/>
      <w:bookmarkStart w:id="1059" w:name="_Toc133937578"/>
      <w:bookmarkStart w:id="1060" w:name="_Toc135126747"/>
      <w:bookmarkStart w:id="1061" w:name="_Toc135127547"/>
      <w:bookmarkStart w:id="1062" w:name="_Toc135127761"/>
      <w:bookmarkStart w:id="1063" w:name="_Toc138927509"/>
      <w:bookmarkStart w:id="1064" w:name="_Toc138928282"/>
      <w:r w:rsidRPr="00D66CC9">
        <w:rPr>
          <w:rFonts w:eastAsia="Phetsarath OT" w:cs="Phetsarath OT"/>
          <w:szCs w:val="28"/>
          <w:cs/>
          <w:lang w:bidi="lo-LA"/>
        </w:rPr>
        <w:t>ສະ</w:t>
      </w:r>
      <w:r w:rsidRPr="00D66CC9">
        <w:rPr>
          <w:rFonts w:eastAsia="Phetsarath OT" w:cs="Phetsarath OT"/>
          <w:szCs w:val="28"/>
          <w:cs/>
          <w:lang w:bidi="lo-LA"/>
        </w:rPr>
        <w:softHyphen/>
        <w:t>ພາ​ທີ່​ປຶກ</w:t>
      </w:r>
      <w:r w:rsidRPr="00D66CC9">
        <w:rPr>
          <w:rFonts w:eastAsia="Phetsarath OT" w:cs="Phetsarath OT"/>
          <w:szCs w:val="28"/>
          <w:cs/>
          <w:lang w:bidi="lo-LA"/>
        </w:rPr>
        <w:softHyphen/>
        <w:t>ສາ​ການ​ບັນ</w:t>
      </w:r>
      <w:r w:rsidRPr="00D66CC9">
        <w:rPr>
          <w:rFonts w:eastAsia="Phetsarath OT" w:cs="Phetsarath OT"/>
          <w:szCs w:val="28"/>
          <w:cs/>
          <w:lang w:bidi="lo-LA"/>
        </w:rPr>
        <w:softHyphen/>
        <w:t>ຊີ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</w:p>
    <w:p w14:paraId="522FDDE7" w14:textId="77777777" w:rsidR="000B42F3" w:rsidRPr="00D66CC9" w:rsidRDefault="000B42F3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1160D3DE" w14:textId="77777777" w:rsidR="00D5674B" w:rsidRPr="00D66CC9" w:rsidRDefault="00F92355" w:rsidP="00407466">
      <w:pPr>
        <w:pStyle w:val="Heading3"/>
      </w:pPr>
      <w:bookmarkStart w:id="1065" w:name="_Toc133407072"/>
      <w:bookmarkStart w:id="1066" w:name="_Toc133407331"/>
      <w:bookmarkStart w:id="1067" w:name="_Toc133408275"/>
      <w:bookmarkStart w:id="1068" w:name="_Toc133410405"/>
      <w:bookmarkStart w:id="1069" w:name="_Toc133432021"/>
      <w:bookmarkStart w:id="1070" w:name="_Toc133937408"/>
      <w:bookmarkStart w:id="1071" w:name="_Toc133937579"/>
      <w:bookmarkStart w:id="1072" w:name="_Toc135126748"/>
      <w:bookmarkStart w:id="1073" w:name="_Toc135127548"/>
      <w:bookmarkStart w:id="1074" w:name="_Toc135127762"/>
      <w:bookmarkStart w:id="1075" w:name="_Toc138927510"/>
      <w:bookmarkStart w:id="1076" w:name="_Toc13892828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BD7F51" w:rsidRPr="00D66CC9">
        <w:rPr>
          <w:cs/>
        </w:rPr>
        <w:t>6</w:t>
      </w:r>
      <w:r w:rsidR="00FF57A4" w:rsidRPr="00D66CC9">
        <w:rPr>
          <w:rFonts w:hint="cs"/>
          <w:cs/>
        </w:rPr>
        <w:t>4</w:t>
      </w:r>
      <w:r w:rsidR="00AE6565" w:rsidRPr="00D66CC9">
        <w:t xml:space="preserve"> </w:t>
      </w:r>
      <w:r w:rsidRPr="00D66CC9">
        <w:rPr>
          <w:cs/>
        </w:rPr>
        <w:t>ທີ່​ຕັ້ງ ແລະ ພາ</w:t>
      </w:r>
      <w:r w:rsidRPr="00D66CC9">
        <w:rPr>
          <w:cs/>
        </w:rPr>
        <w:softHyphen/>
        <w:t>ລະ​ບົດ</w:t>
      </w:r>
      <w:r w:rsidRPr="00D66CC9">
        <w:rPr>
          <w:cs/>
        </w:rPr>
        <w:softHyphen/>
        <w:t>ບາດຂອງ​ສະ</w:t>
      </w:r>
      <w:r w:rsidRPr="00D66CC9">
        <w:rPr>
          <w:cs/>
        </w:rPr>
        <w:softHyphen/>
        <w:t>ພາ​ທີ່​ປຶກ</w:t>
      </w:r>
      <w:r w:rsidRPr="00D66CC9">
        <w:rPr>
          <w:cs/>
        </w:rPr>
        <w:softHyphen/>
        <w:t>ສາ​ການ​ບັນ</w:t>
      </w:r>
      <w:r w:rsidRPr="00D66CC9">
        <w:rPr>
          <w:cs/>
        </w:rPr>
        <w:softHyphen/>
        <w:t>ຊີ</w:t>
      </w:r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4AACA32C" w14:textId="77777777" w:rsidR="00D5674B" w:rsidRPr="00D66CC9" w:rsidRDefault="00F92355" w:rsidP="00E4620A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ພາ​ທີ່​ປຶກ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ແມ່ນ 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</w:t>
      </w:r>
      <w:r w:rsidRPr="00D66CC9">
        <w:rPr>
          <w:rFonts w:ascii="Phetsarath OT" w:eastAsia="Phetsarath OT" w:hAnsi="Phetsarath OT" w:cs="Phetsarath OT"/>
          <w:sz w:val="24"/>
          <w:szCs w:val="24"/>
          <w:highlight w:val="yellow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ທີ່​ບໍ່​ປະ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ການ </w:t>
      </w:r>
      <w:r w:rsidR="00224D1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​ຢູ່​ພາຍ​ໃຕ້​ການ​ຄຸ້ມ​ຄອງ​ຂອງ​ກະຊວງ​ການ​ເງິນ</w:t>
      </w:r>
      <w:r w:rsidR="00535D9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ມີ​ພາ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ລະ​ບົດ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ບາດ ໃຫ້​ຄຳ​ປຶກ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ຊາ​ການ​ທາງ​ດ້ານ​ການ​ບັນຊີ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ຖານການ​ລາຍ​ງານ​ການ​ເງິນ</w:t>
      </w:r>
      <w:r w:rsidR="001304C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ກົ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</w:t>
      </w:r>
      <w:r w:rsidR="001304C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ລະບຽບການ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ກ່ຽວ​ກັບ​</w:t>
      </w:r>
      <w:r w:rsidR="00C45EA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​ບັນ​ຊີ.</w:t>
      </w:r>
    </w:p>
    <w:p w14:paraId="5BFC9950" w14:textId="77777777" w:rsidR="000B42F3" w:rsidRPr="00D66CC9" w:rsidRDefault="000B42F3" w:rsidP="00B763A6">
      <w:pPr>
        <w:pStyle w:val="ListParagraph"/>
        <w:spacing w:after="0" w:line="360" w:lineRule="exact"/>
        <w:ind w:left="567" w:firstLine="851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4927319" w14:textId="77777777" w:rsidR="00AE6565" w:rsidRPr="00D66CC9" w:rsidRDefault="00AE6565" w:rsidP="00407466">
      <w:pPr>
        <w:pStyle w:val="Heading3"/>
      </w:pPr>
      <w:bookmarkStart w:id="1077" w:name="_Toc133407073"/>
      <w:bookmarkStart w:id="1078" w:name="_Toc133407332"/>
      <w:bookmarkStart w:id="1079" w:name="_Toc133408276"/>
      <w:bookmarkStart w:id="1080" w:name="_Toc133410406"/>
      <w:bookmarkStart w:id="1081" w:name="_Toc133432022"/>
      <w:bookmarkStart w:id="1082" w:name="_Toc133937409"/>
      <w:bookmarkStart w:id="1083" w:name="_Toc133937580"/>
      <w:bookmarkStart w:id="1084" w:name="_Toc135126749"/>
      <w:bookmarkStart w:id="1085" w:name="_Toc135127549"/>
      <w:bookmarkStart w:id="1086" w:name="_Toc135127763"/>
      <w:bookmarkStart w:id="1087" w:name="_Toc138927511"/>
      <w:bookmarkStart w:id="1088" w:name="_Toc138928284"/>
      <w:r w:rsidRPr="00D66CC9">
        <w:rPr>
          <w:rFonts w:hint="cs"/>
          <w:cs/>
        </w:rPr>
        <w:t xml:space="preserve">ມາດຕາ </w:t>
      </w:r>
      <w:r w:rsidR="00BD7F51" w:rsidRPr="00D66CC9">
        <w:rPr>
          <w:rFonts w:hint="cs"/>
          <w:cs/>
        </w:rPr>
        <w:t>6</w:t>
      </w:r>
      <w:r w:rsidR="00434F30" w:rsidRPr="00D66CC9">
        <w:rPr>
          <w:rFonts w:hint="cs"/>
          <w:cs/>
        </w:rPr>
        <w:t>5</w:t>
      </w:r>
      <w:r w:rsidRPr="00D66CC9">
        <w:rPr>
          <w:rFonts w:hint="cs"/>
          <w:cs/>
        </w:rPr>
        <w:t xml:space="preserve"> </w:t>
      </w:r>
      <w:r w:rsidR="00535D99" w:rsidRPr="00D66CC9">
        <w:rPr>
          <w:rFonts w:hint="cs"/>
          <w:cs/>
        </w:rPr>
        <w:t xml:space="preserve">(ປັບປຸງ) </w:t>
      </w:r>
      <w:r w:rsidRPr="00D66CC9">
        <w:rPr>
          <w:rFonts w:hint="cs"/>
          <w:cs/>
        </w:rPr>
        <w:t>ໂຄງ​ປະ</w:t>
      </w:r>
      <w:r w:rsidRPr="00D66CC9">
        <w:rPr>
          <w:cs/>
        </w:rPr>
        <w:softHyphen/>
      </w:r>
      <w:r w:rsidRPr="00D66CC9">
        <w:rPr>
          <w:rFonts w:hint="cs"/>
          <w:cs/>
        </w:rPr>
        <w:t>ກອບ​ບຸກ​ຄະ</w:t>
      </w:r>
      <w:r w:rsidRPr="00D66CC9">
        <w:rPr>
          <w:cs/>
        </w:rPr>
        <w:softHyphen/>
      </w:r>
      <w:r w:rsidRPr="00D66CC9">
        <w:rPr>
          <w:rFonts w:hint="cs"/>
          <w:cs/>
        </w:rPr>
        <w:t>ລາ​ກອນ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r w:rsidRPr="00D66CC9">
        <w:rPr>
          <w:rFonts w:hint="cs"/>
          <w:cs/>
        </w:rPr>
        <w:t xml:space="preserve"> </w:t>
      </w:r>
    </w:p>
    <w:p w14:paraId="0156422E" w14:textId="77777777" w:rsidR="00AE6565" w:rsidRPr="00D66CC9" w:rsidRDefault="00AE6565" w:rsidP="00E4620A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9C0AF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ບຸກ​ຄະ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ລາ​ກອນ </w:t>
      </w:r>
      <w:r w:rsidR="009C0AF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ພາ​ທີ່​ປຶກ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ຖືກ​ແຕ່ງ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</w:t>
      </w:r>
      <w:r w:rsidR="009D438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ປົດຕຳແໜ່ງ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ໂດຍ​ນາຍົກລັດຖະ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ມົນ</w:t>
      </w:r>
      <w:r w:rsidR="009C0AF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ຕີ</w:t>
      </w:r>
      <w:r w:rsidR="009C0AF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ຕາມການສະເໜີຂອງລັດຖະມົນຕີກະຊວງການເງິນ </w:t>
      </w:r>
      <w:r w:rsidR="009D438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ຊຶ່ງປະກອບດ້ວຍ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:</w:t>
      </w:r>
    </w:p>
    <w:p w14:paraId="653585BF" w14:textId="77777777" w:rsidR="00AE6565" w:rsidRPr="00D66CC9" w:rsidRDefault="00AE6565" w:rsidP="007803B8">
      <w:pPr>
        <w:numPr>
          <w:ilvl w:val="0"/>
          <w:numId w:val="1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ຕີ​ກະ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ຜູ້ຊີ້ນໍາວຽກງານບັນຊີ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ເປັນ​ປະ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158E294" w14:textId="77777777" w:rsidR="00AE6565" w:rsidRPr="00D66CC9" w:rsidRDefault="00AE6565" w:rsidP="007803B8">
      <w:pPr>
        <w:numPr>
          <w:ilvl w:val="0"/>
          <w:numId w:val="1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ໜ້າ​ກົມ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ເປັນ​ຮອງ​ປະ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ທານ</w:t>
      </w:r>
      <w:r w:rsidR="00A51F5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ທັງເປັນ</w:t>
      </w:r>
      <w:r w:rsidR="00215BB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ຜູ້ປະຈຳການ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9F9262D" w14:textId="77777777" w:rsidR="00682B16" w:rsidRPr="00D66CC9" w:rsidRDefault="00AE6565" w:rsidP="007803B8">
      <w:pPr>
        <w:numPr>
          <w:ilvl w:val="0"/>
          <w:numId w:val="1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ໜ້າ​ກົມ​ບັນ​ຊີ​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ການ​ເງິນ ທະ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ຄານ​ແຫ່ງ ສປປ ລາວ ເປັນ​ຮອງ​ປະ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63A6117" w14:textId="77777777" w:rsidR="00682B16" w:rsidRPr="00D66CC9" w:rsidRDefault="00682B16" w:rsidP="007803B8">
      <w:pPr>
        <w:numPr>
          <w:ilvl w:val="0"/>
          <w:numId w:val="17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ງານ</w:t>
      </w:r>
      <w:r w:rsidR="0082600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​ທີ່​ມີ</w:t>
      </w:r>
      <w:r w:rsidR="00434F3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ຄຸນ​ວຸດ​ທິ</w:t>
      </w:r>
      <w:r w:rsidR="00434F3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ຄວາມ​ຮູ້</w:t>
      </w:r>
      <w:r w:rsidR="00434F3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ຄວາມ​ສາ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ມາດ ດ້ານ​ການ​ບັນ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ຈາກ​ຂະ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</w:t>
      </w:r>
      <w:r w:rsidR="00E4620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ທີ່​ກ່ຽວ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ຂ້ອງ</w:t>
      </w:r>
      <w:r w:rsidR="005614B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​ທັງ​ພາກລັດ ແລະ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ກະ​ຊົນ ຈຳ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ນວນ​ໜຶ່ງ ເປັນ​ກຳ​ມະ​ການ.</w:t>
      </w:r>
    </w:p>
    <w:p w14:paraId="48AB99E7" w14:textId="77777777" w:rsidR="00682B16" w:rsidRPr="00D66CC9" w:rsidRDefault="00682B16" w:rsidP="00E4620A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ເປັນ​ກອງ​ເລ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ຂາ</w:t>
      </w:r>
      <w:r w:rsidR="008C64A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​ຂອງ​ສະ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ພາ​ທີ່​ປຶກ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ສາ​ການ​ບັນ​ຊີ. </w:t>
      </w:r>
    </w:p>
    <w:p w14:paraId="7A3C17FE" w14:textId="77777777" w:rsidR="00AE6565" w:rsidRPr="00D66CC9" w:rsidRDefault="00682B16" w:rsidP="00E4620A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ສຳລັບ</w:t>
      </w:r>
      <w:r w:rsidR="009C0AF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 ແລະ</w:t>
      </w:r>
      <w:r w:rsidR="00DF635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ການເຄື່ອນໄຫວ</w:t>
      </w:r>
      <w:r w:rsidR="008C64A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ຂອງສະພາທີ່ປຶກສາການບັນຊີ</w:t>
      </w:r>
      <w:r w:rsidR="009C0AF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ກອງເລຂາ ໄດ້ກຳນົດໄວ້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ໃນລະບຽບການຕ່າງຫາກ.</w:t>
      </w:r>
    </w:p>
    <w:p w14:paraId="6E716CBF" w14:textId="77777777" w:rsidR="00DF2CE1" w:rsidRPr="00D66CC9" w:rsidRDefault="00DF2CE1" w:rsidP="00B763A6">
      <w:pPr>
        <w:spacing w:after="0" w:line="360" w:lineRule="exact"/>
        <w:ind w:left="556" w:firstLine="720"/>
        <w:jc w:val="both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1065D6CC" w14:textId="77777777" w:rsidR="00D5674B" w:rsidRPr="00D66CC9" w:rsidRDefault="00F92355" w:rsidP="00407466">
      <w:pPr>
        <w:pStyle w:val="Heading3"/>
      </w:pPr>
      <w:bookmarkStart w:id="1089" w:name="_Toc133407074"/>
      <w:bookmarkStart w:id="1090" w:name="_Toc133407333"/>
      <w:bookmarkStart w:id="1091" w:name="_Toc133408277"/>
      <w:bookmarkStart w:id="1092" w:name="_Toc133410407"/>
      <w:bookmarkStart w:id="1093" w:name="_Toc133432023"/>
      <w:bookmarkStart w:id="1094" w:name="_Toc133937410"/>
      <w:bookmarkStart w:id="1095" w:name="_Toc133937581"/>
      <w:bookmarkStart w:id="1096" w:name="_Toc135126750"/>
      <w:bookmarkStart w:id="1097" w:name="_Toc135127550"/>
      <w:bookmarkStart w:id="1098" w:name="_Toc135127764"/>
      <w:bookmarkStart w:id="1099" w:name="_Toc138927512"/>
      <w:bookmarkStart w:id="1100" w:name="_Toc13892828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6</w:t>
      </w:r>
      <w:r w:rsidR="005614BD" w:rsidRPr="00D66CC9">
        <w:rPr>
          <w:rFonts w:hint="cs"/>
          <w:cs/>
        </w:rPr>
        <w:t>6</w:t>
      </w:r>
      <w:r w:rsidR="00AE6565" w:rsidRPr="00D66CC9">
        <w:rPr>
          <w:rFonts w:hint="cs"/>
          <w:cs/>
        </w:rPr>
        <w:t xml:space="preserve"> </w:t>
      </w:r>
      <w:r w:rsidRPr="00D66CC9">
        <w:rPr>
          <w:cs/>
        </w:rPr>
        <w:t>ສິດ ແລະ ໜ້າ</w:t>
      </w:r>
      <w:r w:rsidRPr="00D66CC9">
        <w:rPr>
          <w:cs/>
        </w:rPr>
        <w:softHyphen/>
        <w:t>ທີ່</w:t>
      </w:r>
      <w:r w:rsidR="007803B8" w:rsidRPr="00D66CC9">
        <w:t xml:space="preserve"> </w:t>
      </w:r>
      <w:r w:rsidRPr="00D66CC9">
        <w:rPr>
          <w:cs/>
        </w:rPr>
        <w:t>ຂອງ​ສະ</w:t>
      </w:r>
      <w:r w:rsidRPr="00D66CC9">
        <w:rPr>
          <w:cs/>
        </w:rPr>
        <w:softHyphen/>
        <w:t>ພາ​ທີ່​ປຶກ</w:t>
      </w:r>
      <w:r w:rsidRPr="00D66CC9">
        <w:rPr>
          <w:cs/>
        </w:rPr>
        <w:softHyphen/>
        <w:t>ສາ​ການ​ບັນ</w:t>
      </w:r>
      <w:r w:rsidRPr="00D66CC9">
        <w:rPr>
          <w:cs/>
        </w:rPr>
        <w:softHyphen/>
        <w:t>ຊີ</w:t>
      </w:r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</w:p>
    <w:p w14:paraId="2DEE09E1" w14:textId="77777777" w:rsidR="00D5674B" w:rsidRPr="00D66CC9" w:rsidRDefault="00F92355" w:rsidP="00E4620A">
      <w:pP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ພາ​ທີ່​ປຶກ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 ສິດ ແລະ 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1FFDD84E" w14:textId="77777777" w:rsidR="00D5674B" w:rsidRPr="00D66CC9" w:rsidRDefault="00F92355" w:rsidP="007803B8">
      <w:pPr>
        <w:numPr>
          <w:ilvl w:val="0"/>
          <w:numId w:val="15"/>
        </w:numPr>
        <w:tabs>
          <w:tab w:val="clear" w:pos="1800"/>
          <w:tab w:val="num" w:pos="44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ໃຫ້​ຄຳ​ປຶກ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ສາ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ໃຫ້​ຄຳ​ແນະ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ນຳ</w:t>
      </w:r>
      <w:r w:rsidR="00EF315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​ໃນ​ການ​ຄົ້ນ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ຄວ້າ</w:t>
      </w:r>
      <w:r w:rsidR="005614BD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ສ້າງ ແລະ ປັບ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ປຸງ ມາດ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ຖານ​ບັນ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ຊີ</w:t>
      </w:r>
      <w:r w:rsidR="00EF315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ມາດ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ຕະຖານ​ການ​ລາຍ​ງານ​ການ​ເງິນ ໃຫ້​ສອດ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ຄ່ອງ​ກັບ​ສະ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ພາບ​ເສດ​ຖະ​ກິດ​-​ສັງ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ຄົມ ໃນ​ແຕ່​ລະ​ໄລ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ຍະ ເພື່ອ​ສະ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ເໜີ​ກະຊວງ​ການ​ເງິນ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ພິ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85FDA76" w14:textId="77777777" w:rsidR="00D5674B" w:rsidRPr="00D66CC9" w:rsidRDefault="00F92355" w:rsidP="007803B8">
      <w:pPr>
        <w:numPr>
          <w:ilvl w:val="0"/>
          <w:numId w:val="15"/>
        </w:numPr>
        <w:tabs>
          <w:tab w:val="clear" w:pos="1800"/>
          <w:tab w:val="num" w:pos="44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ກອບ​ຄຳ​ເຫັນ​ໃສ່​ຮ່າງ​ນິ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ກ່ຽວ​ກັບ​ການ​ບັນ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04CCE90" w14:textId="77777777" w:rsidR="00D5674B" w:rsidRPr="00D66CC9" w:rsidRDefault="009D4386" w:rsidP="007803B8">
      <w:pPr>
        <w:numPr>
          <w:ilvl w:val="0"/>
          <w:numId w:val="15"/>
        </w:numPr>
        <w:tabs>
          <w:tab w:val="clear" w:pos="1800"/>
          <w:tab w:val="num" w:pos="44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ໃຫ້​ຄຳ​ປຶກ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ກອບ​ຄຳ​ເຫັນ ກ່ຽວ​ກັບ​ການ​ປະ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ບັດມາດ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ຖານ​ບັນ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EF315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ມາດ​ຕະຖານ​ການ​ລາຍ​ງານ​ການ​ເງິນ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D9D4127" w14:textId="77777777" w:rsidR="00D5674B" w:rsidRPr="00D66CC9" w:rsidRDefault="00F92355" w:rsidP="007803B8">
      <w:pPr>
        <w:numPr>
          <w:ilvl w:val="0"/>
          <w:numId w:val="15"/>
        </w:numPr>
        <w:tabs>
          <w:tab w:val="clear" w:pos="1800"/>
          <w:tab w:val="num" w:pos="44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ເຂົ້າ​ຮ່ວມ​ການ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ໄຫວ​ວຽກ​ງານ​ບັນ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ຢູ່ພາຍ​ໃນ ແລະ ຕ່າງ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ເທດ ຕາມ​ການ​ມອບ​ໝາຍ​ຂອງ​ກະ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ຊວງ​ການ​ເງິນ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4D96303" w14:textId="77777777" w:rsidR="00D5674B" w:rsidRPr="00D66CC9" w:rsidRDefault="00B81114" w:rsidP="007803B8">
      <w:pPr>
        <w:numPr>
          <w:ilvl w:val="0"/>
          <w:numId w:val="15"/>
        </w:numPr>
        <w:tabs>
          <w:tab w:val="clear" w:pos="1800"/>
          <w:tab w:val="num" w:pos="440"/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ນໍາໃຊ້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ທີ່​ອື່ນ ຕາມ</w:t>
      </w:r>
      <w:r w:rsidR="00535D9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ທີ່ໄດ້ກຳນົດໄວ້ໃນ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535D9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ໝາຍ.</w:t>
      </w:r>
    </w:p>
    <w:p w14:paraId="52B84EDE" w14:textId="77777777" w:rsidR="00054CE9" w:rsidRPr="00D66CC9" w:rsidRDefault="00054CE9" w:rsidP="00B763A6">
      <w:pPr>
        <w:spacing w:after="0" w:line="360" w:lineRule="exact"/>
        <w:ind w:left="426" w:firstLine="894"/>
        <w:jc w:val="thaiDistribute"/>
        <w:rPr>
          <w:rFonts w:ascii="Phetsarath OT" w:eastAsia="Phetsarath OT" w:hAnsi="Phetsarath OT" w:hint="cs"/>
          <w:sz w:val="24"/>
          <w:szCs w:val="24"/>
          <w:lang w:val="pt-BR"/>
        </w:rPr>
      </w:pPr>
    </w:p>
    <w:p w14:paraId="03B68055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Cordia New" w:hint="cs"/>
          <w:szCs w:val="28"/>
          <w:lang w:val="pt-BR"/>
        </w:rPr>
      </w:pPr>
      <w:bookmarkStart w:id="1101" w:name="_Toc384132178"/>
      <w:bookmarkStart w:id="1102" w:name="_Toc133407076"/>
      <w:bookmarkStart w:id="1103" w:name="_Toc133407335"/>
      <w:bookmarkStart w:id="1104" w:name="_Toc133408279"/>
      <w:bookmarkStart w:id="1105" w:name="_Toc133410409"/>
      <w:bookmarkStart w:id="1106" w:name="_Toc133432025"/>
      <w:bookmarkStart w:id="1107" w:name="_Toc133937412"/>
      <w:bookmarkStart w:id="1108" w:name="_Toc133937583"/>
      <w:bookmarkStart w:id="1109" w:name="_Toc135126751"/>
      <w:bookmarkStart w:id="1110" w:name="_Toc135127551"/>
      <w:bookmarkStart w:id="1111" w:name="_Toc135127765"/>
      <w:bookmarkStart w:id="1112" w:name="_Toc138927513"/>
      <w:bookmarkStart w:id="1113" w:name="_Toc138928286"/>
      <w:r w:rsidRPr="00D66CC9">
        <w:rPr>
          <w:rFonts w:eastAsia="Phetsarath OT" w:cs="Phetsarath OT"/>
          <w:szCs w:val="28"/>
          <w:cs/>
          <w:lang w:bidi="lo-LA"/>
        </w:rPr>
        <w:t xml:space="preserve">ພາກ​ທີ </w:t>
      </w:r>
      <w:bookmarkEnd w:id="1101"/>
      <w:r w:rsidRPr="00D66CC9">
        <w:rPr>
          <w:rFonts w:eastAsia="Phetsarath OT" w:cs="Phetsarath OT"/>
          <w:szCs w:val="28"/>
        </w:rPr>
        <w:t>V</w:t>
      </w:r>
      <w:bookmarkEnd w:id="1102"/>
      <w:bookmarkEnd w:id="1103"/>
      <w:bookmarkEnd w:id="1104"/>
      <w:bookmarkEnd w:id="1105"/>
      <w:bookmarkEnd w:id="1106"/>
      <w:bookmarkEnd w:id="1107"/>
      <w:r w:rsidR="00796043" w:rsidRPr="00D66CC9">
        <w:rPr>
          <w:rFonts w:eastAsia="Phetsarath OT" w:cs="Phetsarath OT"/>
          <w:szCs w:val="28"/>
          <w:lang w:val="pt-BR"/>
        </w:rPr>
        <w:t>I</w:t>
      </w:r>
      <w:bookmarkEnd w:id="1108"/>
      <w:bookmarkEnd w:id="1109"/>
      <w:bookmarkEnd w:id="1110"/>
      <w:bookmarkEnd w:id="1111"/>
      <w:bookmarkEnd w:id="1112"/>
      <w:bookmarkEnd w:id="1113"/>
    </w:p>
    <w:p w14:paraId="0B65DCA7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  <w:lang w:bidi="lo-LA"/>
        </w:rPr>
      </w:pPr>
      <w:bookmarkStart w:id="1114" w:name="_Toc133407077"/>
      <w:bookmarkStart w:id="1115" w:name="_Toc133407336"/>
      <w:bookmarkStart w:id="1116" w:name="_Toc133408280"/>
      <w:bookmarkStart w:id="1117" w:name="_Toc133410410"/>
      <w:bookmarkStart w:id="1118" w:name="_Toc133432026"/>
      <w:bookmarkStart w:id="1119" w:name="_Toc133937413"/>
      <w:bookmarkStart w:id="1120" w:name="_Toc133937584"/>
      <w:bookmarkStart w:id="1121" w:name="_Toc135126752"/>
      <w:bookmarkStart w:id="1122" w:name="_Toc135127552"/>
      <w:bookmarkStart w:id="1123" w:name="_Toc135127766"/>
      <w:bookmarkStart w:id="1124" w:name="_Toc138927514"/>
      <w:bookmarkStart w:id="1125" w:name="_Toc138928287"/>
      <w:r w:rsidRPr="00D66CC9">
        <w:rPr>
          <w:rFonts w:eastAsia="Phetsarath OT" w:cs="Phetsarath OT"/>
          <w:szCs w:val="28"/>
          <w:cs/>
          <w:lang w:bidi="lo-LA"/>
        </w:rPr>
        <w:t>ຂໍ້​ຫ້າມ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</w:p>
    <w:p w14:paraId="5DCEA6BE" w14:textId="77777777" w:rsidR="007803B8" w:rsidRPr="00D66CC9" w:rsidRDefault="007803B8" w:rsidP="007803B8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x-none" w:eastAsia="x-none" w:bidi="lo-LA"/>
        </w:rPr>
      </w:pPr>
    </w:p>
    <w:p w14:paraId="5BDFAA14" w14:textId="77777777" w:rsidR="00C40E5A" w:rsidRPr="00D66CC9" w:rsidRDefault="00C40E5A" w:rsidP="00407466">
      <w:pPr>
        <w:pStyle w:val="Heading3"/>
        <w:rPr>
          <w:rFonts w:hint="cs"/>
        </w:rPr>
      </w:pPr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rFonts w:hint="cs"/>
          <w:cs/>
        </w:rPr>
        <w:t xml:space="preserve">67 (ປັບປຸງ) </w:t>
      </w:r>
      <w:r w:rsidRPr="00D66CC9">
        <w:rPr>
          <w:cs/>
        </w:rPr>
        <w:t>ຂໍ້​ຫ້າມ</w:t>
      </w:r>
      <w:r w:rsidRPr="00D66CC9">
        <w:rPr>
          <w:rFonts w:hint="cs"/>
          <w:cs/>
        </w:rPr>
        <w:t>ທົ່ວໄປ</w:t>
      </w:r>
    </w:p>
    <w:p w14:paraId="2E8CA00D" w14:textId="77777777" w:rsidR="00C40E5A" w:rsidRPr="00D66CC9" w:rsidRDefault="00C40E5A" w:rsidP="00C16D7D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 ບຸກ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ບຸກ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ຄົນ ແລະ ການ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 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ພຶດ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63E4E3F1" w14:textId="77777777" w:rsidR="00C40E5A" w:rsidRPr="00D66CC9" w:rsidRDefault="00C40E5A" w:rsidP="007803B8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ເສດ​ການ​ສະ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ໜອງ​ຂໍ້​ມູນ ໃຫ້​ແກ່​ການ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ຕັ້ງ​ທີ່​ກ່ຽວ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ຂ້ອງ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ຮ່ວມ​ມື​ໃນ​ການ​ປົກ​ປິດ ແລະ ຊຸກ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ຍູ້​ການ​ກະ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ທຳ​ຜິດ ທີ່​ພົວ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ພັນ​ກັບ​ວຽກ​ງານ​ບັນ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F0990DB" w14:textId="77777777" w:rsidR="00C40E5A" w:rsidRPr="00D66CC9" w:rsidRDefault="00C40E5A" w:rsidP="007803B8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 ຫຼື ຮັບ​ສິນ​ບົນ ແລະ ສົມ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ຮູ້​ຮ່ວມ​ຄິດ ກັບ​ເຈົ້າ​ໜ້າ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ທີ່​ຂອງ​ລັດ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ວິ​ສາ​ຫະ​ກິດບັນ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ກວດ​ສອບ ໃນ​ການ​ບິດ​ເບືອນ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ປອມ​ແປງ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ເພື່ອ​ຫາ​ຜົນ​ປະໂຫຍດ​</w:t>
      </w:r>
      <w:r w:rsidR="009D438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ແກ່ຕົນ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ສ້າງ​ຄວາມ​ເສຍ​ຫາຍ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​ແກ່​ຜົນ​ປະ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ໂຫຍດ​ຂອງ​ລັດ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D070883" w14:textId="77777777" w:rsidR="00C40E5A" w:rsidRPr="00D66CC9" w:rsidRDefault="00C40E5A" w:rsidP="007803B8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 ແລະ 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ໂດຍ​ບໍ່​ໄດ້​ຮັບ​ອະ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ຍາດຈາກ​ຂະ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ແໜງການ​ການ​ເງິນ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1DE5318" w14:textId="77777777" w:rsidR="00C40E5A" w:rsidRPr="00D66CC9" w:rsidRDefault="00C40E5A" w:rsidP="007803B8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ແຊກ​ແຊງ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​ເຂົ້າ​ໃນ​ການ​ຖື​ບັນ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ຫຼື ຂັດ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ຂວາງ​ການ​ກວດ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926A0D4" w14:textId="77777777" w:rsidR="00C40E5A" w:rsidRPr="00D66CC9" w:rsidRDefault="00C40E5A" w:rsidP="007803B8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ມີ​ພຶດ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ຕິ​ກຳ​ອື່ນ ທີ່​ເປັນ​ການ​ລະ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ເມີດ​ກົດ​ໝາຍ.</w:t>
      </w:r>
    </w:p>
    <w:p w14:paraId="49F4A813" w14:textId="77777777" w:rsidR="007803B8" w:rsidRPr="00D66CC9" w:rsidRDefault="007803B8" w:rsidP="00B763A6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x-none" w:eastAsia="x-none" w:bidi="lo-LA"/>
        </w:rPr>
      </w:pPr>
    </w:p>
    <w:p w14:paraId="49E0D08C" w14:textId="77777777" w:rsidR="000B4771" w:rsidRPr="00D66CC9" w:rsidRDefault="00F92355" w:rsidP="00407466">
      <w:pPr>
        <w:pStyle w:val="Heading3"/>
      </w:pPr>
      <w:bookmarkStart w:id="1126" w:name="_Toc133407079"/>
      <w:bookmarkStart w:id="1127" w:name="_Toc133407338"/>
      <w:bookmarkStart w:id="1128" w:name="_Toc133408282"/>
      <w:bookmarkStart w:id="1129" w:name="_Toc133410412"/>
      <w:bookmarkStart w:id="1130" w:name="_Toc133432028"/>
      <w:bookmarkStart w:id="1131" w:name="_Toc133937415"/>
      <w:bookmarkStart w:id="1132" w:name="_Toc133937586"/>
      <w:bookmarkStart w:id="1133" w:name="_Toc135126754"/>
      <w:bookmarkStart w:id="1134" w:name="_Toc135127554"/>
      <w:bookmarkStart w:id="1135" w:name="_Toc135127768"/>
      <w:bookmarkStart w:id="1136" w:name="_Toc138927516"/>
      <w:bookmarkStart w:id="1137" w:name="_Toc138928289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6</w:t>
      </w:r>
      <w:r w:rsidR="004E34C5" w:rsidRPr="00D66CC9">
        <w:rPr>
          <w:rFonts w:hint="cs"/>
          <w:cs/>
        </w:rPr>
        <w:t>8</w:t>
      </w:r>
      <w:r w:rsidR="00054CE9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ຂໍ້​ຫ້າມສຳ</w:t>
      </w:r>
      <w:r w:rsidRPr="00D66CC9">
        <w:rPr>
          <w:cs/>
        </w:rPr>
        <w:softHyphen/>
        <w:t>ລັບ​ຫົວ</w:t>
      </w:r>
      <w:r w:rsidRPr="00D66CC9">
        <w:rPr>
          <w:cs/>
        </w:rPr>
        <w:softHyphen/>
        <w:t>ໜ່ວຍ​ຖື​ບັນ</w:t>
      </w:r>
      <w:r w:rsidRPr="00D66CC9">
        <w:rPr>
          <w:cs/>
        </w:rPr>
        <w:softHyphen/>
        <w:t>ຊີ</w:t>
      </w:r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50AD5710" w14:textId="77777777" w:rsidR="00AC5053" w:rsidRPr="00D66CC9" w:rsidRDefault="00F92355" w:rsidP="00C16D7D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138" w:name="_Toc372116471"/>
      <w:bookmarkStart w:id="1139" w:name="_Toc373564538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</w:t>
      </w:r>
      <w:r w:rsidR="008604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="007803B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ພຶດ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24F1D03D" w14:textId="77777777" w:rsidR="00AC5053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ແຕ່ງ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ຕັ້ງ​ຫົວ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ງານ​ບັນ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 ທີ່​ຂາດ​ເງື່ອນ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ໄຂ​ຄົບ​ຖ້ວນ</w:t>
      </w:r>
      <w:r w:rsidR="007803B8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​ຕາມ​ທີ່​ໄດ້​ກຳ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ນົດ​ໄວ້ໃນ​​ກົດໝາຍ​ສະ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ບັບ​ນີ້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;</w:t>
      </w:r>
    </w:p>
    <w:p w14:paraId="6BCE7C50" w14:textId="77777777" w:rsidR="008642EE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ແຕ່ງ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ຕັ້ງ</w:t>
      </w:r>
      <w:r w:rsidR="00935AEE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​ຍາດ​ພີ່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ນ້ອງ​ໃກ້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ຊິດ</w:t>
      </w:r>
      <w:r w:rsidR="00640F9B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​ກັບຜູ້​ສັ່ງ​ການ ຫຼື  ຜູ້​ບໍ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ຫານຂອງ​ຫົວ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 ເປັນ​ຫົວ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ໜ້າ​ບັນ​ຊີີ</w:t>
      </w:r>
      <w:r w:rsidR="007803B8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5C270A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="005C270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ຍົກເວັ້ນຈຸນລະວິສາຫະກິດ</w:t>
      </w:r>
      <w:r w:rsidR="005C270A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B840631" w14:textId="77777777" w:rsidR="00AC5053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ຖື​ເບົາ​</w:t>
      </w:r>
      <w:r w:rsidR="007A710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ຕໍ່​ການ​ຖື​ບັນ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ຊີບໍ່​ຖືກ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 ແລະ ນຳ​ໃຊ້ຫຼາຍ​ລະ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ບົບ​ບັນ​ຊີ</w:t>
      </w:r>
      <w:r w:rsidR="00FF6FF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2EE6CD4" w14:textId="77777777" w:rsidR="00AC5053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ໜອງ​ຂໍ້​ມູນ​ບັນ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ບໍ່​ຄົບ​ຖ້ວນ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ບໍ່​ຖືກ​ກັບ​ຄວາມ​ເປັນ​ຈິງ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ລາຍ​ຂໍ້​ມູນ</w:t>
      </w:r>
      <w:r w:rsidR="00D8322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ຫຼັກ​ຖານ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ປອມ​ແປງ​ເອ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ກະສານ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ເຊື່ອງ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ອຳ</w:t>
      </w:r>
      <w:r w:rsidR="00C16D7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ປິດ​ບັງ​ຂໍ້​ມູນ​ບັນ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ປົກ​ປິດ​ການ​ກະ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ທຳ​ຜິດ ທີ່​ຕິດ​ພັນ​ກັບ​ວຽກ​ງານ​ບັນ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FD1D190" w14:textId="77777777" w:rsidR="00AC5053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ເຄື່ອນ​ຍ້າຍເອ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ບັບ​ຕົ້ນ ອອກ​ຈາກ​ຫົວ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F616544" w14:textId="77777777" w:rsidR="00FB5A9A" w:rsidRPr="00D66CC9" w:rsidRDefault="00FB5A9A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ໃຊ້​​ບໍ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ການ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ບຸກຄົນ, ນິຕິບຸກຄົນ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ການຈັດຕັ້ງ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​ບໍ່​ໄດ້​ຮັບ​ອະ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ຍາດ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ຈາກກະຊວງການເງິນໃຫ້ດຳເນີນວິສາຫະກິດບັນຊີ ແລະ ວິສາຫະກິດກວດສອບ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676C762" w14:textId="77777777" w:rsidR="00D44176" w:rsidRPr="00D66CC9" w:rsidRDefault="00D44176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ນຳໃຊ້ໂປຣແກຣມບັນຊີ, ປີການບັນຊີ, ພາສາ, ສະກຸນເງິນຕາ ແລະ ມາດຕະຖານການລາຍງານການເງິນ ທີ່ບໍ່ໄດ້ຮັບອະນຸຍາດຈາກກະຊວງການເງິນ;</w:t>
      </w:r>
    </w:p>
    <w:p w14:paraId="65CBC0BC" w14:textId="77777777" w:rsidR="00AC5053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ບໍ່​ຄົບ​ຖ້ວນ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ຕ້ອງ​ກັບ​ຄວາມ​ເປັນ​ຈິງ ແລະ ລາຍ​ງານ​ຊັກ​ຊ້າ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 ບໍ່​ລາຍ​ງານ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4ADC6BC" w14:textId="77777777" w:rsidR="00AC5053" w:rsidRPr="00D66CC9" w:rsidRDefault="00F92355" w:rsidP="007803B8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ຂວາງ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ບໍ່​ໃຫ້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ການ​ຮ່ວມ​ມື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ໃຫ້​ສິນ​ບົນ ແລະ ຄ່າ​ຈ້າງ​ລາງ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ວັນ ແກ່​ຜູ້​ຖື​ບັນ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ຫຼື ເຈົ້າ​ໜ້າ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</w:t>
      </w:r>
      <w:r w:rsidR="00C16D7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="00FB5A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9ADFD5B" w14:textId="77777777" w:rsidR="0038159C" w:rsidRPr="00D66CC9" w:rsidRDefault="00F92355" w:rsidP="00F0052E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ມີ​ພຶດ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ຕິ​ກຳ​ອື່ນ ທີ່​ເປັນ​ການ​ລະ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ເມີດ​ກົດ​ໝາຍ.</w:t>
      </w:r>
    </w:p>
    <w:p w14:paraId="12DD447C" w14:textId="77777777" w:rsidR="004E34C5" w:rsidRPr="00D66CC9" w:rsidRDefault="004E34C5" w:rsidP="007803B8">
      <w:pPr>
        <w:pStyle w:val="ListParagraph"/>
        <w:tabs>
          <w:tab w:val="left" w:pos="1418"/>
          <w:tab w:val="left" w:pos="1560"/>
        </w:tabs>
        <w:spacing w:after="0" w:line="360" w:lineRule="exact"/>
        <w:ind w:left="993" w:firstLine="83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</w:p>
    <w:p w14:paraId="4D98F3E8" w14:textId="77777777" w:rsidR="000B4771" w:rsidRPr="00D66CC9" w:rsidRDefault="00AC5053" w:rsidP="00407466">
      <w:pPr>
        <w:pStyle w:val="Heading3"/>
      </w:pPr>
      <w:r w:rsidRPr="00D66CC9">
        <w:t xml:space="preserve"> </w:t>
      </w:r>
      <w:bookmarkStart w:id="1140" w:name="_Toc133407080"/>
      <w:bookmarkStart w:id="1141" w:name="_Toc133407339"/>
      <w:bookmarkStart w:id="1142" w:name="_Toc133408283"/>
      <w:bookmarkStart w:id="1143" w:name="_Toc133410413"/>
      <w:bookmarkStart w:id="1144" w:name="_Toc133432029"/>
      <w:bookmarkStart w:id="1145" w:name="_Toc133937416"/>
      <w:bookmarkStart w:id="1146" w:name="_Toc133937587"/>
      <w:bookmarkStart w:id="1147" w:name="_Toc135126755"/>
      <w:bookmarkStart w:id="1148" w:name="_Toc135127555"/>
      <w:bookmarkStart w:id="1149" w:name="_Toc135127769"/>
      <w:bookmarkStart w:id="1150" w:name="_Toc138927517"/>
      <w:bookmarkStart w:id="1151" w:name="_Toc138928290"/>
      <w:bookmarkEnd w:id="1138"/>
      <w:bookmarkEnd w:id="1139"/>
      <w:r w:rsidR="00F92355" w:rsidRPr="00D66CC9">
        <w:rPr>
          <w:cs/>
        </w:rPr>
        <w:t>ມາດ</w:t>
      </w:r>
      <w:r w:rsidR="00F92355" w:rsidRPr="00D66CC9">
        <w:rPr>
          <w:cs/>
        </w:rPr>
        <w:softHyphen/>
        <w:t xml:space="preserve">ຕາ </w:t>
      </w:r>
      <w:r w:rsidR="004E34C5" w:rsidRPr="00D66CC9">
        <w:rPr>
          <w:rFonts w:hint="cs"/>
          <w:cs/>
        </w:rPr>
        <w:t>69</w:t>
      </w:r>
      <w:r w:rsidR="00D44176" w:rsidRPr="00D66CC9">
        <w:rPr>
          <w:rFonts w:hint="cs"/>
          <w:cs/>
        </w:rPr>
        <w:t xml:space="preserve"> </w:t>
      </w:r>
      <w:r w:rsidR="00F810B9" w:rsidRPr="00D66CC9">
        <w:rPr>
          <w:rFonts w:hint="cs"/>
          <w:cs/>
        </w:rPr>
        <w:t xml:space="preserve">(ປັບປຸງ) </w:t>
      </w:r>
      <w:r w:rsidR="00F92355" w:rsidRPr="00D66CC9">
        <w:rPr>
          <w:cs/>
        </w:rPr>
        <w:t>ຂໍ້​ຫ້າມສຳ</w:t>
      </w:r>
      <w:r w:rsidR="00F92355" w:rsidRPr="00D66CC9">
        <w:rPr>
          <w:cs/>
        </w:rPr>
        <w:softHyphen/>
        <w:t>ລັບ​ຫົວ</w:t>
      </w:r>
      <w:r w:rsidR="00F92355" w:rsidRPr="00D66CC9">
        <w:rPr>
          <w:cs/>
        </w:rPr>
        <w:softHyphen/>
        <w:t>ໜ້າ​ບັນ</w:t>
      </w:r>
      <w:r w:rsidR="00F92355" w:rsidRPr="00D66CC9">
        <w:rPr>
          <w:cs/>
        </w:rPr>
        <w:softHyphen/>
        <w:t>ຊີ</w:t>
      </w:r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</w:p>
    <w:p w14:paraId="7FD1E138" w14:textId="77777777" w:rsidR="00AC5053" w:rsidRPr="00D66CC9" w:rsidRDefault="00F0052E" w:rsidP="00C16D7D">
      <w:pPr>
        <w:spacing w:after="0" w:line="360" w:lineRule="exact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152" w:name="_Toc373564539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</w:t>
      </w:r>
      <w:r w:rsidR="008604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ພຶດ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ດັ່ງ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31BA2EA9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ເປີດ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ເຜີຍ​ຄວາມ​ລັບຂອງ​ຫົວ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F0052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4417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ຍົກເ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ວັ້ນ​</w:t>
      </w:r>
      <w:r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="00D4417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ຕ້ອງ​ເປີດ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ເຜີຍ</w:t>
      </w:r>
      <w:r w:rsidR="00F0052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ຕາມ​ທີ່​ໄດ້​ກຳນົດ​ໄວ້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​ໃນ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E9CD30C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ລາຍ​ງານ​ຂໍ້​ມູນ​ດ້ານ​ການ​ເງິນ​-​ການ​ບັນ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</w:t>
      </w:r>
      <w:r w:rsidR="000F025C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ຕ້ອງ​ກັບ​ຄວາມ​ເປັນ​ຈິງ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1596267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ຮູ້​ຮ່ວມ​ຄິດກັບ</w:t>
      </w:r>
      <w:r w:rsidR="00C16D7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ຕັ້ງ​ໃນ​ການ​ປົກ​ປິດ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ປອມ​ແປງ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ລາຍ ແລະ ເຊື່ອງ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ອຳ</w:t>
      </w:r>
      <w:r w:rsidR="00511E5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​ຂໍ້​ມູນ​</w:t>
      </w:r>
      <w:r w:rsidR="004E12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ເອກະສານການບັນຊີ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D20EA9A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ສວຍ​ໃຊ້​ໜ້າ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ທີ່​ຕຳ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ແໜ່ງ ເພື່ອ</w:t>
      </w:r>
      <w:r w:rsidR="00FB5A9A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ຫາ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ໂຫຍດ​</w:t>
      </w:r>
      <w:r w:rsidR="00FB5A9A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ແກ່ຕົນ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ບັງ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ຄັບ ນາບ​ຂູ່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ຂວາງ ແລະ ຮັບ​ສິນ​ບົນ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14:paraId="42D4E00D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ກົດ​ໜ່ວງ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ຖ່ວງ​ດຶງ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ລະ​ໜ້າ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 xml:space="preserve">ທີ່ ແລະ </w:t>
      </w:r>
      <w:r w:rsidR="00415ED8" w:rsidRPr="00D66CC9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 w:bidi="lo-LA"/>
        </w:rPr>
        <w:t>ຂາດ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ຄວາມ​ຮັບ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ຊອບ</w:t>
      </w:r>
      <w:r w:rsidR="000F025C" w:rsidRPr="00D66CC9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​ຕໍ່​ວຽກ​ງານ​ບັນ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ຊີທີ່​ໄດ້​ຮັບມອບ​ໝາຍ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lang w:val="pt-BR" w:bidi="lo-LA"/>
        </w:rPr>
        <w:t>;</w:t>
      </w:r>
    </w:p>
    <w:p w14:paraId="7BA41ED9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 ແລະ 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24059A6" w14:textId="77777777" w:rsidR="00AC5053" w:rsidRPr="00D66CC9" w:rsidRDefault="00F92355" w:rsidP="00F0052E">
      <w:pPr>
        <w:pStyle w:val="ListParagraph"/>
        <w:numPr>
          <w:ilvl w:val="0"/>
          <w:numId w:val="31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ມີ​ພຶດ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ຕິ​ກຳ​ອື່ນ ທີ່​ເປັນ​ການ​ລະ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ເມີດ​ກົດ​ໝາຍ.</w:t>
      </w:r>
    </w:p>
    <w:p w14:paraId="59BC2805" w14:textId="77777777" w:rsidR="009A4EA3" w:rsidRPr="00D66CC9" w:rsidRDefault="009A4EA3" w:rsidP="00B763A6">
      <w:pPr>
        <w:pStyle w:val="ListParagraph"/>
        <w:tabs>
          <w:tab w:val="left" w:pos="2090"/>
        </w:tabs>
        <w:spacing w:after="0" w:line="360" w:lineRule="exact"/>
        <w:ind w:left="440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2258252E" w14:textId="77777777" w:rsidR="007A2FBC" w:rsidRPr="00D66CC9" w:rsidRDefault="00F92355" w:rsidP="00407466">
      <w:pPr>
        <w:pStyle w:val="Heading3"/>
      </w:pPr>
      <w:bookmarkStart w:id="1153" w:name="_Toc133407081"/>
      <w:bookmarkStart w:id="1154" w:name="_Toc133407340"/>
      <w:bookmarkStart w:id="1155" w:name="_Toc133408284"/>
      <w:bookmarkStart w:id="1156" w:name="_Toc133410414"/>
      <w:bookmarkStart w:id="1157" w:name="_Toc133432030"/>
      <w:bookmarkStart w:id="1158" w:name="_Toc133937417"/>
      <w:bookmarkStart w:id="1159" w:name="_Toc133937588"/>
      <w:bookmarkStart w:id="1160" w:name="_Toc135126756"/>
      <w:bookmarkStart w:id="1161" w:name="_Toc135127556"/>
      <w:bookmarkStart w:id="1162" w:name="_Toc135127770"/>
      <w:bookmarkStart w:id="1163" w:name="_Toc138927518"/>
      <w:bookmarkStart w:id="1164" w:name="_Toc138928291"/>
      <w:bookmarkEnd w:id="1152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F07A7C" w:rsidRPr="00D66CC9">
        <w:rPr>
          <w:rFonts w:hint="cs"/>
          <w:cs/>
        </w:rPr>
        <w:t>7</w:t>
      </w:r>
      <w:r w:rsidR="004E34C5" w:rsidRPr="00D66CC9">
        <w:rPr>
          <w:rFonts w:hint="cs"/>
          <w:cs/>
        </w:rPr>
        <w:t>0</w:t>
      </w:r>
      <w:r w:rsidR="00D44176" w:rsidRPr="00D66CC9">
        <w:rPr>
          <w:rFonts w:hint="cs"/>
          <w:cs/>
        </w:rPr>
        <w:t xml:space="preserve"> </w:t>
      </w:r>
      <w:r w:rsidRPr="00D66CC9">
        <w:rPr>
          <w:cs/>
        </w:rPr>
        <w:t>ຂໍ້​ຫ້າມສຳ</w:t>
      </w:r>
      <w:r w:rsidRPr="00D66CC9">
        <w:rPr>
          <w:cs/>
        </w:rPr>
        <w:softHyphen/>
        <w:t>ລັບ​ພະ</w:t>
      </w:r>
      <w:r w:rsidRPr="00D66CC9">
        <w:rPr>
          <w:cs/>
        </w:rPr>
        <w:softHyphen/>
        <w:t>ນັກ</w:t>
      </w:r>
      <w:r w:rsidRPr="00D66CC9">
        <w:rPr>
          <w:cs/>
        </w:rPr>
        <w:softHyphen/>
        <w:t>ງານ​ບັນ</w:t>
      </w:r>
      <w:r w:rsidRPr="00D66CC9">
        <w:rPr>
          <w:cs/>
        </w:rPr>
        <w:softHyphen/>
        <w:t>ຊີ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r w:rsidRPr="00D66CC9">
        <w:rPr>
          <w:cs/>
        </w:rPr>
        <w:t xml:space="preserve"> </w:t>
      </w:r>
    </w:p>
    <w:p w14:paraId="2A9715A0" w14:textId="77777777" w:rsidR="00AC5053" w:rsidRPr="00D66CC9" w:rsidRDefault="006A0BCF" w:rsidP="001E1A5F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165" w:name="_Toc372116472"/>
      <w:bookmarkStart w:id="1166" w:name="_Toc373564540"/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</w:t>
      </w:r>
      <w:r w:rsidR="008604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0052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="00F0052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ນັກ</w:t>
      </w:r>
      <w:r w:rsidR="00F0052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ງານ​ບັນ</w:t>
      </w:r>
      <w:r w:rsidR="00F0052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ພຶດ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ດັ່ງ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12572A5" w14:textId="77777777" w:rsidR="00AC5053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ຊອບ​ຫຼາຍ​ໜ້າ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</w:t>
      </w:r>
      <w:r w:rsidR="00663F0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​ຄວບ​ຄູ່​ກັນ ເຊັ່ນ ເປັນ​ຜູ້​ຮັບ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 ຄັງ​ເງິນ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ຈັດ​ຊື້</w:t>
      </w:r>
      <w:r w:rsidR="00663F0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-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ຈັດ​ຈ້າງ ແລະ ຜູ້​ຮັບ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ຊອບ​ສາງ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4ABDD6A" w14:textId="77777777" w:rsidR="00AC5053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ເປີດ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ເຜີຍ​ຄວາມ​ລັບຂອງ​ຫົວ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F0052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4417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ຍົກເ</w:t>
      </w:r>
      <w:r w:rsidR="00D44176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ວັ້ນ​</w:t>
      </w:r>
      <w:r w:rsidR="00D44176"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="00D4417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</w:t>
      </w:r>
      <w:r w:rsidR="00D44176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ຕ້ອງ​ເປີດ</w:t>
      </w:r>
      <w:r w:rsidR="00D44176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ເຜີຍ​</w:t>
      </w:r>
      <w:r w:rsidR="0094021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44176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ຕາມ​ທີ່​ໄດ້​ກຳນົດ​ໄວ້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​ໃນ</w:t>
      </w:r>
      <w:r w:rsidR="00D44176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​ກົດ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059EB33" w14:textId="77777777" w:rsidR="00AC5053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ຮູ້​ຮ່ວມ​ຄິດ​ກັບ</w:t>
      </w:r>
      <w:r w:rsidR="001E1A5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 ໃນ​ການ​ປົກ​ປິດ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ປອມ​ແປງ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ລາຍ ແລະ ເຊື່ອງ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ອຳ</w:t>
      </w:r>
      <w:r w:rsidR="001E1A5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​ຂໍ້​ມູນ ແລະ 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ສານ​ການ​​ບັນ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4A0D1A4" w14:textId="77777777" w:rsidR="00AC5053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 ແລະ 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8975510" w14:textId="77777777" w:rsidR="00AC5053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ສວຍ​ໃຊ້​ໜ້າ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ທີ່​ຕຳ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ແໜ່ງ ເພື່ອ</w:t>
      </w:r>
      <w:r w:rsidR="00FB5A9A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ຫາ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ໂຫຍດ​</w:t>
      </w:r>
      <w:r w:rsidR="00FB5A9A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ແກ່ຕົນ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ບັງ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ຄັບ ນາບ​ຂູ່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ຂວາງ ແລະ ຮັບ​ສິນ​ບົນ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00A705CB" w14:textId="77777777" w:rsidR="00FB5A9A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pacing w:val="-12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ກົດ​ໜ່ວງ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ຖ່ວງ​ດຶງ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ລະ​ໜ້າ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 xml:space="preserve">ທີ່ ແລະ </w:t>
      </w:r>
      <w:r w:rsidR="002E6642" w:rsidRPr="00D66CC9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 w:bidi="lo-LA"/>
        </w:rPr>
        <w:t>ຂາດ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>ຄວາມ​ຮັບ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ຊອບ ຕໍ່​ວຽກ​ງານ​ບັນ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softHyphen/>
        <w:t>ຊີທີ່​ໄດ້​ຮັບມອບ​ໝາຍ</w:t>
      </w:r>
      <w:r w:rsidRPr="00D66CC9">
        <w:rPr>
          <w:rFonts w:ascii="Phetsarath OT" w:eastAsia="Phetsarath OT" w:hAnsi="Phetsarath OT" w:cs="Phetsarath OT"/>
          <w:spacing w:val="-12"/>
          <w:sz w:val="24"/>
          <w:szCs w:val="24"/>
          <w:lang w:val="pt-BR"/>
        </w:rPr>
        <w:t>;</w:t>
      </w:r>
    </w:p>
    <w:p w14:paraId="2295F6B5" w14:textId="77777777" w:rsidR="00AC5053" w:rsidRPr="00D66CC9" w:rsidRDefault="00F92355" w:rsidP="00F0052E">
      <w:pPr>
        <w:pStyle w:val="ListParagraph"/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ມີ​ພຶດ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ຕິ​ກຳ​ອື່ນ ທີ່​ເປັນ​ການ​ລະ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ເມີດ​ກົດ​ໝາຍ.</w:t>
      </w:r>
    </w:p>
    <w:p w14:paraId="6E263131" w14:textId="77777777" w:rsidR="00FD54DD" w:rsidRPr="00D66CC9" w:rsidRDefault="00FD54DD" w:rsidP="00B763A6">
      <w:pPr>
        <w:pStyle w:val="ListParagraph"/>
        <w:tabs>
          <w:tab w:val="left" w:pos="209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A3A11AC" w14:textId="77777777" w:rsidR="000B4771" w:rsidRPr="00D66CC9" w:rsidRDefault="00F92355" w:rsidP="00407466">
      <w:pPr>
        <w:pStyle w:val="Heading3"/>
      </w:pPr>
      <w:bookmarkStart w:id="1167" w:name="_Toc133407082"/>
      <w:bookmarkStart w:id="1168" w:name="_Toc133407341"/>
      <w:bookmarkStart w:id="1169" w:name="_Toc133408285"/>
      <w:bookmarkStart w:id="1170" w:name="_Toc133410415"/>
      <w:bookmarkStart w:id="1171" w:name="_Toc133432031"/>
      <w:bookmarkStart w:id="1172" w:name="_Toc133937418"/>
      <w:bookmarkStart w:id="1173" w:name="_Toc133937589"/>
      <w:bookmarkStart w:id="1174" w:name="_Toc135126757"/>
      <w:bookmarkStart w:id="1175" w:name="_Toc135127557"/>
      <w:bookmarkStart w:id="1176" w:name="_Toc135127771"/>
      <w:bookmarkStart w:id="1177" w:name="_Toc138927519"/>
      <w:bookmarkStart w:id="1178" w:name="_Toc138928292"/>
      <w:bookmarkEnd w:id="1165"/>
      <w:bookmarkEnd w:id="1166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628" w:rsidRPr="00D66CC9">
        <w:rPr>
          <w:rFonts w:hint="cs"/>
          <w:cs/>
        </w:rPr>
        <w:t>7</w:t>
      </w:r>
      <w:r w:rsidR="004E34C5" w:rsidRPr="00D66CC9">
        <w:rPr>
          <w:rFonts w:hint="cs"/>
          <w:cs/>
        </w:rPr>
        <w:t>1</w:t>
      </w:r>
      <w:r w:rsidR="00D44176" w:rsidRPr="00D66CC9">
        <w:rPr>
          <w:rFonts w:hint="cs"/>
          <w:cs/>
        </w:rPr>
        <w:t xml:space="preserve"> </w:t>
      </w:r>
      <w:r w:rsidR="00B863CF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ຂໍ້​ຫ້າມສຳ</w:t>
      </w:r>
      <w:r w:rsidRPr="00D66CC9">
        <w:rPr>
          <w:cs/>
        </w:rPr>
        <w:softHyphen/>
        <w:t>ລັບວິ​ສາ​ຫະ​ກິດບັນ</w:t>
      </w:r>
      <w:r w:rsidRPr="00D66CC9">
        <w:rPr>
          <w:cs/>
        </w:rPr>
        <w:softHyphen/>
        <w:t xml:space="preserve">ຊີ ແລະ </w:t>
      </w:r>
      <w:r w:rsidR="00D44176" w:rsidRPr="00D66CC9">
        <w:rPr>
          <w:rFonts w:hint="cs"/>
          <w:cs/>
        </w:rPr>
        <w:t>ວິສາຫະກິດ</w:t>
      </w:r>
      <w:r w:rsidRPr="00D66CC9">
        <w:rPr>
          <w:cs/>
        </w:rPr>
        <w:t>ກວດ​ສອບ</w:t>
      </w:r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</w:p>
    <w:p w14:paraId="30C4CA7A" w14:textId="77777777" w:rsidR="00AC5053" w:rsidRPr="00D66CC9" w:rsidRDefault="00F92355" w:rsidP="00F509A0">
      <w:pPr>
        <w:spacing w:after="0" w:line="360" w:lineRule="exact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 ວິ​ສາ​ຫະ​ກິດບັນ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ແລະ </w:t>
      </w:r>
      <w:r w:rsidR="00B2736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ວິສາຫະກິດ</w:t>
      </w:r>
      <w:r w:rsidR="00F0052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ກວດ​ສອບ 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ພຶດ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8987FBE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ເມີດ​​ຈັນ​ຍາ​ບັນ​</w:t>
      </w:r>
      <w:r w:rsidR="00B2736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ສໍາລັບນັກ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​ວິ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ຊາ​ຊີບ​ການ​ບັນ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D695232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ຕໍ່​ຫົວ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ບໍ່​ຖືກ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ຕ້ອງຕາມ​ກົດ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C832E85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ເປີດ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ເຜີຍຂໍ້​ມູນ</w:t>
      </w:r>
      <w:r w:rsidR="00DC0AF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​ທີ່​ເປັນ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ຄວາມ​ລັບຂອງ​ຫົວ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ທີ່​ຕົນ​ໄດ້​ໃຫ້​ບໍ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E9544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4417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ວັ້ນ</w:t>
      </w:r>
      <w:r w:rsidR="00F509A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4417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ໃນກໍລະນີທີ່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ຕ້ອງ​ເປີດ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ເຜີຍ</w:t>
      </w:r>
      <w:r w:rsidR="00B2736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​ຕາມ​ທີ່​ໄດ້​ກຳນົດ​ໄວ້​ໃນ</w:t>
      </w:r>
      <w:r w:rsidR="00D44176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​ກົດ</w:t>
      </w:r>
      <w:r w:rsidR="00D44176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="00B2736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ສະບັບນີ້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F9C5C70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ລາຍ​ຂໍ້​ມູນ​</w:t>
      </w:r>
      <w:r w:rsidR="00D110C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ຫຼັກ​ຖານ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ປອມ​ແປງ ເຊື່ອງ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ອຳ​</w:t>
      </w:r>
      <w:r w:rsidR="00FB5A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ຂໍ້​ມູນ ແລະ 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ຊຸກ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ເຊື່ອງ</w:t>
      </w:r>
      <w:r w:rsidR="00E9544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ປົກປ້ອງ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ທຳ​ຜິດທີ່​ພົວ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ພັນ​ກັບ​ວຽກ​ງານ​ບັນ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C931066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ໃຫ້​ສິນ​ບົນ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ຄ່າ​ຈ້າງ​ລາງ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ວັນ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ສົມ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ຮູ້​ຮ່ວມ​ຄິດ​</w:t>
      </w:r>
      <w:r w:rsidR="00D110CA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ກັບ​ເຈົ້າ​ໜ້າ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ທີ່​</w:t>
      </w:r>
      <w:r w:rsidR="00FB5A9A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ທີ່ກ່ຽວຂ້ອງ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ຂອງ​ລັດ ໃນ​ການ​ບິດ​ເບືອນ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ປອມ​ແປງ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ສານ​ລາຍ​ງານ​ການ​ເງິນ ເພື່ອ​ຫາ​ຜົນ​ປະ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ໂຫຍດ​</w:t>
      </w:r>
      <w:r w:rsidR="00FB5A9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ແກ່ຕົນ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ແລະ 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ຊີທີ່​ຕົນ​ຖືບັນຊີ​ໃຫ້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0E8FF7B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ເສດ​ການ​ຮ່ວມ​ມື </w:t>
      </w:r>
      <w:r w:rsidR="00663F0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ຫຼື ເຈົ້າ​ໜ້າ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</w:t>
      </w:r>
      <w:r w:rsidR="00FB5A9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ຂອງ​ລັດ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59DF736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ຫຼົບ​ຫຼີກ​ການ​ລາຍ​ງານ ການ​ໃຫ້​ບໍ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ໜ່ວຍ​ຕົນ ໃຫ້​ຂະ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B30D6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="00D4417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821B12C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ເນີນ​ການ​ບໍ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ການ​ດ້ານ​ບັນ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ດຳ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ເນີນ​ການ​ກວດ​ສອບ ໃນ​ຫົວ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ຊີດຽວ​ກັນ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F96EE07" w14:textId="77777777" w:rsidR="00AC5053" w:rsidRPr="00D66CC9" w:rsidRDefault="00F92355" w:rsidP="00F0052E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ການ​ດ້ານ​ບັນ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ໃຫ້​ວິ​ສາ​ຫະ​ກິດ</w:t>
      </w:r>
      <w:r w:rsidR="00B2690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​ທີ່​</w:t>
      </w:r>
      <w:r w:rsidR="00D44176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​ມີ​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ຍາດ​ພີ່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ນ້ອງ​ໃກ້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ຊິດ ເປັນ​ຫົວ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ໜ້າ​ບັນ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ຫຼື ຜູ້​ບໍລິ​ຫານ​ຂອງ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C3664ED" w14:textId="77777777" w:rsidR="00AC5053" w:rsidRPr="00D66CC9" w:rsidRDefault="00F92355" w:rsidP="00E95448">
      <w:pPr>
        <w:pStyle w:val="ListParagraph"/>
        <w:numPr>
          <w:ilvl w:val="0"/>
          <w:numId w:val="33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ມີ​ພຶດ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ຕິ​ກຳ​ອື່ນ ທີ່​ເປັນ​ການ​ລະ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ເມີດ​​ກົດ​ໝາຍ.</w:t>
      </w:r>
    </w:p>
    <w:p w14:paraId="6DCA9E87" w14:textId="77777777" w:rsidR="00273AA9" w:rsidRPr="00D66CC9" w:rsidRDefault="00273AA9" w:rsidP="00B763A6">
      <w:pPr>
        <w:pStyle w:val="ListParagraph"/>
        <w:tabs>
          <w:tab w:val="left" w:pos="1418"/>
        </w:tabs>
        <w:spacing w:after="0" w:line="360" w:lineRule="exact"/>
        <w:ind w:left="993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1130975C" w14:textId="77777777" w:rsidR="00273AA9" w:rsidRPr="00D66CC9" w:rsidRDefault="00273AA9" w:rsidP="00407466">
      <w:pPr>
        <w:pStyle w:val="Heading3"/>
      </w:pPr>
      <w:bookmarkStart w:id="1179" w:name="_Toc133407078"/>
      <w:bookmarkStart w:id="1180" w:name="_Toc133407337"/>
      <w:bookmarkStart w:id="1181" w:name="_Toc133408281"/>
      <w:bookmarkStart w:id="1182" w:name="_Toc133410411"/>
      <w:bookmarkStart w:id="1183" w:name="_Toc133432027"/>
      <w:bookmarkStart w:id="1184" w:name="_Toc133937414"/>
      <w:bookmarkStart w:id="1185" w:name="_Toc133937585"/>
      <w:bookmarkStart w:id="1186" w:name="_Toc135126753"/>
      <w:bookmarkStart w:id="1187" w:name="_Toc135127553"/>
      <w:bookmarkStart w:id="1188" w:name="_Toc135127767"/>
      <w:bookmarkStart w:id="1189" w:name="_Toc138927515"/>
      <w:bookmarkStart w:id="1190" w:name="_Toc13892828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Pr="00D66CC9">
        <w:rPr>
          <w:rFonts w:hint="cs"/>
          <w:cs/>
        </w:rPr>
        <w:t xml:space="preserve">72 (ປັບປຸງ) </w:t>
      </w:r>
      <w:r w:rsidRPr="00D66CC9">
        <w:rPr>
          <w:cs/>
        </w:rPr>
        <w:t>ຂໍ້​ຫ້າມສຳ</w:t>
      </w:r>
      <w:r w:rsidRPr="00D66CC9">
        <w:rPr>
          <w:cs/>
        </w:rPr>
        <w:softHyphen/>
        <w:t>ລັບ​ພະ</w:t>
      </w:r>
      <w:r w:rsidRPr="00D66CC9">
        <w:rPr>
          <w:cs/>
        </w:rPr>
        <w:softHyphen/>
        <w:t>ນັກ</w:t>
      </w:r>
      <w:r w:rsidRPr="00D66CC9">
        <w:rPr>
          <w:cs/>
        </w:rPr>
        <w:softHyphen/>
        <w:t>ງານ</w:t>
      </w:r>
      <w:r w:rsidRPr="00D66CC9">
        <w:rPr>
          <w:rFonts w:hint="cs"/>
          <w:cs/>
        </w:rPr>
        <w:t>-</w:t>
      </w:r>
      <w:r w:rsidRPr="00D66CC9">
        <w:rPr>
          <w:cs/>
        </w:rPr>
        <w:t>ລັດ</w:t>
      </w:r>
      <w:r w:rsidRPr="00D66CC9">
        <w:rPr>
          <w:cs/>
        </w:rPr>
        <w:softHyphen/>
        <w:t>ຖະ</w:t>
      </w:r>
      <w:r w:rsidRPr="00D66CC9">
        <w:rPr>
          <w:cs/>
        </w:rPr>
        <w:softHyphen/>
        <w:t>ກອນ​</w:t>
      </w:r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r w:rsidRPr="00D66CC9">
        <w:rPr>
          <w:rFonts w:hint="cs"/>
          <w:cs/>
        </w:rPr>
        <w:t xml:space="preserve"> ແລະ ເຈົ້າໜ້າທີ່ບັນຊີ</w:t>
      </w:r>
    </w:p>
    <w:p w14:paraId="102B50B5" w14:textId="77777777" w:rsidR="00273AA9" w:rsidRPr="00D66CC9" w:rsidRDefault="00273AA9" w:rsidP="00174CBE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ງານ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-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ກອນ​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ເຈົ້າໜ້າທີ່ບັນຊີ</w:t>
      </w:r>
      <w:r w:rsidR="00E9544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ພຶດ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ຕິ​ກຳ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68C3F0A4" w14:textId="77777777" w:rsidR="00273AA9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ແລະ 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ໃຫ້​ວິ​ສາ​ຫະ​ກິດ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FF3A8F5" w14:textId="77777777" w:rsidR="00273AA9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ຮູ້​ຮ່ວມ​ຄິດກັບ​ຫົວ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ວິ​ສາ​ຫະ​ກິດບັນ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ແລະ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ວິສາຫະກິດ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ກວດ​ສອບ ໃນ​ການບິດ​ເບືອນ</w:t>
      </w:r>
      <w:r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ປອມ​ແປງ​ເອ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ສານ​ລາຍ​ງານ​ການ​ເງິນ ເພື່ອ​ຫາ​ຜົນ​ປະ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ແກ່ຕົນ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ສ້າງ​ຄວາມເສຍ​ຫາຍ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C0E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ແກ່​ຜົນ​ປະ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ໂຫຍດ​ຂອງ​ລັດ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1A58FA2" w14:textId="77777777" w:rsidR="00273AA9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ເປີດ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ເຜີຍ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ຂໍ້​ມູນ​ບັນ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ທີ່​ເປັນ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ຄວາມ​ລັບຂອງ​</w:t>
      </w:r>
      <w:r w:rsidR="000C0E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 ທີ່​ຕົນ​ຮູ້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783D80C" w14:textId="77777777" w:rsidR="00273AA9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ສວຍ​ໃຊ້​ໜ້າ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ທີ່​ຕຳ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ແໜ່ງ​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ໃນ​ການ​ກົດ​ໜ່ວງ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ຖ່ວງ​ດຶງ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ປົກ​ປິດ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ປອມ​ແປງ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ເຊື່ອງ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ອຳ</w:t>
      </w:r>
      <w:r w:rsidR="00174CB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​ຂໍ້ມູນ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ເອກະສານ​ການ​ບັນ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ເພື່ອ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​ຜົນ​ປະ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ໂຫຍດ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ແກ່ຕົນ, ຄອບຄົວ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ພັກພວກຂອງຕົນ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80425EB" w14:textId="77777777" w:rsidR="00273AA9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ປົກ​ປ້ອງ 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ທີ່​ລະ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22F7A58" w14:textId="77777777" w:rsidR="00273AA9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ທວງ​ເອົາ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ຂໍ​ເອົາ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ຮັບ​ສິນ​ບົນ ຫຼື ສິ່ງ​ຕອບ​ແທນ​ອື່ນ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27550DF" w14:textId="77777777" w:rsidR="0038159C" w:rsidRPr="00D66CC9" w:rsidRDefault="00273AA9" w:rsidP="00E95448">
      <w:pPr>
        <w:pStyle w:val="ListParagraph"/>
        <w:numPr>
          <w:ilvl w:val="0"/>
          <w:numId w:val="29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ມີ​ພຶດ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ຕິ​ກຳ​ອື່ນ ທີ່​ເປັນ​ການ​ລະ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ເມີດ​ກົດ​ໝາຍ.</w:t>
      </w:r>
    </w:p>
    <w:p w14:paraId="59AC38C0" w14:textId="77777777" w:rsidR="00273AA9" w:rsidRPr="00D66CC9" w:rsidRDefault="00273AA9" w:rsidP="00B763A6">
      <w:pPr>
        <w:pStyle w:val="ListParagraph"/>
        <w:tabs>
          <w:tab w:val="left" w:pos="1418"/>
        </w:tabs>
        <w:spacing w:after="0" w:line="360" w:lineRule="exact"/>
        <w:ind w:left="1134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3F0A115D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/>
          <w:szCs w:val="28"/>
        </w:rPr>
      </w:pPr>
      <w:bookmarkStart w:id="1191" w:name="_Toc372528364"/>
      <w:bookmarkStart w:id="1192" w:name="_Toc373564542"/>
      <w:bookmarkStart w:id="1193" w:name="_Toc384132193"/>
      <w:bookmarkStart w:id="1194" w:name="_Toc133407091"/>
      <w:bookmarkStart w:id="1195" w:name="_Toc133407350"/>
      <w:bookmarkStart w:id="1196" w:name="_Toc133408294"/>
      <w:bookmarkStart w:id="1197" w:name="_Toc133410424"/>
      <w:bookmarkStart w:id="1198" w:name="_Toc133432040"/>
      <w:bookmarkStart w:id="1199" w:name="_Toc133937427"/>
      <w:bookmarkStart w:id="1200" w:name="_Toc133937598"/>
      <w:bookmarkStart w:id="1201" w:name="_Toc135126766"/>
      <w:bookmarkStart w:id="1202" w:name="_Toc135127566"/>
      <w:bookmarkStart w:id="1203" w:name="_Toc135127780"/>
      <w:bookmarkStart w:id="1204" w:name="_Toc138927521"/>
      <w:bookmarkStart w:id="1205" w:name="_Toc138928294"/>
      <w:r w:rsidRPr="00D66CC9">
        <w:rPr>
          <w:rFonts w:eastAsia="Phetsarath OT" w:cs="Phetsarath OT"/>
          <w:szCs w:val="28"/>
          <w:cs/>
          <w:lang w:bidi="lo-LA"/>
        </w:rPr>
        <w:t>ພາກ​ທີ</w:t>
      </w:r>
      <w:r w:rsidR="006B6ADC" w:rsidRPr="00D66CC9">
        <w:rPr>
          <w:rFonts w:eastAsia="Phetsarath OT" w:cs="Phetsarath OT"/>
          <w:szCs w:val="28"/>
        </w:rPr>
        <w:t xml:space="preserve"> </w:t>
      </w:r>
      <w:bookmarkEnd w:id="1191"/>
      <w:bookmarkEnd w:id="1192"/>
      <w:bookmarkEnd w:id="1193"/>
      <w:r w:rsidRPr="00D66CC9">
        <w:rPr>
          <w:rFonts w:eastAsia="Phetsarath OT" w:cs="Phetsarath OT"/>
          <w:szCs w:val="28"/>
        </w:rPr>
        <w:t>VII</w:t>
      </w:r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49010B" w14:textId="77777777" w:rsidR="00745C39" w:rsidRPr="00D66CC9" w:rsidRDefault="00F92355" w:rsidP="00B763A6">
      <w:pPr>
        <w:pStyle w:val="Heading1"/>
        <w:spacing w:before="0" w:line="360" w:lineRule="exact"/>
        <w:rPr>
          <w:rFonts w:eastAsia="Phetsarath OT" w:cs="Phetsarath OT" w:hint="cs"/>
          <w:szCs w:val="28"/>
        </w:rPr>
      </w:pPr>
      <w:bookmarkStart w:id="1206" w:name="_Toc133407092"/>
      <w:bookmarkStart w:id="1207" w:name="_Toc133407351"/>
      <w:bookmarkStart w:id="1208" w:name="_Toc133408295"/>
      <w:bookmarkStart w:id="1209" w:name="_Toc133410425"/>
      <w:bookmarkStart w:id="1210" w:name="_Toc133432041"/>
      <w:bookmarkStart w:id="1211" w:name="_Toc133937428"/>
      <w:bookmarkStart w:id="1212" w:name="_Toc133937599"/>
      <w:bookmarkStart w:id="1213" w:name="_Toc135126767"/>
      <w:bookmarkStart w:id="1214" w:name="_Toc135127567"/>
      <w:bookmarkStart w:id="1215" w:name="_Toc135127781"/>
      <w:bookmarkStart w:id="1216" w:name="_Toc138927522"/>
      <w:bookmarkStart w:id="1217" w:name="_Toc138928295"/>
      <w:r w:rsidRPr="00D66CC9">
        <w:rPr>
          <w:rFonts w:eastAsia="Phetsarath OT" w:cs="Phetsarath OT"/>
          <w:szCs w:val="28"/>
          <w:cs/>
          <w:lang w:bidi="lo-LA"/>
        </w:rPr>
        <w:t>ການ​ຄຸ້ມ​ຄອງ ແລະ ການ​ກວດ</w:t>
      </w:r>
      <w:r w:rsidRPr="00D66CC9">
        <w:rPr>
          <w:rFonts w:eastAsia="Phetsarath OT" w:cs="Phetsarath OT"/>
          <w:szCs w:val="28"/>
          <w:cs/>
          <w:lang w:bidi="lo-LA"/>
        </w:rPr>
        <w:softHyphen/>
        <w:t>ກາ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r w:rsidR="007F0BF1" w:rsidRPr="00D66CC9">
        <w:rPr>
          <w:rFonts w:eastAsia="Phetsarath OT" w:cs="Phetsarath OT"/>
          <w:szCs w:val="28"/>
          <w:lang w:val="pt-BR" w:bidi="lo-LA"/>
        </w:rPr>
        <w:t xml:space="preserve"> </w:t>
      </w:r>
      <w:r w:rsidR="004E1284" w:rsidRPr="00D66CC9">
        <w:rPr>
          <w:rFonts w:eastAsia="Phetsarath OT" w:cs="Phetsarath OT" w:hint="cs"/>
          <w:szCs w:val="28"/>
          <w:cs/>
          <w:lang w:bidi="lo-LA"/>
        </w:rPr>
        <w:t>ວຽກງານບັນຊີ</w:t>
      </w:r>
    </w:p>
    <w:p w14:paraId="0BB9B7D3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 w:hint="cs"/>
          <w:szCs w:val="26"/>
          <w:cs/>
          <w:lang w:bidi="lo-LA"/>
        </w:rPr>
      </w:pPr>
      <w:bookmarkStart w:id="1218" w:name="_Toc133410426"/>
      <w:bookmarkStart w:id="1219" w:name="_Toc133432042"/>
      <w:bookmarkStart w:id="1220" w:name="_Toc133937429"/>
      <w:bookmarkStart w:id="1221" w:name="_Toc133937600"/>
      <w:bookmarkStart w:id="1222" w:name="_Toc135126768"/>
      <w:bookmarkStart w:id="1223" w:name="_Toc135127568"/>
      <w:bookmarkStart w:id="1224" w:name="_Toc135127782"/>
      <w:bookmarkStart w:id="1225" w:name="_Toc138927523"/>
      <w:bookmarkStart w:id="1226" w:name="_Toc138928296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1</w:t>
      </w:r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ECDCF4D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1227" w:name="_Toc133410427"/>
      <w:bookmarkStart w:id="1228" w:name="_Toc133432043"/>
      <w:bookmarkStart w:id="1229" w:name="_Toc133937430"/>
      <w:bookmarkStart w:id="1230" w:name="_Toc133937601"/>
      <w:bookmarkStart w:id="1231" w:name="_Toc135126769"/>
      <w:bookmarkStart w:id="1232" w:name="_Toc135127569"/>
      <w:bookmarkStart w:id="1233" w:name="_Toc135127783"/>
      <w:bookmarkStart w:id="1234" w:name="_Toc138927524"/>
      <w:bookmarkStart w:id="1235" w:name="_Toc138928297"/>
      <w:r w:rsidRPr="00D66CC9">
        <w:rPr>
          <w:rFonts w:eastAsia="Phetsarath OT" w:cs="Phetsarath OT"/>
          <w:szCs w:val="26"/>
          <w:cs/>
          <w:lang w:bidi="lo-LA"/>
        </w:rPr>
        <w:t>ການ​ຄຸ້ມ​ຄອງ​ວຽກ​ງານ​ບັນ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</w:p>
    <w:p w14:paraId="6896A749" w14:textId="77777777" w:rsidR="006B6ADC" w:rsidRPr="00D66CC9" w:rsidRDefault="006B6ADC" w:rsidP="00B763A6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769C82D8" w14:textId="77777777" w:rsidR="00745C39" w:rsidRPr="00D66CC9" w:rsidRDefault="00F92355" w:rsidP="00407466">
      <w:pPr>
        <w:pStyle w:val="Heading3"/>
      </w:pPr>
      <w:bookmarkStart w:id="1236" w:name="_Toc133407093"/>
      <w:bookmarkStart w:id="1237" w:name="_Toc133407352"/>
      <w:bookmarkStart w:id="1238" w:name="_Toc133408296"/>
      <w:bookmarkStart w:id="1239" w:name="_Toc133410428"/>
      <w:bookmarkStart w:id="1240" w:name="_Toc133432044"/>
      <w:bookmarkStart w:id="1241" w:name="_Toc133937431"/>
      <w:bookmarkStart w:id="1242" w:name="_Toc133937602"/>
      <w:bookmarkStart w:id="1243" w:name="_Toc135126770"/>
      <w:bookmarkStart w:id="1244" w:name="_Toc135127570"/>
      <w:bookmarkStart w:id="1245" w:name="_Toc135127784"/>
      <w:bookmarkStart w:id="1246" w:name="_Toc138927525"/>
      <w:bookmarkStart w:id="1247" w:name="_Toc138928298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F07A7C" w:rsidRPr="00D66CC9">
        <w:rPr>
          <w:rFonts w:hint="cs"/>
          <w:cs/>
        </w:rPr>
        <w:t>7</w:t>
      </w:r>
      <w:r w:rsidR="00D538DF" w:rsidRPr="00D66CC9">
        <w:rPr>
          <w:rFonts w:hint="cs"/>
          <w:cs/>
        </w:rPr>
        <w:t>3</w:t>
      </w:r>
      <w:r w:rsidR="00082D4B" w:rsidRPr="00D66CC9">
        <w:rPr>
          <w:rFonts w:hint="cs"/>
          <w:cs/>
        </w:rPr>
        <w:t xml:space="preserve"> </w:t>
      </w:r>
      <w:r w:rsidR="002D35A3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ອົງ</w:t>
      </w:r>
      <w:r w:rsidRPr="00D66CC9">
        <w:rPr>
          <w:cs/>
        </w:rPr>
        <w:softHyphen/>
        <w:t>ການ​ຄຸ້ມ​ຄອງ​ວຽກ​ງານ​ບັນ</w:t>
      </w:r>
      <w:r w:rsidRPr="00D66CC9">
        <w:rPr>
          <w:cs/>
        </w:rPr>
        <w:softHyphen/>
        <w:t>ຊີ</w:t>
      </w:r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</w:p>
    <w:p w14:paraId="6D5484D0" w14:textId="77777777" w:rsidR="002D09BC" w:rsidRPr="00D66CC9" w:rsidRDefault="00F92355" w:rsidP="00C15B89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 ​ຄຸ້ມ​ຄອງ​ວຽກ​ງານ​ບັນ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ຢ່າງ​ລວມ​ສູນ ແລະ ເປັນ​ເອ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ກະ​ພາບ ໃນ​ຂອບ​ເຂດທົ່ວ​ປະເທດ ໂດຍ​ມອບ​ໃຫ້​ກະ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</w:t>
      </w:r>
      <w:r w:rsidR="00685BB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73AA9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ເປັນ​ຜູ້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ຊອບ​ໂດຍ​ກົງ </w:t>
      </w:r>
      <w:r w:rsidR="004E128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​ເປັນ​ເຈົ້າ​ການ​ປະ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ສານ​ສົມ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ທົບກັບ</w:t>
      </w:r>
      <w:r w:rsidR="007F0BF1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082D4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ກະຊວງ, ອົງການ</w:t>
      </w:r>
      <w:r w:rsidR="002E7DB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082D4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ການ​ປົກ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ຄອງ​ທ້ອງ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ຖິ່ນ​</w:t>
      </w:r>
      <w:r w:rsidR="002D35A3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ພາກສ່ວນ</w:t>
      </w:r>
      <w:r w:rsidR="00273AA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ທີ່​ກ່ຽວ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ຂ້ອງ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5E781293" w14:textId="77777777" w:rsidR="00745C39" w:rsidRPr="00D66CC9" w:rsidRDefault="00F92355" w:rsidP="00C15B89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ການ​ຄຸ້ມ​ຄອງ​ວຽກ​ງານ​ບັນ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ຊີ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ກອບ​ດ້ວຍ:</w:t>
      </w:r>
    </w:p>
    <w:p w14:paraId="3F6D8AB6" w14:textId="77777777" w:rsidR="00745C39" w:rsidRPr="00D66CC9" w:rsidRDefault="00F92355" w:rsidP="007F0BF1">
      <w:pPr>
        <w:pStyle w:val="ListParagraph"/>
        <w:numPr>
          <w:ilvl w:val="0"/>
          <w:numId w:val="46"/>
        </w:numPr>
        <w:spacing w:after="0" w:line="360" w:lineRule="exact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ຊວງ​ການ​ເງິນ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86F44E0" w14:textId="77777777" w:rsidR="00532002" w:rsidRPr="00D66CC9" w:rsidRDefault="00F92355" w:rsidP="007F0BF1">
      <w:pPr>
        <w:pStyle w:val="ListParagraph"/>
        <w:numPr>
          <w:ilvl w:val="0"/>
          <w:numId w:val="46"/>
        </w:numPr>
        <w:spacing w:after="0" w:line="360" w:lineRule="exact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ແນກ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ການ​ເງິນ ແຂວງ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  <w:t>ຄອນ</w:t>
      </w:r>
      <w:r w:rsidR="00082D4B" w:rsidRPr="00D66C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ຫຼວງ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FB240A3" w14:textId="77777777" w:rsidR="00745C39" w:rsidRPr="00D66CC9" w:rsidRDefault="00F92355" w:rsidP="007F0BF1">
      <w:pPr>
        <w:pStyle w:val="ListParagraph"/>
        <w:numPr>
          <w:ilvl w:val="0"/>
          <w:numId w:val="46"/>
        </w:numPr>
        <w:spacing w:after="0" w:line="360" w:lineRule="exact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ການ​ການ​ເງິນ ເມືອງ</w:t>
      </w:r>
      <w:r w:rsidRPr="00D66CC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ເທດ​ສະ​ບານ</w:t>
      </w:r>
      <w:r w:rsidR="00082D4B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ນະຄອນ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46658F9" w14:textId="77777777" w:rsidR="008412CE" w:rsidRPr="00D66CC9" w:rsidRDefault="008412CE" w:rsidP="00B763A6">
      <w:pPr>
        <w:pStyle w:val="ListParagraph"/>
        <w:tabs>
          <w:tab w:val="left" w:pos="2090"/>
        </w:tabs>
        <w:spacing w:after="0" w:line="360" w:lineRule="exact"/>
        <w:ind w:left="440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2570254C" w14:textId="77777777" w:rsidR="00745C39" w:rsidRPr="00D66CC9" w:rsidRDefault="00F92355" w:rsidP="00407466">
      <w:pPr>
        <w:pStyle w:val="Heading3"/>
      </w:pPr>
      <w:bookmarkStart w:id="1248" w:name="_Toc133407094"/>
      <w:bookmarkStart w:id="1249" w:name="_Toc133407353"/>
      <w:bookmarkStart w:id="1250" w:name="_Toc133408297"/>
      <w:bookmarkStart w:id="1251" w:name="_Toc133410429"/>
      <w:bookmarkStart w:id="1252" w:name="_Toc133432045"/>
      <w:bookmarkStart w:id="1253" w:name="_Toc133937432"/>
      <w:bookmarkStart w:id="1254" w:name="_Toc133937603"/>
      <w:bookmarkStart w:id="1255" w:name="_Toc135126771"/>
      <w:bookmarkStart w:id="1256" w:name="_Toc135127571"/>
      <w:bookmarkStart w:id="1257" w:name="_Toc135127785"/>
      <w:bookmarkStart w:id="1258" w:name="_Toc138927526"/>
      <w:bookmarkStart w:id="1259" w:name="_Toc138928299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BD7F51" w:rsidRPr="00D66CC9">
        <w:rPr>
          <w:rFonts w:hint="cs"/>
          <w:cs/>
        </w:rPr>
        <w:t>7</w:t>
      </w:r>
      <w:r w:rsidR="00E31FBA" w:rsidRPr="00D66CC9">
        <w:rPr>
          <w:rFonts w:hint="cs"/>
          <w:cs/>
        </w:rPr>
        <w:t>4</w:t>
      </w:r>
      <w:r w:rsidR="00082D4B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ສິດ ແລະ ໜ້າ</w:t>
      </w:r>
      <w:r w:rsidRPr="00D66CC9">
        <w:rPr>
          <w:cs/>
        </w:rPr>
        <w:softHyphen/>
        <w:t>ທີ່</w:t>
      </w:r>
      <w:r w:rsidR="00AB35D8" w:rsidRPr="00D66CC9">
        <w:rPr>
          <w:rFonts w:hint="cs"/>
          <w:cs/>
        </w:rPr>
        <w:t xml:space="preserve"> </w:t>
      </w:r>
      <w:r w:rsidRPr="00D66CC9">
        <w:rPr>
          <w:cs/>
        </w:rPr>
        <w:t>ຂອງ​ກະ</w:t>
      </w:r>
      <w:r w:rsidRPr="00D66CC9">
        <w:rPr>
          <w:cs/>
        </w:rPr>
        <w:softHyphen/>
        <w:t>ຊວງ​ການ​ເງິນ</w:t>
      </w:r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</w:p>
    <w:p w14:paraId="5A538A1B" w14:textId="77777777" w:rsidR="00D55089" w:rsidRPr="00D66CC9" w:rsidRDefault="008944BF" w:rsidP="00C15B89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ໃນ​ການ​ຄຸ້ມ​ຄອງ​ວຽກ​ງານ​ບັນ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ມີ ສິດ ແລະ ໜ້າ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ດັ່ງ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51E6222C" w14:textId="77777777" w:rsidR="00D55089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ຄົ້ນ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ຄວ້າສ້າງ</w:t>
      </w:r>
      <w:r w:rsidR="00E31FB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</w:t>
      </w:r>
      <w:r w:rsidR="00AC11F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AC11F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​ກົດ</w:t>
      </w:r>
      <w:r w:rsidR="00AC11F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4E128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85553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ຍຸດທະສາດ ແລະ ລະບຽບການ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ກ່ຽວ​ກັບ​ວຽກ​ງານ​ບັນ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="0085553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ເພື່ອສະເໜີລັດ</w:t>
      </w:r>
      <w:r w:rsidR="005C4E0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ຖະ</w:t>
      </w:r>
      <w:r w:rsidR="0085553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ບານພິຈາລະນາ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4B9CF33" w14:textId="77777777" w:rsidR="008E71A1" w:rsidRPr="00D66CC9" w:rsidRDefault="00855532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ຜັນຂະຫຍາຍ ນະໂຍບາຍ</w:t>
      </w:r>
      <w:r w:rsidR="00AC11F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ກົດໝາຍ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4E128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ຍຸດທະສາດ ແລະ ລະບຽບການ ກ່ຽວກັບວຽກງານບັນຊີ</w:t>
      </w:r>
      <w:r w:rsidR="008E71A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ເປັນແຜນການ, ແຜນງານ, ໂຄງການ </w:t>
      </w:r>
      <w:r w:rsidR="00273AA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="008E71A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ຈັດຕັ້ງປະຕິບັດ;</w:t>
      </w:r>
    </w:p>
    <w:p w14:paraId="674E8981" w14:textId="77777777" w:rsidR="008E71A1" w:rsidRPr="00D66CC9" w:rsidRDefault="008E71A1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ໂຄ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ເຜີຍ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ແຜ່</w:t>
      </w:r>
      <w:r w:rsidR="00E31FB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AC11F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ກົດໝາຍ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4E12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ແຜນ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ຍຸດທະສາດ, ລະບຽບການ, ແຜນການ, ແຜນງານ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ໂຄງການ ກ່ຽວກັບວຽກງານບັນຊີ ໃນຂອບເຂດທົ່ວປະເທດ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AFDF99F" w14:textId="77777777" w:rsidR="00D5508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ສ້າງ ແລະ ປັບ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ປຸງ ມາດ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ຖານ​ການ​ລາຍ​ງານ​ການ​ເງິນ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AD540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ມາດຕະຖານ</w:t>
      </w:r>
      <w:r w:rsidR="00273AA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AD540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D540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ລະບຽບ​ການ</w:t>
      </w:r>
      <w:r w:rsidR="00AD540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ກ່ຽວ​ກັບ</w:t>
      </w:r>
      <w:r w:rsidR="00A663D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ບັນຊີ;</w:t>
      </w:r>
    </w:p>
    <w:p w14:paraId="0C5E27D9" w14:textId="77777777" w:rsidR="006A04C7" w:rsidRPr="00176794" w:rsidRDefault="006A04C7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7679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ສ້າງລະບຽບການກ່ຽວກັບ ການຝຶກອົບຮົມ, ແນະນຳ ການຖືບັນຊີ ແລະ ການອອກໃບຢັ້ງຢືນການຖືບັນຊີຂອງຈຸນລະວິສາຫະກິດ;</w:t>
      </w:r>
    </w:p>
    <w:p w14:paraId="132B7691" w14:textId="77777777" w:rsidR="001B3933" w:rsidRPr="00D66CC9" w:rsidRDefault="001B3933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</w:t>
      </w:r>
      <w:r w:rsidR="007029A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້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າງ</w:t>
      </w:r>
      <w:r w:rsidR="007029AD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ພັດທະນາ</w:t>
      </w:r>
      <w:r w:rsidR="004C3C7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="004C3C7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 ນໍາໃຊ້</w:t>
      </w:r>
      <w:r w:rsidR="009353EC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ເຄື່ອງມືທັນສະໄໝ ກ່ຽວກັບວຽກງານບັນຊີ;</w:t>
      </w:r>
    </w:p>
    <w:p w14:paraId="05705E23" w14:textId="77777777" w:rsidR="00D55089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ຊີ້​ນຳ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ຊຸກ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ຍູ້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ຕາມ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ປະ​ເມີນ​ຜົນ 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ລະບຽບການ</w:t>
      </w:r>
      <w:r w:rsidR="00AD540B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​ກ່ຽວ​ກັບ​ວຽກ​ງານ​ບັນ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ມາດ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ຖານ​ການ​ລາຍ​ງານ​ການ​ເງິນ​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ມາດຕະຖານບັນຊີ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ໃນ​ແຕ່​ລະ​ໄລ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2D826CD" w14:textId="77777777" w:rsidR="008E71A1" w:rsidRPr="00D66CC9" w:rsidRDefault="008E71A1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ສະເໜີນາຍົກລັດຖະມົນຕີ ແຕ່ງຕັ້ງ ຫຼື ປົດຕຳແໜ່ງ ປະທານ, ຮອງປະທານ ແລະ ກຳມະການ</w:t>
      </w:r>
      <w:r w:rsidR="007F0BF1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ພາ​ທີ່​ປຶກ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9556840" w14:textId="77777777" w:rsidR="00D55089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ຊີ້​ນຳ ແລະ 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ຕາມ 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ໄຫວ​ຂອງສະ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ພາ​ທີ່​ປຶກ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ສາ​ການ​ບັນ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DC46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C8D6106" w14:textId="77777777" w:rsidR="008E71A1" w:rsidRPr="00D66CC9" w:rsidRDefault="00F92355" w:rsidP="006A04C7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ຕາມ</w:t>
      </w:r>
      <w:r w:rsidR="00AD540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="00913F56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ພ້ອມທັງ</w:t>
      </w:r>
      <w:r w:rsidR="008E71A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ອອກໃບຕິດຕາມການຖືບັນຊີ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6D01419" w14:textId="77777777" w:rsidR="008E71A1" w:rsidRPr="00D66CC9" w:rsidRDefault="00AD540B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ຂຶ້ນທະບຽນ </w:t>
      </w:r>
      <w:r w:rsidR="008E71A1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ຫົວໜ້າບັນຊີ ແລະ ພະນັກງານບັນຊີ</w:t>
      </w:r>
      <w:r w:rsidR="0095142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C46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ຂອງຫົວໜ່ວຍຖືບັນຊີ</w:t>
      </w:r>
      <w:r w:rsidR="008E71A1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79FD2A7" w14:textId="77777777" w:rsidR="00A60219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ນຸ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ຍາດ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ສັ່ງ​ໂຈະ ແລະ ຢຸດ​ເຊົາ ການ​ນຳ​ໃຊ້</w:t>
      </w:r>
      <w:r w:rsidR="00DC46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8E71A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ໂປຣແກຣມບັນຊີ</w:t>
      </w:r>
      <w:r w:rsidR="00DC46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ປີການບັນຊີ</w:t>
      </w:r>
      <w:r w:rsidR="008E71A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ພາສາ, ສະກຸນເງິນຕາ ແລະ ມາດຕະຖານການລາຍງານການເງິນ</w:t>
      </w:r>
      <w:r w:rsidR="00DC46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ຂອງຫົວໜ່ວຍຖືບັນຊີ;</w:t>
      </w:r>
    </w:p>
    <w:p w14:paraId="79614D1F" w14:textId="77777777" w:rsidR="008944BF" w:rsidRPr="00D66CC9" w:rsidRDefault="008944BF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ສ້າງ, ບຳລຸງ ແລະ ຍົກລະດັບ</w:t>
      </w:r>
      <w:r w:rsidR="00E2730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ບຸກຄະລາກອນ ດ້ານການບັນຊີ ທັງພາກລັດ ແລະ ເອກະຊົນ;</w:t>
      </w:r>
    </w:p>
    <w:p w14:paraId="24D89327" w14:textId="77777777" w:rsidR="00A60219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ສານ​ສົມ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ທົບ​ກັບ</w:t>
      </w:r>
      <w:r w:rsidR="007F0BF1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DC4609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ກະຊວງ, ອົງການ,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ອົງ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ການ​ປົກ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ຄອງ​ທ້ອງ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 xml:space="preserve">ຖິ່ນ </w:t>
      </w:r>
      <w:r w:rsidR="00DC4609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ແລະ ພາກສ່ວນອື່ນ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ທີ່​ກ່ຽວຂ້ອງ</w:t>
      </w:r>
      <w:r w:rsidR="00DC46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ໃນການຈັດຕັ້ງປະຕິບັດວຽກງານບັນຊີ;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2392006F" w14:textId="77777777" w:rsidR="00F801DA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ພັນ ແລະ ຮ່ວມ​ມື</w:t>
      </w:r>
      <w:r w:rsidR="00A663D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​ກັບ​ຕ່າງ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ເທດ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ພາກ​ພື້ນ ແລະ 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ກົນ ກ່ຽວ​ກັບ​ວຽກ​ງານບັນ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33275DD2" w14:textId="77777777" w:rsidR="00F801DA" w:rsidRPr="00D66CC9" w:rsidRDefault="00F92355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ຫຼຸບ ແລະ ລາຍ​ງານ 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ຕໍ່​ລັດ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ບານຢ່າງ​ເປັນ​ປົກກະ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846FD4F" w14:textId="77777777" w:rsidR="00F801DA" w:rsidRPr="00D66CC9" w:rsidRDefault="00371209" w:rsidP="007F0BF1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ທີ່ອື່ນ ຕາມ​ທີ່​ໄດ້​ກຳ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ນົດ​ໄວ້​ໃນ​ກົດ​ໝາຍ.</w:t>
      </w:r>
    </w:p>
    <w:p w14:paraId="26708622" w14:textId="77777777" w:rsidR="00A72D9C" w:rsidRPr="00D66CC9" w:rsidRDefault="00A72D9C" w:rsidP="00B763A6">
      <w:pPr>
        <w:pStyle w:val="ListParagraph"/>
        <w:tabs>
          <w:tab w:val="left" w:pos="231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5D6964D" w14:textId="77777777" w:rsidR="00745C39" w:rsidRPr="00D66CC9" w:rsidRDefault="00F92355" w:rsidP="00407466">
      <w:pPr>
        <w:pStyle w:val="Heading3"/>
        <w:rPr>
          <w:rFonts w:hint="cs"/>
        </w:rPr>
      </w:pPr>
      <w:bookmarkStart w:id="1260" w:name="_Toc133407095"/>
      <w:bookmarkStart w:id="1261" w:name="_Toc133407354"/>
      <w:bookmarkStart w:id="1262" w:name="_Toc133408298"/>
      <w:bookmarkStart w:id="1263" w:name="_Toc133410430"/>
      <w:bookmarkStart w:id="1264" w:name="_Toc133432046"/>
      <w:bookmarkStart w:id="1265" w:name="_Toc133937433"/>
      <w:bookmarkStart w:id="1266" w:name="_Toc133937604"/>
      <w:bookmarkStart w:id="1267" w:name="_Toc135126772"/>
      <w:bookmarkStart w:id="1268" w:name="_Toc135127572"/>
      <w:bookmarkStart w:id="1269" w:name="_Toc135127786"/>
      <w:bookmarkStart w:id="1270" w:name="_Toc138927527"/>
      <w:bookmarkStart w:id="1271" w:name="_Toc13892830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7</w:t>
      </w:r>
      <w:r w:rsidR="00A663D1" w:rsidRPr="00D66CC9">
        <w:rPr>
          <w:rFonts w:hint="cs"/>
          <w:cs/>
        </w:rPr>
        <w:t>5</w:t>
      </w:r>
      <w:r w:rsidR="00A60219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ສິດ ແລະ ໜ້າ</w:t>
      </w:r>
      <w:r w:rsidRPr="00D66CC9">
        <w:rPr>
          <w:cs/>
        </w:rPr>
        <w:softHyphen/>
        <w:t>ທີ່ ຂອງ​ພະ</w:t>
      </w:r>
      <w:r w:rsidRPr="00D66CC9">
        <w:rPr>
          <w:cs/>
        </w:rPr>
        <w:softHyphen/>
        <w:t>ແນກ</w:t>
      </w:r>
      <w:r w:rsidRPr="00D66CC9">
        <w:rPr>
          <w:cs/>
        </w:rPr>
        <w:softHyphen/>
        <w:t>ການ​ເງິນ</w:t>
      </w:r>
      <w:r w:rsidR="00BA14E9" w:rsidRPr="00D66CC9">
        <w:rPr>
          <w:rFonts w:hint="cs"/>
          <w:cs/>
        </w:rPr>
        <w:t xml:space="preserve"> </w:t>
      </w:r>
      <w:r w:rsidRPr="00D66CC9">
        <w:rPr>
          <w:cs/>
        </w:rPr>
        <w:t>ແຂວງ</w:t>
      </w:r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r w:rsidR="00BA14E9" w:rsidRPr="00D66CC9">
        <w:rPr>
          <w:rFonts w:hint="cs"/>
          <w:cs/>
        </w:rPr>
        <w:t>, ນະຄອນຫຼວງ</w:t>
      </w:r>
    </w:p>
    <w:p w14:paraId="5450DA8B" w14:textId="77777777" w:rsidR="00745C39" w:rsidRPr="00D66CC9" w:rsidRDefault="008944BF" w:rsidP="00C15B89">
      <w:pPr>
        <w:spacing w:after="0" w:line="360" w:lineRule="exact"/>
        <w:ind w:left="426" w:firstLine="76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ໃນ​ການ​ຄຸ້ມ​ຄອງ​ວຽກ​ງານ​ບັນ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ແນກ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ການ​ເງິນ ແຂວງ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ຄອນ</w:t>
      </w:r>
      <w:r w:rsidR="00A6021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</w:t>
      </w:r>
      <w:r w:rsidR="00294CD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​ສິດ ແລະ ໜ້າ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ທີ່ </w:t>
      </w:r>
      <w:r w:rsidR="002B645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ຕາມຂອບເຂດຄວາມຮັບຜິດຊອບຂອງຕົນ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3CDCE6C8" w14:textId="77777777" w:rsidR="00745C39" w:rsidRPr="00D66CC9" w:rsidRDefault="00F92355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ຈັດ​ຕັ້ງ​ຜັນ​ຂະ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ຫຍາຍ 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</w:t>
      </w:r>
      <w:r w:rsidR="00AB35D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ກົດໝາຍ</w:t>
      </w:r>
      <w:r w:rsidR="00A6021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3E532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A6021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ຍຸດທະສາດ ແລະ ລະບຽບການ</w:t>
      </w:r>
      <w:r w:rsidR="007F0BF1" w:rsidRPr="00D66CC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18E49CC" w14:textId="77777777" w:rsidR="00745C39" w:rsidRPr="00D66CC9" w:rsidRDefault="00F92355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ໂຄ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ເຜີຍ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ແຜ່</w:t>
      </w:r>
      <w:r w:rsidR="0045651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ບາຍ</w:t>
      </w:r>
      <w:r w:rsidR="00AB35D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AB35D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​ກົດ</w:t>
      </w:r>
      <w:r w:rsidR="00AB35D8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3E532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A6021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ຍຸດທະສາດ ແລະ ລະບຽບການ</w:t>
      </w:r>
      <w:r w:rsidR="0045651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ກ່ຽວ​ກັບ​ວຽກ​ງານ​ບັນ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AB1C0FE" w14:textId="77777777" w:rsidR="00E61E28" w:rsidRPr="00D66CC9" w:rsidRDefault="00F92355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</w:t>
      </w:r>
      <w:r w:rsidR="00A6021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ປະ​ເມີນ​ຜົນ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ບັດວຽກ​ງານບັນ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8944B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; </w:t>
      </w:r>
    </w:p>
    <w:p w14:paraId="2045BEB9" w14:textId="77777777" w:rsidR="00E61E28" w:rsidRPr="00D66CC9" w:rsidRDefault="00E61E28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="00AB35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ຂອງ​ຫົວໜ່ວຍຖືບັນຊີ </w:t>
      </w:r>
      <w:r w:rsidR="00F6095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ພ້ອມທັງ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ອອກໃບຕິດຕາມ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EB2741C" w14:textId="77777777" w:rsidR="00EF7EC4" w:rsidRPr="00D66CC9" w:rsidRDefault="00EF7EC4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ຂຶ້ນທະບຽນ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ຫົວໜ້າບັນຊີ ແລະ ພະນັກງານບັນຊີ</w:t>
      </w: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ຂອງຫົວໜ່ວຍຖືບັນຊີ</w:t>
      </w:r>
      <w:r w:rsidR="00DA0F56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ຕາມການແບ່ງຂັ້ນຄຸ້ມຄອງ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;</w:t>
      </w:r>
    </w:p>
    <w:p w14:paraId="0F1D12CB" w14:textId="77777777" w:rsidR="00E61E28" w:rsidRPr="00D66CC9" w:rsidRDefault="00E61E28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ຊີ້</w:t>
      </w: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ນຳ ແລະ ຕິດຕາມ ການເຄື່ອນໄຫວວຽກງານບັນຊີ ຂອງຫ້ອງການການເງິນ</w:t>
      </w:r>
      <w:r w:rsidR="005918B9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ເມືອງ, ເທດສະບານ, ນະຄອນ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;</w:t>
      </w:r>
    </w:p>
    <w:p w14:paraId="6966A732" w14:textId="77777777" w:rsidR="00DC289D" w:rsidRPr="00D66CC9" w:rsidRDefault="00AF72E1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ສະເໜີສ້າງ,​ </w:t>
      </w:r>
      <w:r w:rsidR="00DC289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ບຳລຸງ ແລະ ຍົກລະດັບ</w:t>
      </w:r>
      <w:r w:rsidR="00E2730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C289D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ບຸກຄະລາກອນ ດ້ານການບັນຊີ ທັງພາກລັດ ແລະ ເອກະຊົນ</w:t>
      </w:r>
      <w:r w:rsidR="0097694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22924DF" w14:textId="77777777" w:rsidR="00790BFA" w:rsidRPr="00D66CC9" w:rsidRDefault="00790BFA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ສານ​ສົມ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ທົບ​ກັບ</w:t>
      </w:r>
      <w:r w:rsidR="007F0BF1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ພະແນກການ,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ການ​ປົກ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ຄອງ​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ຂັ້ນເມືອງ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ພາກສ່ວນອື່ນ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ທີ່​ກ່ຽວ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ຂ້ອງ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15B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ໃນການຈັດຕັ້ງປະຕິບັດວຽກງານບັນຊີ;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1F785495" w14:textId="77777777" w:rsidR="00E61E28" w:rsidRPr="00D66CC9" w:rsidRDefault="00F92355" w:rsidP="007F0BF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ພັນ ແລະ ຮ່ວມ​ມື​</w:t>
      </w:r>
      <w:r w:rsidR="00E2730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ກັບ​ຕ່າງ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ເທດ</w:t>
      </w:r>
      <w:r w:rsidR="00214E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ກ່ຽວ​ກັບວຽກ​ງານບັນ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ຊີ ຕາມ​ການ​ມອບ​ໝາຍ​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14:paraId="66519C3D" w14:textId="77777777" w:rsidR="00745C39" w:rsidRPr="00D66CC9" w:rsidRDefault="00F92355" w:rsidP="007F0BF1">
      <w:pPr>
        <w:pStyle w:val="ListParagraph"/>
        <w:numPr>
          <w:ilvl w:val="0"/>
          <w:numId w:val="35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lastRenderedPageBreak/>
        <w:t>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softHyphen/>
        <w:t>ຫຼຸບ ແລະ ລາຍ​ງານ ການ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softHyphen/>
        <w:t>ໄຫວ​ວຽກ​ງານ​ບັນ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softHyphen/>
        <w:t xml:space="preserve">ຊີ </w:t>
      </w:r>
      <w:r w:rsidR="00A95B55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ຕໍ່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softHyphen/>
        <w:t>ຊວງ​ການ​ເງິນ</w:t>
      </w:r>
      <w:r w:rsidR="006E4AA3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ແລະ ອົງການປົກຄອງ</w:t>
      </w:r>
      <w:r w:rsidR="007F0BF1"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6E4AA3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ແຂວງ</w:t>
      </w:r>
      <w:r w:rsidR="00214E09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 ນະຄອນຫຼວງ</w:t>
      </w:r>
      <w:r w:rsidR="006E4AA3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ຢ່າງ​ເປັນ​ປົກກະ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;</w:t>
      </w:r>
    </w:p>
    <w:p w14:paraId="63E3AE45" w14:textId="77777777" w:rsidR="00745C39" w:rsidRPr="00D66CC9" w:rsidRDefault="00C07069" w:rsidP="007F0BF1">
      <w:pPr>
        <w:pStyle w:val="ListParagraph"/>
        <w:numPr>
          <w:ilvl w:val="0"/>
          <w:numId w:val="35"/>
        </w:numPr>
        <w:tabs>
          <w:tab w:val="left" w:pos="1418"/>
          <w:tab w:val="left" w:pos="1701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ທີ່ອື່ນ ຕາມ​ທີ່​ໄດ້​ກຳ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ນົດ​ໄວ້​ໃນ​​ກົດ​ໝາຍ.</w:t>
      </w:r>
    </w:p>
    <w:p w14:paraId="30A16C4D" w14:textId="77777777" w:rsidR="00A72D9C" w:rsidRPr="00D66CC9" w:rsidRDefault="00A72D9C" w:rsidP="00407466">
      <w:pPr>
        <w:pStyle w:val="Heading3"/>
      </w:pPr>
      <w:bookmarkStart w:id="1272" w:name="_Toc372528371"/>
      <w:bookmarkStart w:id="1273" w:name="_Toc373564549"/>
      <w:bookmarkStart w:id="1274" w:name="_Toc384132200"/>
    </w:p>
    <w:p w14:paraId="3BC49AA4" w14:textId="77777777" w:rsidR="00745C39" w:rsidRPr="00D66CC9" w:rsidRDefault="00F92355" w:rsidP="00407466">
      <w:pPr>
        <w:pStyle w:val="Heading3"/>
      </w:pPr>
      <w:bookmarkStart w:id="1275" w:name="_Toc133407096"/>
      <w:bookmarkStart w:id="1276" w:name="_Toc133407355"/>
      <w:bookmarkStart w:id="1277" w:name="_Toc133408299"/>
      <w:bookmarkStart w:id="1278" w:name="_Toc133410431"/>
      <w:bookmarkStart w:id="1279" w:name="_Toc133432047"/>
      <w:bookmarkStart w:id="1280" w:name="_Toc133937434"/>
      <w:bookmarkStart w:id="1281" w:name="_Toc133937605"/>
      <w:bookmarkStart w:id="1282" w:name="_Toc135126773"/>
      <w:bookmarkStart w:id="1283" w:name="_Toc135127573"/>
      <w:bookmarkStart w:id="1284" w:name="_Toc135127787"/>
      <w:bookmarkStart w:id="1285" w:name="_Toc138927528"/>
      <w:bookmarkStart w:id="1286" w:name="_Toc138928301"/>
      <w:bookmarkEnd w:id="1272"/>
      <w:bookmarkEnd w:id="1273"/>
      <w:bookmarkEnd w:id="1274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  <w:lang w:val="en-US"/>
        </w:rPr>
        <w:t>7</w:t>
      </w:r>
      <w:r w:rsidR="000838B7" w:rsidRPr="00D66CC9">
        <w:rPr>
          <w:rFonts w:hint="cs"/>
          <w:cs/>
          <w:lang w:val="en-US"/>
        </w:rPr>
        <w:t>6</w:t>
      </w:r>
      <w:r w:rsidR="00C07069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ສິດ ແລະ ໜ້າ</w:t>
      </w:r>
      <w:r w:rsidRPr="00D66CC9">
        <w:rPr>
          <w:cs/>
        </w:rPr>
        <w:softHyphen/>
        <w:t>ທີ່</w:t>
      </w:r>
      <w:r w:rsidR="00AB35D8" w:rsidRPr="00D66CC9">
        <w:rPr>
          <w:rFonts w:hint="cs"/>
          <w:cs/>
        </w:rPr>
        <w:t xml:space="preserve"> </w:t>
      </w:r>
      <w:r w:rsidRPr="00D66CC9">
        <w:rPr>
          <w:cs/>
        </w:rPr>
        <w:t>ຂອງ​ຫ້ອງ</w:t>
      </w:r>
      <w:r w:rsidRPr="00D66CC9">
        <w:rPr>
          <w:cs/>
        </w:rPr>
        <w:softHyphen/>
        <w:t>ການ​ການ​ເງິນ ເມືອງ</w:t>
      </w:r>
      <w:r w:rsidRPr="00D66CC9">
        <w:t xml:space="preserve">, </w:t>
      </w:r>
      <w:r w:rsidRPr="00D66CC9">
        <w:rPr>
          <w:cs/>
        </w:rPr>
        <w:t>ເທດ</w:t>
      </w:r>
      <w:r w:rsidRPr="00D66CC9">
        <w:rPr>
          <w:cs/>
        </w:rPr>
        <w:softHyphen/>
        <w:t>ສະ</w:t>
      </w:r>
      <w:r w:rsidRPr="00D66CC9">
        <w:rPr>
          <w:cs/>
        </w:rPr>
        <w:softHyphen/>
        <w:t>ບານ</w:t>
      </w:r>
      <w:r w:rsidR="00471D84" w:rsidRPr="00D66CC9">
        <w:rPr>
          <w:rFonts w:hint="cs"/>
          <w:cs/>
        </w:rPr>
        <w:t>, ນະຄອນ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</w:p>
    <w:p w14:paraId="006D6929" w14:textId="77777777" w:rsidR="00745C39" w:rsidRPr="00D66CC9" w:rsidRDefault="00F92355" w:rsidP="00024F98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ໃນ​ການ​ຄຸ້ມ​ຄອງ​ວຽກ​ງານ​ບັນ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ຫ້ອງ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ການ​ການ​ເງິນ ເມືອງ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ບານ</w:t>
      </w:r>
      <w:r w:rsidR="00471D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ນະຄອນ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ມີ ສິດ ແລະ 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   </w:t>
      </w:r>
      <w:r w:rsidR="0095652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ຕາມຂອບເຂດຄວາມຮັບຜິດຊອບຂອງຕົນ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ດັ່ງ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ນີ້:</w:t>
      </w:r>
    </w:p>
    <w:p w14:paraId="00680CBC" w14:textId="77777777" w:rsidR="00745C39" w:rsidRPr="00D66CC9" w:rsidRDefault="00F92355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ຈັດ​ຕັ້ງ​ປະ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</w:t>
      </w:r>
      <w:r w:rsidR="00471D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​​</w:t>
      </w:r>
      <w:r w:rsidR="0094011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AB35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214E09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="00214E09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="00214E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ແຜນ</w:t>
      </w:r>
      <w:r w:rsidR="002212A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ຍຸດທະສາດ </w:t>
      </w:r>
      <w:r w:rsidR="0094011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ລະບຽບການ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ກ່ຽວ​ກັບ​ວຽກ​ງານ​ບັນຊີ</w:t>
      </w:r>
      <w:r w:rsidR="007F0BF1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63E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ຢ່າງຖືກຕ້ອງ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2BD3CAD" w14:textId="77777777" w:rsidR="00745C39" w:rsidRPr="00D66CC9" w:rsidRDefault="00F92355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ເຜີຍ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ແຜ່ </w:t>
      </w:r>
      <w:r w:rsidR="00C63E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AB35D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AB35D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="00AB35D8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</w:t>
      </w:r>
      <w:r w:rsidR="00C63E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214E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ແຜນ</w:t>
      </w:r>
      <w:r w:rsidR="0094011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ຍຸດທະສາດ ແລະ </w:t>
      </w:r>
      <w:r w:rsidR="00471D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</w:t>
      </w:r>
      <w:r w:rsidR="00C63E3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4011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​ວຽກ​ງານ​ບັນຊີ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0CD768D" w14:textId="77777777" w:rsidR="00471D84" w:rsidRDefault="00F92355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ຕາມການ​ຖື​ບັນ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</w:t>
      </w:r>
      <w:r w:rsidR="0096286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ຂອງຫົວໜ່ວຍຖືບັນຊີ </w:t>
      </w:r>
      <w:r w:rsidR="006F748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ພ້ອມທັງອອ</w:t>
      </w:r>
      <w:r w:rsidR="00471D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ກໃບຕິດຕາມການຖືບັນຊີ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549C80F" w14:textId="77777777" w:rsidR="006A04C7" w:rsidRPr="00176794" w:rsidRDefault="006A04C7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1767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ຝຶກອົບຮົມ ແລະ ແນະນຳ ກ່ຽວກັບການຖືບັນຊີໃຫ້ແກ່ຈຸນລະວິສາຫະກິດ;</w:t>
      </w:r>
    </w:p>
    <w:p w14:paraId="7A8C89D7" w14:textId="77777777" w:rsidR="006A04C7" w:rsidRPr="00176794" w:rsidRDefault="006A04C7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1767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ອອກໃບຢັ້ງຢືນການຖືບັນຊີຂອງຈຸນລະວິສາຫະກິດ;</w:t>
      </w:r>
    </w:p>
    <w:p w14:paraId="7C90E541" w14:textId="77777777" w:rsidR="005C5849" w:rsidRPr="00D66CC9" w:rsidRDefault="005C5849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ຂຶ້ນທະບຽນ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ຫົວໜ້າບັນຊີ ແລະ ພະນັກງານບັນຊີ</w:t>
      </w: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ຂອງຫົວໜ່ວຍຖືບັນຊີ</w:t>
      </w:r>
      <w:r w:rsidR="00DA0F56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ຕາມການແບ່ງຂັ້ນຄຸ້ມຄອງ</w:t>
      </w:r>
      <w:r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5DB7DB08" w14:textId="77777777" w:rsidR="00287C28" w:rsidRPr="00D66CC9" w:rsidRDefault="00287C28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ສານ​ສົມ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ທົບ​ກັບ</w:t>
      </w:r>
      <w:r w:rsidR="007F0BF1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ຫ້ອງການ,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ການ​ປົກ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ຄອງ​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ບ້ານ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ພາກສ່ວນອື່ນ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ທີ່​ກ່ຽວ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ຂ້ອງ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ໃນການ</w:t>
      </w:r>
      <w:r w:rsidR="0085310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ຈັດຕັ້ງປະຕິບັດວຽກງານບັນຊີ;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715ABBD0" w14:textId="77777777" w:rsidR="00745C39" w:rsidRPr="00D66CC9" w:rsidRDefault="00F92355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 ແລະ ລາຍ​ງານ​</w:t>
      </w:r>
      <w:r w:rsidR="0096286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</w:t>
      </w:r>
      <w:r w:rsidR="00D0683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ແນກ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ການ​ເງິນ ແຂວງ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="00471D8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ຫຼວງ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6E4AA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 ອົງການປົກຄອງ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E4AA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ເມືອງ</w:t>
      </w:r>
      <w:r w:rsidR="00214E0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ເທດສະບານ, ນະຄອນ</w:t>
      </w:r>
      <w:r w:rsidR="006E4AA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ຢ່າງ​ເປັນ​ປົກ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0E408B5" w14:textId="77777777" w:rsidR="00745C39" w:rsidRPr="00D66CC9" w:rsidRDefault="00471D84" w:rsidP="007F0BF1">
      <w:pPr>
        <w:pStyle w:val="ListParagraph"/>
        <w:numPr>
          <w:ilvl w:val="0"/>
          <w:numId w:val="36"/>
        </w:numPr>
        <w:tabs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9D5E4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ໃຊ້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ສິດ ແລະ </w:t>
      </w:r>
      <w:r w:rsidR="003F143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ທີ່ອື່ນ ຕາມ​ທີ່​ໄດ້​ກຳ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</w:t>
      </w:r>
      <w:r w:rsidR="00F92355" w:rsidRPr="00D66C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BR" w:bidi="lo-LA"/>
        </w:rPr>
        <w:t>​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​ກົດ​ໝາຍ.</w:t>
      </w:r>
    </w:p>
    <w:p w14:paraId="072EE232" w14:textId="77777777" w:rsidR="00A72D9C" w:rsidRPr="00D66CC9" w:rsidRDefault="00A72D9C" w:rsidP="00B763A6">
      <w:pPr>
        <w:pStyle w:val="ListParagraph"/>
        <w:tabs>
          <w:tab w:val="left" w:pos="1870"/>
          <w:tab w:val="left" w:pos="198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CA854DC" w14:textId="77777777" w:rsidR="00745C39" w:rsidRPr="00D66CC9" w:rsidRDefault="00F92355" w:rsidP="00407466">
      <w:pPr>
        <w:pStyle w:val="Heading3"/>
        <w:rPr>
          <w:rFonts w:hint="cs"/>
        </w:rPr>
      </w:pPr>
      <w:bookmarkStart w:id="1287" w:name="_Toc133407097"/>
      <w:bookmarkStart w:id="1288" w:name="_Toc133407356"/>
      <w:bookmarkStart w:id="1289" w:name="_Toc133408300"/>
      <w:bookmarkStart w:id="1290" w:name="_Toc133410432"/>
      <w:bookmarkStart w:id="1291" w:name="_Toc133432048"/>
      <w:bookmarkStart w:id="1292" w:name="_Toc133937435"/>
      <w:bookmarkStart w:id="1293" w:name="_Toc133937606"/>
      <w:bookmarkStart w:id="1294" w:name="_Toc135126774"/>
      <w:bookmarkStart w:id="1295" w:name="_Toc135127574"/>
      <w:bookmarkStart w:id="1296" w:name="_Toc135127788"/>
      <w:bookmarkStart w:id="1297" w:name="_Toc138927529"/>
      <w:bookmarkStart w:id="1298" w:name="_Toc138928302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7</w:t>
      </w:r>
      <w:r w:rsidR="000838B7" w:rsidRPr="00D66CC9">
        <w:rPr>
          <w:rFonts w:hint="cs"/>
          <w:cs/>
        </w:rPr>
        <w:t>7</w:t>
      </w:r>
      <w:r w:rsidR="00471D84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471D84" w:rsidRPr="00D66CC9">
        <w:rPr>
          <w:rFonts w:hint="cs"/>
          <w:cs/>
        </w:rPr>
        <w:t>ປັບປຸງ</w:t>
      </w:r>
      <w:r w:rsidRPr="00D66CC9">
        <w:rPr>
          <w:cs/>
        </w:rPr>
        <w:t>) ສິດ ແລະ ໜ້າ</w:t>
      </w:r>
      <w:r w:rsidRPr="00D66CC9">
        <w:rPr>
          <w:cs/>
        </w:rPr>
        <w:softHyphen/>
        <w:t>ທີ່</w:t>
      </w:r>
      <w:r w:rsidR="00AB35D8" w:rsidRPr="00D66CC9">
        <w:rPr>
          <w:rFonts w:hint="cs"/>
          <w:cs/>
        </w:rPr>
        <w:t xml:space="preserve"> </w:t>
      </w:r>
      <w:r w:rsidRPr="00D66CC9">
        <w:rPr>
          <w:cs/>
        </w:rPr>
        <w:t>ຂອງ​</w:t>
      </w:r>
      <w:bookmarkEnd w:id="1287"/>
      <w:bookmarkEnd w:id="1288"/>
      <w:bookmarkEnd w:id="1289"/>
      <w:bookmarkEnd w:id="1290"/>
      <w:bookmarkEnd w:id="1291"/>
      <w:bookmarkEnd w:id="1292"/>
      <w:bookmarkEnd w:id="1293"/>
      <w:r w:rsidR="00144E7E" w:rsidRPr="00D66CC9">
        <w:rPr>
          <w:rFonts w:hint="cs"/>
          <w:sz w:val="24"/>
          <w:cs/>
        </w:rPr>
        <w:t>ຂະແໜງການ</w:t>
      </w:r>
      <w:r w:rsidR="004C5F24" w:rsidRPr="00D66CC9">
        <w:rPr>
          <w:rFonts w:hint="cs"/>
          <w:cs/>
        </w:rPr>
        <w:t>,</w:t>
      </w:r>
      <w:r w:rsidR="00B566C7" w:rsidRPr="00D66CC9">
        <w:rPr>
          <w:rFonts w:hint="cs"/>
          <w:cs/>
        </w:rPr>
        <w:t xml:space="preserve"> ອົງການ, </w:t>
      </w:r>
      <w:r w:rsidR="00B566C7" w:rsidRPr="00D66CC9">
        <w:rPr>
          <w:strike/>
          <w:cs/>
        </w:rPr>
        <w:t>​</w:t>
      </w:r>
      <w:r w:rsidR="00B566C7" w:rsidRPr="00D66CC9">
        <w:rPr>
          <w:cs/>
        </w:rPr>
        <w:t>ອົງ</w:t>
      </w:r>
      <w:r w:rsidR="00B566C7" w:rsidRPr="00D66CC9">
        <w:rPr>
          <w:cs/>
        </w:rPr>
        <w:softHyphen/>
        <w:t>ການ​ປົກ</w:t>
      </w:r>
      <w:r w:rsidR="00B566C7" w:rsidRPr="00D66CC9">
        <w:rPr>
          <w:cs/>
        </w:rPr>
        <w:softHyphen/>
        <w:t>ຄອງ​ທ້ອງ</w:t>
      </w:r>
      <w:r w:rsidR="00B566C7" w:rsidRPr="00D66CC9">
        <w:rPr>
          <w:cs/>
        </w:rPr>
        <w:softHyphen/>
        <w:t>ຖິ່ນ​</w:t>
      </w:r>
      <w:r w:rsidR="00B566C7" w:rsidRPr="00D66CC9">
        <w:rPr>
          <w:rFonts w:hint="cs"/>
          <w:cs/>
        </w:rPr>
        <w:t xml:space="preserve"> ແລະ ພາກສ່ວນ</w:t>
      </w:r>
      <w:r w:rsidR="0029031A" w:rsidRPr="00D66CC9">
        <w:rPr>
          <w:rFonts w:hint="cs"/>
          <w:cs/>
        </w:rPr>
        <w:t>ອື່ນ</w:t>
      </w:r>
      <w:r w:rsidR="000838B7" w:rsidRPr="00D66CC9">
        <w:rPr>
          <w:rFonts w:hint="cs"/>
          <w:cs/>
        </w:rPr>
        <w:t xml:space="preserve"> </w:t>
      </w:r>
      <w:r w:rsidR="00B566C7" w:rsidRPr="00D66CC9">
        <w:rPr>
          <w:cs/>
        </w:rPr>
        <w:t>ທີ່​ກ່ຽວ</w:t>
      </w:r>
      <w:r w:rsidR="00B566C7" w:rsidRPr="00D66CC9">
        <w:rPr>
          <w:cs/>
        </w:rPr>
        <w:softHyphen/>
        <w:t>ຂ້ອງ</w:t>
      </w:r>
      <w:bookmarkEnd w:id="1297"/>
      <w:bookmarkEnd w:id="1298"/>
      <w:r w:rsidR="00691DCF" w:rsidRPr="00D66CC9">
        <w:rPr>
          <w:rFonts w:hint="cs"/>
          <w:cs/>
        </w:rPr>
        <w:t xml:space="preserve"> </w:t>
      </w:r>
      <w:bookmarkEnd w:id="1294"/>
      <w:bookmarkEnd w:id="1295"/>
      <w:bookmarkEnd w:id="1296"/>
    </w:p>
    <w:p w14:paraId="50CC3458" w14:textId="77777777" w:rsidR="00C000C0" w:rsidRPr="00D66CC9" w:rsidRDefault="00144E7E" w:rsidP="00C000C0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ຂະແໜງການ</w:t>
      </w:r>
      <w:r w:rsidR="00B566C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ອົງການ, </w:t>
      </w:r>
      <w:r w:rsidR="00B566C7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B566C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="00B566C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ການ​ປົກ</w:t>
      </w:r>
      <w:r w:rsidR="00B566C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ຄອງ​ທ້ອງ</w:t>
      </w:r>
      <w:r w:rsidR="00B566C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ຖິ່ນ​</w:t>
      </w:r>
      <w:r w:rsidR="00B566C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ພາກສ່ວນ</w:t>
      </w:r>
      <w:r w:rsidR="000A1F04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0838B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566C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ທີ່​ກ່ຽວ</w:t>
      </w:r>
      <w:r w:rsidR="00B566C7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ຂ້ອງ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</w:t>
      </w:r>
      <w:r w:rsidR="000838B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ທີ່ </w:t>
      </w:r>
      <w:r w:rsidR="003B6BE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ປະສານສົມທົບ ແລະ ໃຫ້ການຮ່ວມມື</w:t>
      </w:r>
      <w:r w:rsidR="000838B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​ກັບ​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ຂະແໜງການການເງິນ </w:t>
      </w:r>
      <w:r w:rsidR="00672C1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ກ່ຽວກັບການຄຸ້ມຄອງວຽກງານບັນຊີ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ຕາມ​ພາ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ລະ​ບົດ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</w:t>
      </w:r>
      <w:r w:rsidR="003B6BE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ຄວາມຮັບຜິດຊອບ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ຂອງ​ຕົນ.</w:t>
      </w:r>
    </w:p>
    <w:p w14:paraId="4500E531" w14:textId="77777777" w:rsidR="00C000C0" w:rsidRPr="00D66CC9" w:rsidRDefault="00C000C0" w:rsidP="00C000C0">
      <w:pPr>
        <w:spacing w:after="0" w:line="360" w:lineRule="exact"/>
        <w:ind w:left="426" w:firstLine="7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4E655EBE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1299" w:name="_Toc133410433"/>
      <w:bookmarkStart w:id="1300" w:name="_Toc133432049"/>
      <w:bookmarkStart w:id="1301" w:name="_Toc133937436"/>
      <w:bookmarkStart w:id="1302" w:name="_Toc133937607"/>
      <w:bookmarkStart w:id="1303" w:name="_Toc135126775"/>
      <w:bookmarkStart w:id="1304" w:name="_Toc135127575"/>
      <w:bookmarkStart w:id="1305" w:name="_Toc135127789"/>
      <w:bookmarkStart w:id="1306" w:name="_Toc138927530"/>
      <w:bookmarkStart w:id="1307" w:name="_Toc138928303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2</w:t>
      </w:r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</w:p>
    <w:p w14:paraId="21F085FA" w14:textId="77777777" w:rsidR="00745C39" w:rsidRPr="00D66CC9" w:rsidRDefault="00F92355" w:rsidP="00B763A6">
      <w:pPr>
        <w:pStyle w:val="Heading2"/>
        <w:spacing w:before="0" w:line="360" w:lineRule="exact"/>
        <w:rPr>
          <w:rFonts w:eastAsia="Phetsarath OT" w:cs="Phetsarath OT"/>
          <w:szCs w:val="26"/>
        </w:rPr>
      </w:pPr>
      <w:bookmarkStart w:id="1308" w:name="_Toc133410434"/>
      <w:bookmarkStart w:id="1309" w:name="_Toc133432050"/>
      <w:bookmarkStart w:id="1310" w:name="_Toc133937437"/>
      <w:bookmarkStart w:id="1311" w:name="_Toc133937608"/>
      <w:bookmarkStart w:id="1312" w:name="_Toc135126776"/>
      <w:bookmarkStart w:id="1313" w:name="_Toc135127576"/>
      <w:bookmarkStart w:id="1314" w:name="_Toc135127790"/>
      <w:bookmarkStart w:id="1315" w:name="_Toc138927531"/>
      <w:bookmarkStart w:id="1316" w:name="_Toc138928304"/>
      <w:r w:rsidRPr="00D66CC9">
        <w:rPr>
          <w:rFonts w:eastAsia="Phetsarath OT" w:cs="Phetsarath OT"/>
          <w:szCs w:val="26"/>
          <w:cs/>
          <w:lang w:bidi="lo-LA"/>
        </w:rPr>
        <w:t>ການ​ກວດ</w:t>
      </w:r>
      <w:r w:rsidRPr="00D66CC9">
        <w:rPr>
          <w:rFonts w:eastAsia="Phetsarath OT" w:cs="Phetsarath OT"/>
          <w:szCs w:val="26"/>
          <w:cs/>
          <w:lang w:bidi="lo-LA"/>
        </w:rPr>
        <w:softHyphen/>
        <w:t>ກາ​ວຽກ​ງານ​ບັນ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</w:p>
    <w:p w14:paraId="23509154" w14:textId="77777777" w:rsidR="00A72D9C" w:rsidRPr="00D66CC9" w:rsidRDefault="00A72D9C" w:rsidP="00B763A6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x-none" w:eastAsia="x-none"/>
        </w:rPr>
      </w:pPr>
    </w:p>
    <w:p w14:paraId="64E3FE42" w14:textId="77777777" w:rsidR="00745C39" w:rsidRPr="00D66CC9" w:rsidRDefault="00F92355" w:rsidP="00407466">
      <w:pPr>
        <w:pStyle w:val="Heading3"/>
      </w:pPr>
      <w:bookmarkStart w:id="1317" w:name="_Toc133407098"/>
      <w:bookmarkStart w:id="1318" w:name="_Toc133407357"/>
      <w:bookmarkStart w:id="1319" w:name="_Toc133408301"/>
      <w:bookmarkStart w:id="1320" w:name="_Toc133410435"/>
      <w:bookmarkStart w:id="1321" w:name="_Toc133432051"/>
      <w:bookmarkStart w:id="1322" w:name="_Toc133937438"/>
      <w:bookmarkStart w:id="1323" w:name="_Toc133937609"/>
      <w:bookmarkStart w:id="1324" w:name="_Toc135126777"/>
      <w:bookmarkStart w:id="1325" w:name="_Toc135127577"/>
      <w:bookmarkStart w:id="1326" w:name="_Toc135127791"/>
      <w:bookmarkStart w:id="1327" w:name="_Toc138927532"/>
      <w:bookmarkStart w:id="1328" w:name="_Toc13892830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7</w:t>
      </w:r>
      <w:r w:rsidR="00EF57DF" w:rsidRPr="00D66CC9">
        <w:rPr>
          <w:rFonts w:hint="cs"/>
          <w:cs/>
        </w:rPr>
        <w:t>8</w:t>
      </w:r>
      <w:r w:rsidR="009D743A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ອົງ</w:t>
      </w:r>
      <w:r w:rsidRPr="00D66CC9">
        <w:rPr>
          <w:cs/>
        </w:rPr>
        <w:softHyphen/>
        <w:t>ການ​ກວດ</w:t>
      </w:r>
      <w:r w:rsidRPr="00D66CC9">
        <w:rPr>
          <w:cs/>
        </w:rPr>
        <w:softHyphen/>
        <w:t>ກາ​ວຽກ​ງານ​ບັນ</w:t>
      </w:r>
      <w:r w:rsidRPr="00D66CC9">
        <w:rPr>
          <w:cs/>
        </w:rPr>
        <w:softHyphen/>
        <w:t>ຊີ</w:t>
      </w:r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</w:p>
    <w:p w14:paraId="199E1367" w14:textId="77777777" w:rsidR="00841B62" w:rsidRPr="00D66CC9" w:rsidRDefault="00F92355" w:rsidP="00C000C0">
      <w:pPr>
        <w:spacing w:after="0" w:line="360" w:lineRule="exact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ກອບ​ດ້ວຍ:</w:t>
      </w:r>
    </w:p>
    <w:p w14:paraId="605B1FB2" w14:textId="77777777" w:rsidR="00841B62" w:rsidRPr="00D66CC9" w:rsidRDefault="00F92355" w:rsidP="004C5F24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ການ​ກວດ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ກາ​ພາຍ​ໃນ ຊຶ່ງ​ແມ່ນ</w:t>
      </w:r>
      <w:r w:rsidR="00EF57D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​ອົງ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ການ​ດຽວ​ກັນ​ກັບອົງ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ການ​ຄຸ້ມ​ຄອງ​ວຽກ​ງານ​ບັນ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 ຕາມ​ທີ່​ໄດ້​ກຳນົດ​ໄວ້​ໃນ</w:t>
      </w:r>
      <w:r w:rsidR="00DF49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ມາດຕາ </w:t>
      </w:r>
      <w:r w:rsidR="00EF57D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73 </w:t>
      </w:r>
      <w:r w:rsidR="00DF497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highlight w:val="yellow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ບັບ​ນີ້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2DBE23B" w14:textId="77777777" w:rsidR="00841B62" w:rsidRPr="00D66CC9" w:rsidRDefault="00F92355" w:rsidP="004C5F24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ກາ​ພາຍ​ນອກ ຊຶ່ງ​ແມ່ນ​</w:t>
      </w:r>
      <w:r w:rsidR="00EF57D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ພາ​ແຫ່ງ​ຊາດ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9D743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ສະພາປະຊາຊົນ</w:t>
      </w:r>
      <w:r w:rsidR="00691DC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ຂັ້ນ</w:t>
      </w:r>
      <w:r w:rsidR="009D743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ແຂວງ, </w:t>
      </w:r>
      <w:r w:rsidR="00144E7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="00144E7E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ການ​ກວດກາ</w:t>
      </w:r>
      <w:r w:rsidR="00144E7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ລັດແຕ່ລະຂັ້ນ</w:t>
      </w:r>
      <w:r w:rsidR="00144E7E" w:rsidRPr="00D66CC9">
        <w:rPr>
          <w:rFonts w:ascii="Phetsarath OT" w:eastAsia="Phetsarath OT" w:hAnsi="Phetsarath OT" w:cs="Phetsarath OT"/>
          <w:strike/>
          <w:sz w:val="24"/>
          <w:szCs w:val="24"/>
          <w:cs/>
          <w:lang w:val="pt-BR" w:bidi="lo-LA"/>
        </w:rPr>
        <w:t>​</w:t>
      </w:r>
      <w:r w:rsidR="00FD2961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="00144E7E"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9D743A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ອົງການກວດສອບແຫ່ງລັດ</w:t>
      </w:r>
      <w:r w:rsidR="006D4B27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6882C0DB" w14:textId="77777777" w:rsidR="00A72D9C" w:rsidRDefault="00A72D9C" w:rsidP="00B763A6">
      <w:pPr>
        <w:pStyle w:val="ListParagraph"/>
        <w:tabs>
          <w:tab w:val="left" w:pos="2090"/>
        </w:tabs>
        <w:spacing w:after="0" w:line="360" w:lineRule="exact"/>
        <w:ind w:left="44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B2D8013" w14:textId="77777777" w:rsidR="004E06B7" w:rsidRDefault="004E06B7" w:rsidP="00B763A6">
      <w:pPr>
        <w:pStyle w:val="ListParagraph"/>
        <w:tabs>
          <w:tab w:val="left" w:pos="2090"/>
        </w:tabs>
        <w:spacing w:after="0" w:line="360" w:lineRule="exact"/>
        <w:ind w:left="44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B975609" w14:textId="77777777" w:rsidR="004E06B7" w:rsidRPr="00D66CC9" w:rsidRDefault="004E06B7" w:rsidP="00B763A6">
      <w:pPr>
        <w:pStyle w:val="ListParagraph"/>
        <w:tabs>
          <w:tab w:val="left" w:pos="2090"/>
        </w:tabs>
        <w:spacing w:after="0" w:line="360" w:lineRule="exact"/>
        <w:ind w:left="440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17CC57EF" w14:textId="77777777" w:rsidR="00745C39" w:rsidRPr="00D66CC9" w:rsidRDefault="00F92355" w:rsidP="00407466">
      <w:pPr>
        <w:pStyle w:val="Heading3"/>
      </w:pPr>
      <w:bookmarkStart w:id="1329" w:name="_Toc133407100"/>
      <w:bookmarkStart w:id="1330" w:name="_Toc133407359"/>
      <w:bookmarkStart w:id="1331" w:name="_Toc133408303"/>
      <w:bookmarkStart w:id="1332" w:name="_Toc133410437"/>
      <w:bookmarkStart w:id="1333" w:name="_Toc133432053"/>
      <w:bookmarkStart w:id="1334" w:name="_Toc133937440"/>
      <w:bookmarkStart w:id="1335" w:name="_Toc133937611"/>
      <w:bookmarkStart w:id="1336" w:name="_Toc135126779"/>
      <w:bookmarkStart w:id="1337" w:name="_Toc135127579"/>
      <w:bookmarkStart w:id="1338" w:name="_Toc135127793"/>
      <w:bookmarkStart w:id="1339" w:name="_Toc138927533"/>
      <w:bookmarkStart w:id="1340" w:name="_Toc138928306"/>
      <w:r w:rsidRPr="00D66CC9">
        <w:rPr>
          <w:cs/>
        </w:rPr>
        <w:lastRenderedPageBreak/>
        <w:t>ມາດ</w:t>
      </w:r>
      <w:r w:rsidRPr="00D66CC9">
        <w:rPr>
          <w:cs/>
        </w:rPr>
        <w:softHyphen/>
        <w:t xml:space="preserve">ຕາ </w:t>
      </w:r>
      <w:r w:rsidR="00EF57DF" w:rsidRPr="00D66CC9">
        <w:rPr>
          <w:rFonts w:hint="cs"/>
          <w:cs/>
        </w:rPr>
        <w:t>79</w:t>
      </w:r>
      <w:r w:rsidR="009D743A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9D743A" w:rsidRPr="00D66CC9">
        <w:rPr>
          <w:rFonts w:hint="cs"/>
          <w:cs/>
        </w:rPr>
        <w:t>ປັບປຸງ</w:t>
      </w:r>
      <w:r w:rsidRPr="00D66CC9">
        <w:rPr>
          <w:cs/>
        </w:rPr>
        <w:t>) ເນື້ອ​ໃນ​ການ​ກວດ</w:t>
      </w:r>
      <w:r w:rsidRPr="00D66CC9">
        <w:rPr>
          <w:cs/>
        </w:rPr>
        <w:softHyphen/>
        <w:t>ກາ</w:t>
      </w:r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</w:p>
    <w:p w14:paraId="15563C4D" w14:textId="77777777" w:rsidR="00745C39" w:rsidRPr="00D66CC9" w:rsidRDefault="00F92355" w:rsidP="00C000C0">
      <w:pPr>
        <w:spacing w:after="0" w:line="36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</w:t>
      </w:r>
      <w:r w:rsidR="00EF57DF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="004C5F24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​ບັນ</w:t>
      </w:r>
      <w:r w:rsidR="004C5F24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ເນື້ອ​ໃນ​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28540C99" w14:textId="77777777" w:rsidR="00745C39" w:rsidRPr="00D66CC9" w:rsidRDefault="00F92355" w:rsidP="004C5F24">
      <w:pPr>
        <w:pStyle w:val="ListParagraph"/>
        <w:numPr>
          <w:ilvl w:val="0"/>
          <w:numId w:val="37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ບັດ </w:t>
      </w:r>
      <w:r w:rsidR="00476E5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ນະໂຍບາຍ</w:t>
      </w:r>
      <w:r w:rsidR="0079628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79628B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</w:t>
      </w:r>
      <w:r w:rsidR="0079628B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</w:t>
      </w:r>
      <w:r w:rsidR="00476E5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214E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476E5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ຍຸດທະສາດ</w:t>
      </w:r>
      <w:r w:rsidR="00214E09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ບຽບ​ການ</w:t>
      </w:r>
      <w:r w:rsidR="00476E55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ກ່ຽວ​ກັບ​ວຽກ​ງານ​ບັນຊີ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B740D05" w14:textId="77777777" w:rsidR="00745C39" w:rsidRPr="00D66CC9" w:rsidRDefault="00F92355" w:rsidP="004C5F24">
      <w:pPr>
        <w:pStyle w:val="ListParagraph"/>
        <w:numPr>
          <w:ilvl w:val="0"/>
          <w:numId w:val="37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</w:t>
      </w:r>
      <w:r w:rsidR="00476E5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76E5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</w:t>
      </w:r>
      <w:r w:rsidR="00476E5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ຄວາມ​ຮັບ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ຊອບ ຂອງ​ຫົວ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ໜ່ວຍ​ຖື​ບັນຊີ ແລະ ຜູ້​ຖື​ບັນຊີ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E243E92" w14:textId="77777777" w:rsidR="00745C39" w:rsidRPr="00D66CC9" w:rsidRDefault="00F92355" w:rsidP="004C5F24">
      <w:pPr>
        <w:pStyle w:val="ListParagraph"/>
        <w:numPr>
          <w:ilvl w:val="0"/>
          <w:numId w:val="37"/>
        </w:numPr>
        <w:tabs>
          <w:tab w:val="left" w:pos="1418"/>
          <w:tab w:val="left" w:pos="1560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ຄວາມ​ຮັບ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ຊອບ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ການ​ປະ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ພຶດ ແລະ ແບບ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ແຜນ​ວິ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ທີ​ການ​ເຮັດ​ວຽກ​</w:t>
      </w:r>
      <w:r w:rsidR="00513F4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ຂອງ</w:t>
      </w:r>
      <w:r w:rsidR="000A745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ພະນັກງານ</w:t>
      </w:r>
      <w:r w:rsidR="00214E0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-</w:t>
      </w:r>
      <w:r w:rsidR="000A745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ລັດຖະກອນ</w:t>
      </w:r>
      <w:r w:rsidR="007F10D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C000C0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F10D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ເຈົ້າໜ້າທີ່ບັນຊີ</w:t>
      </w:r>
      <w:r w:rsidR="00214E09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ແລະ ເຈົ້າໜ້າທີ່</w:t>
      </w:r>
      <w:r w:rsidR="007F10D1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144E7E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ທີ່ກ່ຽວຂ້ອງຂອງລັດ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;</w:t>
      </w:r>
    </w:p>
    <w:p w14:paraId="7F816B5C" w14:textId="77777777" w:rsidR="00927259" w:rsidRPr="00D66CC9" w:rsidRDefault="009D743A" w:rsidP="00B16CFF">
      <w:pPr>
        <w:pStyle w:val="ListParagraph"/>
        <w:numPr>
          <w:ilvl w:val="0"/>
          <w:numId w:val="37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ເນື້ອໃນອື່ນ ທີ່ເຫັນວ່າມີຄວາມສຳຄັນ ແລະ ຈຳເປັນ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2300A03C" w14:textId="77777777" w:rsidR="006A0BCF" w:rsidRPr="00D66CC9" w:rsidRDefault="006A0BCF" w:rsidP="00B16CFF">
      <w:pPr>
        <w:pStyle w:val="ListParagraph"/>
        <w:tabs>
          <w:tab w:val="left" w:pos="1980"/>
        </w:tabs>
        <w:spacing w:after="0" w:line="240" w:lineRule="auto"/>
        <w:ind w:left="0"/>
        <w:jc w:val="thaiDistribute"/>
        <w:rPr>
          <w:rFonts w:ascii="Phetsarath OT" w:eastAsia="Phetsarath OT" w:hAnsi="Phetsarath OT" w:cs="Phetsarath OT" w:hint="cs"/>
          <w:sz w:val="16"/>
          <w:szCs w:val="16"/>
          <w:lang w:val="pt-BR"/>
        </w:rPr>
      </w:pPr>
    </w:p>
    <w:p w14:paraId="6A0FE25B" w14:textId="77777777" w:rsidR="00745C39" w:rsidRPr="00D66CC9" w:rsidRDefault="00F92355" w:rsidP="00B16CFF">
      <w:pPr>
        <w:pStyle w:val="Heading3"/>
        <w:spacing w:line="240" w:lineRule="auto"/>
      </w:pPr>
      <w:bookmarkStart w:id="1341" w:name="_Toc133407101"/>
      <w:bookmarkStart w:id="1342" w:name="_Toc133407360"/>
      <w:bookmarkStart w:id="1343" w:name="_Toc133408304"/>
      <w:bookmarkStart w:id="1344" w:name="_Toc133410438"/>
      <w:bookmarkStart w:id="1345" w:name="_Toc133432054"/>
      <w:bookmarkStart w:id="1346" w:name="_Toc133937441"/>
      <w:bookmarkStart w:id="1347" w:name="_Toc133937612"/>
      <w:bookmarkStart w:id="1348" w:name="_Toc135126780"/>
      <w:bookmarkStart w:id="1349" w:name="_Toc135127580"/>
      <w:bookmarkStart w:id="1350" w:name="_Toc135127794"/>
      <w:bookmarkStart w:id="1351" w:name="_Toc138927534"/>
      <w:bookmarkStart w:id="1352" w:name="_Toc138928307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796043" w:rsidRPr="00D66CC9">
        <w:rPr>
          <w:rFonts w:hint="cs"/>
          <w:cs/>
        </w:rPr>
        <w:t>8</w:t>
      </w:r>
      <w:r w:rsidR="00D536C2" w:rsidRPr="00D66CC9">
        <w:rPr>
          <w:rFonts w:hint="cs"/>
          <w:cs/>
        </w:rPr>
        <w:t>0</w:t>
      </w:r>
      <w:r w:rsidR="009D743A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ຮູບ​ການ</w:t>
      </w:r>
      <w:r w:rsidR="000A222A" w:rsidRPr="00D66CC9">
        <w:rPr>
          <w:rFonts w:hint="cs"/>
          <w:cs/>
        </w:rPr>
        <w:t>ການ</w:t>
      </w:r>
      <w:r w:rsidRPr="00D66CC9">
        <w:rPr>
          <w:cs/>
        </w:rPr>
        <w:t>ກວດ</w:t>
      </w:r>
      <w:r w:rsidRPr="00D66CC9">
        <w:rPr>
          <w:cs/>
        </w:rPr>
        <w:softHyphen/>
        <w:t>ກາ</w:t>
      </w:r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</w:p>
    <w:p w14:paraId="7E6B9E9D" w14:textId="77777777" w:rsidR="00745C39" w:rsidRPr="00D66CC9" w:rsidRDefault="00F92355" w:rsidP="00B16CFF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 ມີ ສາມ​ຮູບ​ການ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01B0D9E9" w14:textId="77777777" w:rsidR="009D743A" w:rsidRPr="00D66CC9" w:rsidRDefault="00F92355" w:rsidP="00B16CFF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ກາ​ປົກ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ຕິ</w:t>
      </w:r>
      <w:r w:rsidR="009D743A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9D743A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 ການ​ກວດ</w:t>
      </w:r>
      <w:r w:rsidR="009D743A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ກາ​ທີ່​ດຳ</w:t>
      </w:r>
      <w:r w:rsidR="009D743A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ເນີນ​ໄປ​ຕາມ​ແຜນ</w:t>
      </w:r>
      <w:r w:rsidR="009D743A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ການ</w:t>
      </w:r>
      <w:r w:rsidR="00FA0564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5F24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​ຢ່າງ​ເປັນ​ປະຈຳ ແລະ ມີ​ກຳ</w:t>
      </w:r>
      <w:r w:rsidR="009D743A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ນົດ​ເວ</w:t>
      </w:r>
      <w:r w:rsidR="009D743A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ລາ​​ແນ່​ນອນ</w:t>
      </w:r>
      <w:r w:rsidR="009D5E43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8A47045" w14:textId="77777777" w:rsidR="00E6619E" w:rsidRPr="00D66CC9" w:rsidRDefault="00F92355" w:rsidP="00B16CFF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ການ​ກວດ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ກາ</w:t>
      </w:r>
      <w:r w:rsidR="00C000C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​ໂດຍ</w:t>
      </w:r>
      <w:r w:rsidR="00C000C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​ແຈ້ງ​ໃຫ້​ຮູ້​ລ່ວງ​ໜ້າ</w:t>
      </w:r>
      <w:r w:rsidR="009D743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6619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</w:t>
      </w:r>
      <w:r w:rsidR="00E6619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 ການ​ກວດ</w:t>
      </w:r>
      <w:r w:rsidR="00E6619E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ກ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າ​ນອກ​ແຜນ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  <w:t>ການ ເມື່ອ​ເຫັນ​ວ່າ​</w:t>
      </w:r>
      <w:r w:rsidR="004C5F24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ມີຄວາມ​ຈຳ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 ຊຶ່ງ​ຕ້ອງ​</w:t>
      </w:r>
      <w:r w:rsidR="00C000C0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ແຈ້ງ​ໃຫ້</w:t>
      </w:r>
      <w:r w:rsidR="00C000C0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​ຖືກ​ກວດ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</w:t>
      </w:r>
      <w:r w:rsidR="00C000C0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​ຮູ້</w:t>
      </w:r>
      <w:r w:rsidR="00214E09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​ລ່ວງ​ໜ້າ</w:t>
      </w:r>
      <w:r w:rsidR="009D5E43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77402D9" w14:textId="77777777" w:rsidR="00745C39" w:rsidRPr="00D66CC9" w:rsidRDefault="00F92355" w:rsidP="00B16CFF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ກາ​ແບບ​ກະ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ທັນ​ຫັນ</w:t>
      </w:r>
      <w:r w:rsidR="00E6619E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 ການ​ກວດ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 xml:space="preserve">ກາ​ໂດຍ​ຮີບ​ດ່ວນ </w:t>
      </w:r>
      <w:r w:rsidR="00C000C0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ນອກແຜນການ  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ຊຶ່ງ​ບໍ່​ໄດ້​ແຈ້ງ​ໃຫ້</w:t>
      </w:r>
      <w:r w:rsidR="00C000C0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ຖືກ​ກວດ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ກາ</w:t>
      </w:r>
      <w:r w:rsidR="00C000C0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​ຮູ້​</w:t>
      </w:r>
      <w:r w:rsidR="00214E09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</w:t>
      </w:r>
      <w:r w:rsidR="00E6619E" w:rsidRPr="00D66C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ລ່ວງ​ໜ້າ</w:t>
      </w:r>
      <w:r w:rsidR="009D5E43"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89E3273" w14:textId="77777777" w:rsidR="00E6619E" w:rsidRPr="00D66CC9" w:rsidRDefault="00E6619E" w:rsidP="00B16CFF">
      <w:pPr>
        <w:spacing w:after="0" w:line="240" w:lineRule="auto"/>
        <w:ind w:left="426" w:firstLine="708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D66C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ການກວດກາວຽກງານບັນຊີ ຕ້ອງປະຕິບັດໜ້າທີ່ໃຫ້ຖືກຕ້ອງຕາມກົດໝາຍ ຢ່າງເຂັ້ມງວດ.</w:t>
      </w:r>
    </w:p>
    <w:p w14:paraId="080223AC" w14:textId="77777777" w:rsidR="007C096E" w:rsidRPr="00D66CC9" w:rsidRDefault="007C096E" w:rsidP="00B16CFF">
      <w:pPr>
        <w:spacing w:after="0" w:line="240" w:lineRule="auto"/>
        <w:ind w:left="993" w:firstLine="436"/>
        <w:rPr>
          <w:rFonts w:ascii="Phetsarath OT" w:eastAsia="Phetsarath OT" w:hAnsi="Phetsarath OT" w:cs="Phetsarath OT" w:hint="cs"/>
          <w:sz w:val="20"/>
          <w:szCs w:val="20"/>
          <w:lang w:val="pt-BR"/>
        </w:rPr>
      </w:pPr>
    </w:p>
    <w:p w14:paraId="551F324F" w14:textId="77777777" w:rsidR="00C331F3" w:rsidRPr="00D66CC9" w:rsidRDefault="00F92355" w:rsidP="00B16CFF">
      <w:pPr>
        <w:pStyle w:val="Heading2"/>
        <w:spacing w:before="0" w:line="240" w:lineRule="auto"/>
        <w:rPr>
          <w:rFonts w:eastAsia="Phetsarath OT" w:cs="Phetsarath OT"/>
          <w:szCs w:val="26"/>
        </w:rPr>
      </w:pPr>
      <w:bookmarkStart w:id="1353" w:name="_Toc133410439"/>
      <w:bookmarkStart w:id="1354" w:name="_Toc133432055"/>
      <w:bookmarkStart w:id="1355" w:name="_Toc133937442"/>
      <w:bookmarkStart w:id="1356" w:name="_Toc133937613"/>
      <w:bookmarkStart w:id="1357" w:name="_Toc135126781"/>
      <w:bookmarkStart w:id="1358" w:name="_Toc135127581"/>
      <w:bookmarkStart w:id="1359" w:name="_Toc135127795"/>
      <w:bookmarkStart w:id="1360" w:name="_Toc138927535"/>
      <w:bookmarkStart w:id="1361" w:name="_Toc138928308"/>
      <w:r w:rsidRPr="00D66CC9">
        <w:rPr>
          <w:rFonts w:eastAsia="Phetsarath OT" w:cs="Phetsarath OT"/>
          <w:szCs w:val="26"/>
          <w:cs/>
          <w:lang w:bidi="lo-LA"/>
        </w:rPr>
        <w:t xml:space="preserve">ໝວດ​ທີ </w:t>
      </w:r>
      <w:r w:rsidRPr="00D66CC9">
        <w:rPr>
          <w:rFonts w:eastAsia="Phetsarath OT" w:cs="Phetsarath OT"/>
          <w:szCs w:val="26"/>
        </w:rPr>
        <w:t>3</w:t>
      </w:r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</w:p>
    <w:p w14:paraId="28D9DCB7" w14:textId="77777777" w:rsidR="00C331F3" w:rsidRPr="00D66CC9" w:rsidRDefault="00F92355" w:rsidP="00B16CFF">
      <w:pPr>
        <w:pStyle w:val="Heading2"/>
        <w:spacing w:before="0" w:line="240" w:lineRule="auto"/>
        <w:rPr>
          <w:rFonts w:eastAsia="Phetsarath OT" w:cs="Phetsarath OT"/>
          <w:szCs w:val="26"/>
        </w:rPr>
      </w:pPr>
      <w:bookmarkStart w:id="1362" w:name="_Toc133410440"/>
      <w:bookmarkStart w:id="1363" w:name="_Toc133432056"/>
      <w:bookmarkStart w:id="1364" w:name="_Toc133937443"/>
      <w:bookmarkStart w:id="1365" w:name="_Toc133937614"/>
      <w:bookmarkStart w:id="1366" w:name="_Toc135126782"/>
      <w:bookmarkStart w:id="1367" w:name="_Toc135127582"/>
      <w:bookmarkStart w:id="1368" w:name="_Toc135127796"/>
      <w:bookmarkStart w:id="1369" w:name="_Toc138927536"/>
      <w:bookmarkStart w:id="1370" w:name="_Toc138928309"/>
      <w:r w:rsidRPr="00D66CC9">
        <w:rPr>
          <w:rFonts w:eastAsia="Phetsarath OT" w:cs="Phetsarath OT"/>
          <w:szCs w:val="26"/>
          <w:cs/>
          <w:lang w:bidi="lo-LA"/>
        </w:rPr>
        <w:t>ເຈົ້າ​ໜ້າ</w:t>
      </w:r>
      <w:r w:rsidRPr="00D66CC9">
        <w:rPr>
          <w:rFonts w:eastAsia="Phetsarath OT" w:cs="Phetsarath OT"/>
          <w:szCs w:val="26"/>
          <w:cs/>
          <w:lang w:bidi="lo-LA"/>
        </w:rPr>
        <w:softHyphen/>
        <w:t>ທີ່​ບັນ</w:t>
      </w:r>
      <w:r w:rsidRPr="00D66CC9">
        <w:rPr>
          <w:rFonts w:eastAsia="Phetsarath OT" w:cs="Phetsarath OT"/>
          <w:szCs w:val="26"/>
          <w:cs/>
          <w:lang w:bidi="lo-LA"/>
        </w:rPr>
        <w:softHyphen/>
        <w:t>ຊີ</w:t>
      </w:r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48F50E0E" w14:textId="77777777" w:rsidR="00A72D9C" w:rsidRPr="00D66CC9" w:rsidRDefault="00A72D9C" w:rsidP="00B16CFF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x-none" w:eastAsia="x-none"/>
        </w:rPr>
      </w:pPr>
    </w:p>
    <w:p w14:paraId="7C29040D" w14:textId="77777777" w:rsidR="00C331F3" w:rsidRPr="00D66CC9" w:rsidRDefault="00F92355" w:rsidP="00B16CFF">
      <w:pPr>
        <w:pStyle w:val="Heading3"/>
        <w:spacing w:line="240" w:lineRule="auto"/>
      </w:pPr>
      <w:bookmarkStart w:id="1371" w:name="_Toc133407102"/>
      <w:bookmarkStart w:id="1372" w:name="_Toc133407361"/>
      <w:bookmarkStart w:id="1373" w:name="_Toc133408305"/>
      <w:bookmarkStart w:id="1374" w:name="_Toc133410441"/>
      <w:bookmarkStart w:id="1375" w:name="_Toc133432057"/>
      <w:bookmarkStart w:id="1376" w:name="_Toc133937444"/>
      <w:bookmarkStart w:id="1377" w:name="_Toc133937615"/>
      <w:bookmarkStart w:id="1378" w:name="_Toc135126783"/>
      <w:bookmarkStart w:id="1379" w:name="_Toc135127583"/>
      <w:bookmarkStart w:id="1380" w:name="_Toc135127797"/>
      <w:bookmarkStart w:id="1381" w:name="_Toc138927537"/>
      <w:bookmarkStart w:id="1382" w:name="_Toc13892831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796043" w:rsidRPr="00D66CC9">
        <w:rPr>
          <w:rFonts w:hint="cs"/>
          <w:cs/>
        </w:rPr>
        <w:t>8</w:t>
      </w:r>
      <w:r w:rsidR="00D536C2" w:rsidRPr="00D66CC9">
        <w:rPr>
          <w:rFonts w:hint="cs"/>
          <w:cs/>
        </w:rPr>
        <w:t>1</w:t>
      </w:r>
      <w:r w:rsidR="00E6619E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E6619E" w:rsidRPr="00D66CC9">
        <w:rPr>
          <w:rFonts w:hint="cs"/>
          <w:cs/>
        </w:rPr>
        <w:t>ປັບປຸງ</w:t>
      </w:r>
      <w:r w:rsidRPr="00D66CC9">
        <w:rPr>
          <w:cs/>
        </w:rPr>
        <w:t>) ເຈົ້າ​ໜ້າ</w:t>
      </w:r>
      <w:r w:rsidRPr="00D66CC9">
        <w:rPr>
          <w:cs/>
        </w:rPr>
        <w:softHyphen/>
        <w:t>ທີ່ບັນ</w:t>
      </w:r>
      <w:r w:rsidRPr="00D66CC9">
        <w:rPr>
          <w:cs/>
        </w:rPr>
        <w:softHyphen/>
        <w:t>ຊີ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</w:p>
    <w:p w14:paraId="4C8D662D" w14:textId="77777777" w:rsidR="00A72D9C" w:rsidRPr="00D66CC9" w:rsidRDefault="00F92355" w:rsidP="00B16CFF">
      <w:pPr>
        <w:spacing w:after="0" w:line="240" w:lineRule="auto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ເຈົ້າ​ໜ້າ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ທີ່​ບັນ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 ແມ່ນ ພະ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ນັກ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ງານ ຂອງ​ກົມ</w:t>
      </w:r>
      <w:r w:rsidR="00E6619E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ຄຸ້ມຄອງການ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</w:t>
      </w:r>
      <w:r w:rsidR="009665EE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​ພະແນກ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ການ​ເງິນ ແຂວງ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ນະຄອນ</w:t>
      </w:r>
      <w:r w:rsidR="00E6619E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ຫຼວງ </w:t>
      </w:r>
      <w:r w:rsidR="00E6619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 ຫ້ອງການການ</w:t>
      </w:r>
      <w:r w:rsidR="00AB42A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ເງິນ</w:t>
      </w:r>
      <w:r w:rsidR="00D536C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6619E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ເມືອງ, ເທດສະບານ, ນະຄອນ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ທີ່​ຖືກ​ແຕ່ງ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</w:t>
      </w:r>
      <w:r w:rsidR="00EA50D4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90D9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ໂດຍລັດຖະມົນຕີກະຊວງການເງິນ, ຫົວໜ້າພະແນກການເງິນ</w:t>
      </w:r>
      <w:r w:rsidR="00D536C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90D9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ແຂວງ, ນະຄອນຫຼວງ ຫຼື ຫົວໜ້າຫ້ອງການການເງິນ</w:t>
      </w:r>
      <w:r w:rsidR="00D536C2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90D9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ເມືອງ, ເທດສະບານ, ນະຄອນ</w:t>
      </w:r>
      <w:r w:rsidR="00C90D91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A00E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ຕາມແຕ່ລະກໍລະນີ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ໃຫ້​ເຄື່ອນ​ໄຫວ ແລະ 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 ໃນ​ການ​ກວດ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ກາ​ວຽກ​ງານ​ບັນ​ຊີ.</w:t>
      </w:r>
      <w:bookmarkStart w:id="1383" w:name="_Toc372116492"/>
      <w:bookmarkStart w:id="1384" w:name="_Toc373564560"/>
      <w:bookmarkStart w:id="1385" w:name="_Toc384132211"/>
    </w:p>
    <w:p w14:paraId="6795A523" w14:textId="77777777" w:rsidR="00D536C2" w:rsidRPr="00D66CC9" w:rsidRDefault="00D536C2" w:rsidP="00B16CF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0"/>
          <w:szCs w:val="20"/>
          <w:lang w:val="pt-BR"/>
        </w:rPr>
      </w:pPr>
    </w:p>
    <w:p w14:paraId="72ED12EB" w14:textId="77777777" w:rsidR="00C331F3" w:rsidRPr="00D66CC9" w:rsidRDefault="00F92355" w:rsidP="00B16CFF">
      <w:pPr>
        <w:pStyle w:val="Heading3"/>
        <w:spacing w:line="240" w:lineRule="auto"/>
      </w:pPr>
      <w:bookmarkStart w:id="1386" w:name="_Toc133407103"/>
      <w:bookmarkStart w:id="1387" w:name="_Toc133407362"/>
      <w:bookmarkStart w:id="1388" w:name="_Toc133408306"/>
      <w:bookmarkStart w:id="1389" w:name="_Toc133410442"/>
      <w:bookmarkStart w:id="1390" w:name="_Toc133432058"/>
      <w:bookmarkStart w:id="1391" w:name="_Toc133937445"/>
      <w:bookmarkStart w:id="1392" w:name="_Toc133937616"/>
      <w:bookmarkStart w:id="1393" w:name="_Toc135126784"/>
      <w:bookmarkStart w:id="1394" w:name="_Toc135127584"/>
      <w:bookmarkStart w:id="1395" w:name="_Toc135127798"/>
      <w:bookmarkStart w:id="1396" w:name="_Toc138927538"/>
      <w:bookmarkStart w:id="1397" w:name="_Toc138928311"/>
      <w:bookmarkEnd w:id="1383"/>
      <w:bookmarkEnd w:id="1384"/>
      <w:bookmarkEnd w:id="138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796043" w:rsidRPr="00D66CC9">
        <w:rPr>
          <w:rFonts w:hint="cs"/>
          <w:cs/>
        </w:rPr>
        <w:t>8</w:t>
      </w:r>
      <w:r w:rsidR="00D536C2" w:rsidRPr="00D66CC9">
        <w:rPr>
          <w:rFonts w:hint="cs"/>
          <w:cs/>
        </w:rPr>
        <w:t>2</w:t>
      </w:r>
      <w:r w:rsidR="00E6619E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="00E6619E" w:rsidRPr="00D66CC9">
        <w:rPr>
          <w:rFonts w:hint="cs"/>
          <w:cs/>
        </w:rPr>
        <w:t>ປັບປຸງ</w:t>
      </w:r>
      <w:r w:rsidRPr="00D66CC9">
        <w:rPr>
          <w:cs/>
        </w:rPr>
        <w:t>) ສິດ ແລະ ໜ້າ</w:t>
      </w:r>
      <w:r w:rsidRPr="00D66CC9">
        <w:rPr>
          <w:cs/>
        </w:rPr>
        <w:softHyphen/>
        <w:t>ທີ່ຂອງ​ເຈົ້າ​ໜ້າ</w:t>
      </w:r>
      <w:r w:rsidRPr="00D66CC9">
        <w:rPr>
          <w:cs/>
        </w:rPr>
        <w:softHyphen/>
        <w:t>ທີ່​ບັນ</w:t>
      </w:r>
      <w:r w:rsidRPr="00D66CC9">
        <w:rPr>
          <w:cs/>
        </w:rPr>
        <w:softHyphen/>
        <w:t>ຊີ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</w:p>
    <w:p w14:paraId="0BFBAE18" w14:textId="77777777" w:rsidR="00C331F3" w:rsidRPr="00D66CC9" w:rsidRDefault="00F92355" w:rsidP="00B16CFF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ເຈົ້າ​ໜ້າ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ມີ ສິດ ແລະ ໜ້າ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ທີ່ ຕາມ​ຂອບ​ເຂດ​ຄວາມ​ຮັບ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ຜິດ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ຊອບ​ຂອງ​ຕົນ ດັ່ງ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ນີ້:</w:t>
      </w:r>
    </w:p>
    <w:p w14:paraId="515297C6" w14:textId="77777777" w:rsidR="00C331F3" w:rsidRPr="00D66CC9" w:rsidRDefault="00F92355" w:rsidP="00B16CFF">
      <w:pPr>
        <w:pStyle w:val="ListParagraph"/>
        <w:numPr>
          <w:ilvl w:val="0"/>
          <w:numId w:val="39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ຊຸກ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ຍູ້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ຕາມ 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 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ບັດ​ວຽກ​ງານ​ບັນ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ຊີ​</w:t>
      </w:r>
      <w:r w:rsidR="00D536C2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ຜູ້​ຖື​ບັນ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8956497" w14:textId="77777777" w:rsidR="00C331F3" w:rsidRPr="00D66CC9" w:rsidRDefault="00F92355" w:rsidP="00B16CFF">
      <w:pPr>
        <w:pStyle w:val="ListParagraph"/>
        <w:numPr>
          <w:ilvl w:val="0"/>
          <w:numId w:val="39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ພົວ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ພັນ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ທວງ​</w:t>
      </w:r>
      <w:r w:rsidR="009F1FEE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ໃຫ້​ບຸກ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ຄົນ ຫຼື ການ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>ຕັ້ງ​ທີ່​ກ່ຽວ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softHyphen/>
        <w:t xml:space="preserve">ຂ້ອງ </w:t>
      </w:r>
      <w:r w:rsidR="00E6619E" w:rsidRPr="00D66C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ສະໜອງຂໍ້ມູນ ແລະ </w:t>
      </w:r>
      <w:r w:rsidRPr="00D66CC9">
        <w:rPr>
          <w:rFonts w:ascii="Phetsarath OT" w:eastAsia="Phetsarath OT" w:hAnsi="Phetsarath OT" w:cs="Phetsarath OT"/>
          <w:strike/>
          <w:spacing w:val="-6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ເອກະສານ</w:t>
      </w:r>
      <w:r w:rsidR="00E6619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ທີ່ກ່ຽວຂ້ອງກັບວຽກງານ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640D0A4" w14:textId="77777777" w:rsidR="00C331F3" w:rsidRPr="00D66CC9" w:rsidRDefault="00F92355" w:rsidP="00B16CFF">
      <w:pPr>
        <w:pStyle w:val="ListParagraph"/>
        <w:numPr>
          <w:ilvl w:val="0"/>
          <w:numId w:val="39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ກາ​ຄວາມ​ຖືກ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 ໃນ​ການ​ຖື​ບັນ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ການ​ປະ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ບັດ​ພັນ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ທະ​</w:t>
      </w:r>
      <w:r w:rsidR="0079628B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ຂອງ​ຫົວ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ໜ່ວຍ​ຖືບັນ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ແລະ ຜູ້​ຖື​ບັນ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F9110F9" w14:textId="77777777" w:rsidR="00A662E8" w:rsidRPr="00D66CC9" w:rsidRDefault="00F92355" w:rsidP="00B16CFF">
      <w:pPr>
        <w:pStyle w:val="ListParagraph"/>
        <w:numPr>
          <w:ilvl w:val="0"/>
          <w:numId w:val="39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ໄດ້​ຮັບ​ການ​ຮ່ວມ​ມື ແລະ ອຳ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ນວຍ​ຄວາມ​ສະ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ດວກ</w:t>
      </w:r>
      <w:r w:rsidR="00AC7B9A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​ຈາກບຸກ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ແລະ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 ທຸກ​ພາກ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ສ່ວນ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ໃນ​ເວ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B4501CA" w14:textId="77777777" w:rsidR="00A662E8" w:rsidRPr="00D66CC9" w:rsidRDefault="00F92355" w:rsidP="00B16CFF">
      <w:pPr>
        <w:pStyle w:val="ListParagraph"/>
        <w:numPr>
          <w:ilvl w:val="0"/>
          <w:numId w:val="39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ຫຼຸບ</w:t>
      </w:r>
      <w:r w:rsidR="000C0E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ລາຍ​ງານ ຜົນ​ການ​ກວດ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</w:t>
      </w:r>
      <w:r w:rsidR="0041464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ເໜີ​ມາດ​ຕະ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ການ​ແກ້​ໄຂ​ຕໍ່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​ການ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="004C5F24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ຕັ້ງຂອງ​ຕົນ ເພື່ອ​ພິຈາ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1627A59" w14:textId="77777777" w:rsidR="002F289A" w:rsidRPr="00D66CC9" w:rsidRDefault="003B023D" w:rsidP="00B16CFF">
      <w:pPr>
        <w:pStyle w:val="ListParagraph"/>
        <w:numPr>
          <w:ilvl w:val="0"/>
          <w:numId w:val="39"/>
        </w:numPr>
        <w:tabs>
          <w:tab w:val="left" w:pos="1418"/>
          <w:tab w:val="left" w:pos="1560"/>
        </w:tabs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ສິດ ແລະ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ທີ່ອື່ນ ຕາມ​ທີ່​ໄດ້​ກຳ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ນົດ​ໄວ້​ໃນ​ກົດ</w:t>
      </w:r>
      <w:r w:rsidR="00F92355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 ແລະ ຕາມ​ການ​ມອບ​ໝາຍ.</w:t>
      </w:r>
    </w:p>
    <w:p w14:paraId="19FC8B9D" w14:textId="77777777" w:rsidR="00884B2D" w:rsidRPr="00D66CC9" w:rsidRDefault="00884B2D" w:rsidP="00B16CFF">
      <w:pPr>
        <w:pStyle w:val="ListParagraph"/>
        <w:tabs>
          <w:tab w:val="left" w:pos="2090"/>
        </w:tabs>
        <w:spacing w:after="0" w:line="240" w:lineRule="auto"/>
        <w:ind w:left="440"/>
        <w:jc w:val="thaiDistribute"/>
        <w:rPr>
          <w:rFonts w:ascii="Phetsarath OT" w:eastAsia="Phetsarath OT" w:hAnsi="Phetsarath OT" w:cs="Phetsarath OT"/>
          <w:szCs w:val="22"/>
          <w:lang w:val="pt-BR"/>
        </w:rPr>
      </w:pPr>
    </w:p>
    <w:p w14:paraId="0884D35D" w14:textId="77777777" w:rsidR="00953CAA" w:rsidRPr="00D66CC9" w:rsidRDefault="00F92355" w:rsidP="00B16CFF">
      <w:pPr>
        <w:pStyle w:val="Heading3"/>
        <w:spacing w:line="240" w:lineRule="auto"/>
      </w:pPr>
      <w:bookmarkStart w:id="1398" w:name="_Toc133407104"/>
      <w:bookmarkStart w:id="1399" w:name="_Toc133407363"/>
      <w:bookmarkStart w:id="1400" w:name="_Toc133408307"/>
      <w:bookmarkStart w:id="1401" w:name="_Toc133410443"/>
      <w:bookmarkStart w:id="1402" w:name="_Toc133432059"/>
      <w:bookmarkStart w:id="1403" w:name="_Toc133937446"/>
      <w:bookmarkStart w:id="1404" w:name="_Toc133937617"/>
      <w:bookmarkStart w:id="1405" w:name="_Toc135126785"/>
      <w:bookmarkStart w:id="1406" w:name="_Toc135127585"/>
      <w:bookmarkStart w:id="1407" w:name="_Toc135127799"/>
      <w:bookmarkStart w:id="1408" w:name="_Toc138927539"/>
      <w:bookmarkStart w:id="1409" w:name="_Toc138928312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F07A7C" w:rsidRPr="00D66CC9">
        <w:rPr>
          <w:rFonts w:hint="cs"/>
          <w:cs/>
        </w:rPr>
        <w:t>8</w:t>
      </w:r>
      <w:r w:rsidR="00756489" w:rsidRPr="00D66CC9">
        <w:rPr>
          <w:rFonts w:hint="cs"/>
          <w:cs/>
        </w:rPr>
        <w:t>3</w:t>
      </w:r>
      <w:r w:rsidR="003B023D" w:rsidRPr="00D66CC9">
        <w:rPr>
          <w:rFonts w:hint="cs"/>
          <w:cs/>
        </w:rPr>
        <w:t xml:space="preserve"> </w:t>
      </w:r>
      <w:r w:rsidRPr="00D66CC9">
        <w:rPr>
          <w:cs/>
        </w:rPr>
        <w:t>ການ​ຮັກ</w:t>
      </w:r>
      <w:r w:rsidRPr="00D66CC9">
        <w:rPr>
          <w:cs/>
        </w:rPr>
        <w:softHyphen/>
        <w:t>ສາ​ຄວາມ​ລັບ</w:t>
      </w:r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6AAD5BA4" w14:textId="77777777" w:rsidR="00017AD7" w:rsidRPr="00D66CC9" w:rsidRDefault="00017AD7" w:rsidP="00B16CFF">
      <w:pPr>
        <w:spacing w:after="0" w:line="240" w:lineRule="auto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bookmarkStart w:id="1410" w:name="_Toc372116493"/>
      <w:bookmarkStart w:id="1411" w:name="_Toc373564561"/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ເຈົ້າໜ້າທີ່ບັນຊີ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ຕ້ອງ​ຮັກ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ສາ​ຄວາມ​ລັບທາງ​ລັດ​ຖະ​ການ ກ່ຽວ​ກັບ​ວຽກ​ງານ​ບັນ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ຊີຢ່າງ​ເຂັ້ມ​ງວດ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ໃນການ</w:t>
      </w:r>
      <w:r w:rsidR="0081785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ເຄື່ອນໄຫວ ແລະ ປະຕິບັດໜ້າທີ່ຂອງຕົນ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17A1A003" w14:textId="77777777" w:rsidR="00817859" w:rsidRPr="00D66CC9" w:rsidRDefault="00817859" w:rsidP="00817859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2E84491D" w14:textId="77777777" w:rsidR="00745C39" w:rsidRPr="00D66CC9" w:rsidRDefault="00F92355" w:rsidP="00B16CFF">
      <w:pPr>
        <w:pStyle w:val="Heading1"/>
        <w:spacing w:before="0" w:line="360" w:lineRule="exact"/>
        <w:rPr>
          <w:rFonts w:eastAsia="Phetsarath OT" w:cs="Cordia New" w:hint="cs"/>
          <w:szCs w:val="28"/>
          <w:lang w:val="pt-BR" w:bidi="lo-LA"/>
        </w:rPr>
      </w:pPr>
      <w:bookmarkStart w:id="1412" w:name="_Toc384132213"/>
      <w:bookmarkStart w:id="1413" w:name="_Toc133407105"/>
      <w:bookmarkStart w:id="1414" w:name="_Toc133407364"/>
      <w:bookmarkStart w:id="1415" w:name="_Toc133408308"/>
      <w:bookmarkStart w:id="1416" w:name="_Toc133410444"/>
      <w:bookmarkStart w:id="1417" w:name="_Toc133432060"/>
      <w:bookmarkStart w:id="1418" w:name="_Toc133937447"/>
      <w:bookmarkStart w:id="1419" w:name="_Toc133937618"/>
      <w:bookmarkStart w:id="1420" w:name="_Toc135126786"/>
      <w:bookmarkStart w:id="1421" w:name="_Toc135127586"/>
      <w:bookmarkStart w:id="1422" w:name="_Toc135127800"/>
      <w:bookmarkStart w:id="1423" w:name="_Toc138927540"/>
      <w:bookmarkStart w:id="1424" w:name="_Toc138928313"/>
      <w:bookmarkEnd w:id="1410"/>
      <w:bookmarkEnd w:id="1411"/>
      <w:r w:rsidRPr="00D66CC9">
        <w:rPr>
          <w:rFonts w:eastAsia="Phetsarath OT" w:cs="Phetsarath OT"/>
          <w:szCs w:val="28"/>
          <w:cs/>
          <w:lang w:val="pt-BR" w:bidi="lo-LA"/>
        </w:rPr>
        <w:t xml:space="preserve">ພາກ​ທີ </w:t>
      </w:r>
      <w:bookmarkEnd w:id="1412"/>
      <w:r w:rsidR="005E43FB" w:rsidRPr="00D66CC9">
        <w:rPr>
          <w:rFonts w:eastAsia="Phetsarath OT" w:cs="Phetsarath OT"/>
          <w:szCs w:val="28"/>
          <w:lang w:val="pt-BR" w:bidi="lo-LA"/>
        </w:rPr>
        <w:t>VII</w:t>
      </w:r>
      <w:bookmarkEnd w:id="1413"/>
      <w:bookmarkEnd w:id="1414"/>
      <w:bookmarkEnd w:id="1415"/>
      <w:bookmarkEnd w:id="1416"/>
      <w:bookmarkEnd w:id="1417"/>
      <w:bookmarkEnd w:id="1418"/>
      <w:r w:rsidR="00796043" w:rsidRPr="00D66CC9">
        <w:rPr>
          <w:rFonts w:eastAsia="Phetsarath OT" w:cs="Phetsarath OT"/>
          <w:szCs w:val="28"/>
          <w:lang w:val="pt-BR" w:bidi="lo-LA"/>
        </w:rPr>
        <w:t>I</w:t>
      </w:r>
      <w:bookmarkEnd w:id="1419"/>
      <w:bookmarkEnd w:id="1420"/>
      <w:bookmarkEnd w:id="1421"/>
      <w:bookmarkEnd w:id="1422"/>
      <w:bookmarkEnd w:id="1423"/>
      <w:bookmarkEnd w:id="1424"/>
    </w:p>
    <w:p w14:paraId="23F5B5F4" w14:textId="77777777" w:rsidR="00745C39" w:rsidRPr="00D66CC9" w:rsidRDefault="00F92355" w:rsidP="00B16CFF">
      <w:pPr>
        <w:pStyle w:val="Heading1"/>
        <w:spacing w:before="0" w:line="360" w:lineRule="exact"/>
        <w:rPr>
          <w:rFonts w:eastAsia="Phetsarath OT" w:cs="Phetsarath OT"/>
          <w:szCs w:val="28"/>
          <w:lang w:val="pt-BR"/>
        </w:rPr>
      </w:pPr>
      <w:bookmarkStart w:id="1425" w:name="_Toc133407106"/>
      <w:bookmarkStart w:id="1426" w:name="_Toc133407365"/>
      <w:bookmarkStart w:id="1427" w:name="_Toc133408309"/>
      <w:bookmarkStart w:id="1428" w:name="_Toc133410445"/>
      <w:bookmarkStart w:id="1429" w:name="_Toc133432061"/>
      <w:bookmarkStart w:id="1430" w:name="_Toc133937448"/>
      <w:bookmarkStart w:id="1431" w:name="_Toc133937619"/>
      <w:bookmarkStart w:id="1432" w:name="_Toc135126787"/>
      <w:bookmarkStart w:id="1433" w:name="_Toc135127587"/>
      <w:bookmarkStart w:id="1434" w:name="_Toc135127801"/>
      <w:bookmarkStart w:id="1435" w:name="_Toc138927541"/>
      <w:bookmarkStart w:id="1436" w:name="_Toc138928314"/>
      <w:r w:rsidRPr="00D66CC9">
        <w:rPr>
          <w:rFonts w:eastAsia="Phetsarath OT" w:cs="Phetsarath OT"/>
          <w:szCs w:val="28"/>
          <w:cs/>
          <w:lang w:val="pt-BR" w:bidi="lo-LA"/>
        </w:rPr>
        <w:t>ງົບ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ປະ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ມານ</w:t>
      </w:r>
      <w:r w:rsidRPr="00D66CC9">
        <w:rPr>
          <w:rFonts w:eastAsia="Phetsarath OT" w:cs="Phetsarath OT"/>
          <w:szCs w:val="28"/>
          <w:lang w:val="pt-BR"/>
        </w:rPr>
        <w:t xml:space="preserve">, </w:t>
      </w:r>
      <w:r w:rsidRPr="00D66CC9">
        <w:rPr>
          <w:rFonts w:eastAsia="Phetsarath OT" w:cs="Phetsarath OT"/>
          <w:szCs w:val="28"/>
          <w:cs/>
          <w:lang w:val="pt-BR" w:bidi="lo-LA"/>
        </w:rPr>
        <w:t>ເຄື່ອງ​ແບບ</w:t>
      </w:r>
      <w:r w:rsidRPr="00D66CC9">
        <w:rPr>
          <w:rFonts w:eastAsia="Phetsarath OT" w:cs="Phetsarath OT"/>
          <w:szCs w:val="28"/>
          <w:lang w:val="pt-BR"/>
        </w:rPr>
        <w:t xml:space="preserve">, </w:t>
      </w:r>
      <w:r w:rsidRPr="00D66CC9">
        <w:rPr>
          <w:rFonts w:eastAsia="Phetsarath OT" w:cs="Phetsarath OT"/>
          <w:szCs w:val="28"/>
          <w:cs/>
          <w:lang w:val="pt-BR" w:bidi="lo-LA"/>
        </w:rPr>
        <w:t>ກາ​ໝາຍ ແລະ ຕາ​ປະ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ທັບ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</w:p>
    <w:p w14:paraId="24521202" w14:textId="77777777" w:rsidR="00884B2D" w:rsidRPr="00D66CC9" w:rsidRDefault="00884B2D" w:rsidP="00B16CFF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eastAsia="x-none"/>
        </w:rPr>
      </w:pPr>
    </w:p>
    <w:p w14:paraId="7B898B53" w14:textId="77777777" w:rsidR="00D1242B" w:rsidRPr="00D66CC9" w:rsidRDefault="00F92355" w:rsidP="00B16CFF">
      <w:pPr>
        <w:pStyle w:val="Heading3"/>
        <w:spacing w:line="240" w:lineRule="auto"/>
      </w:pPr>
      <w:bookmarkStart w:id="1437" w:name="_Toc133407107"/>
      <w:bookmarkStart w:id="1438" w:name="_Toc133407366"/>
      <w:bookmarkStart w:id="1439" w:name="_Toc133408310"/>
      <w:bookmarkStart w:id="1440" w:name="_Toc133410446"/>
      <w:bookmarkStart w:id="1441" w:name="_Toc133432062"/>
      <w:bookmarkStart w:id="1442" w:name="_Toc133937449"/>
      <w:bookmarkStart w:id="1443" w:name="_Toc133937620"/>
      <w:bookmarkStart w:id="1444" w:name="_Toc135126788"/>
      <w:bookmarkStart w:id="1445" w:name="_Toc135127588"/>
      <w:bookmarkStart w:id="1446" w:name="_Toc135127802"/>
      <w:bookmarkStart w:id="1447" w:name="_Toc138927542"/>
      <w:bookmarkStart w:id="1448" w:name="_Toc138928315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607248" w:rsidRPr="00D66CC9">
        <w:rPr>
          <w:rFonts w:hint="cs"/>
          <w:cs/>
        </w:rPr>
        <w:t>8</w:t>
      </w:r>
      <w:r w:rsidR="00756489" w:rsidRPr="00D66CC9">
        <w:rPr>
          <w:rFonts w:hint="cs"/>
          <w:cs/>
        </w:rPr>
        <w:t>4</w:t>
      </w:r>
      <w:r w:rsidR="005E43FB" w:rsidRPr="00D66CC9">
        <w:t xml:space="preserve"> </w:t>
      </w:r>
      <w:r w:rsidR="00AA00EA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ງົບ</w:t>
      </w:r>
      <w:r w:rsidRPr="00D66CC9">
        <w:rPr>
          <w:cs/>
        </w:rPr>
        <w:softHyphen/>
        <w:t>ປະ</w:t>
      </w:r>
      <w:r w:rsidRPr="00D66CC9">
        <w:rPr>
          <w:cs/>
        </w:rPr>
        <w:softHyphen/>
        <w:t>ມານ</w:t>
      </w:r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66B2DC9F" w14:textId="77777777" w:rsidR="006A45E0" w:rsidRPr="00D66CC9" w:rsidRDefault="00A366ED" w:rsidP="00B16CFF">
      <w:pPr>
        <w:spacing w:after="0" w:line="240" w:lineRule="auto"/>
        <w:ind w:left="426" w:firstLine="722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ໃນ​ການ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ເຄື່ອນ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ໄຫວ​ວຽກ​ງານ​</w:t>
      </w:r>
      <w:r w:rsidR="006A45E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ບັນຊີ </w:t>
      </w:r>
      <w:r w:rsidR="006A45E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="006A45E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ການ​ຄຸ້ມ​ຄອງ​ວຽກ​ງານ​ບັນ</w:t>
      </w:r>
      <w:r w:rsidR="006A45E0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ຊີ </w:t>
      </w:r>
      <w:r w:rsidR="006A45E0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ມີງົບປະມານ ຊຶ່ງຂຶ້ນກັບ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​ກະ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ຊວງ​ການ​ເງິນ ໂດຍ​ສອດ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ຄ່ອງ​ກັບ​ກົດ</w:t>
      </w:r>
      <w:r w:rsidR="00F92355"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ໝາຍ​ວ່າດ້ວຍ​ງົບປະມານ​ແຫ່ງ​ລັດ.</w:t>
      </w:r>
    </w:p>
    <w:p w14:paraId="76C6A822" w14:textId="77777777" w:rsidR="00E03959" w:rsidRPr="00D66CC9" w:rsidRDefault="00E03959" w:rsidP="00B16CF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 w:bidi="lo-LA"/>
        </w:rPr>
      </w:pPr>
    </w:p>
    <w:p w14:paraId="3E2D2187" w14:textId="77777777" w:rsidR="00D1242B" w:rsidRPr="00D66CC9" w:rsidRDefault="00F92355" w:rsidP="00B16CFF">
      <w:pPr>
        <w:pStyle w:val="Heading3"/>
        <w:spacing w:line="240" w:lineRule="auto"/>
      </w:pPr>
      <w:bookmarkStart w:id="1449" w:name="_Toc133407108"/>
      <w:bookmarkStart w:id="1450" w:name="_Toc133407367"/>
      <w:bookmarkStart w:id="1451" w:name="_Toc133408311"/>
      <w:bookmarkStart w:id="1452" w:name="_Toc133410447"/>
      <w:bookmarkStart w:id="1453" w:name="_Toc133432063"/>
      <w:bookmarkStart w:id="1454" w:name="_Toc133937450"/>
      <w:bookmarkStart w:id="1455" w:name="_Toc133937621"/>
      <w:bookmarkStart w:id="1456" w:name="_Toc135126789"/>
      <w:bookmarkStart w:id="1457" w:name="_Toc135127589"/>
      <w:bookmarkStart w:id="1458" w:name="_Toc135127803"/>
      <w:bookmarkStart w:id="1459" w:name="_Toc138927543"/>
      <w:bookmarkStart w:id="1460" w:name="_Toc138928316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F92769" w:rsidRPr="00D66CC9">
        <w:rPr>
          <w:rFonts w:hint="cs"/>
          <w:cs/>
        </w:rPr>
        <w:t>8</w:t>
      </w:r>
      <w:r w:rsidR="00756489" w:rsidRPr="00D66CC9">
        <w:rPr>
          <w:rFonts w:hint="cs"/>
          <w:cs/>
        </w:rPr>
        <w:t>5</w:t>
      </w:r>
      <w:r w:rsidR="005C23D5" w:rsidRPr="00D66CC9">
        <w:rPr>
          <w:rFonts w:cs="DokChampa" w:hint="cs"/>
          <w:cs/>
        </w:rPr>
        <w:t xml:space="preserve"> </w:t>
      </w:r>
      <w:r w:rsidRPr="00D66CC9">
        <w:rPr>
          <w:cs/>
        </w:rPr>
        <w:t>ເຄື່ອງ​ແບບ</w:t>
      </w:r>
      <w:r w:rsidRPr="00D66CC9">
        <w:rPr>
          <w:sz w:val="24"/>
          <w:szCs w:val="32"/>
        </w:rPr>
        <w:t>,</w:t>
      </w:r>
      <w:r w:rsidRPr="00D66CC9">
        <w:t xml:space="preserve"> </w:t>
      </w:r>
      <w:r w:rsidRPr="00D66CC9">
        <w:rPr>
          <w:cs/>
        </w:rPr>
        <w:t>ກາ​ໝາຍ ແລະ ຕາ​ປະ</w:t>
      </w:r>
      <w:r w:rsidRPr="00D66CC9">
        <w:rPr>
          <w:cs/>
        </w:rPr>
        <w:softHyphen/>
        <w:t>ທັບ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</w:p>
    <w:p w14:paraId="646C1793" w14:textId="77777777" w:rsidR="00D1242B" w:rsidRPr="00D66CC9" w:rsidRDefault="00F92355" w:rsidP="00B16CF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bookmarkStart w:id="1461" w:name="_Toc372528383"/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ເຈົ້າ​ໜ້າ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ທີ່​ບັນ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 ມີ ເຄື່ອງ​ແບບ ແລະ ກາ​ໝາຍ​ສະ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ເພາະ</w:t>
      </w:r>
      <w:r w:rsidRPr="00D66CC9">
        <w:rPr>
          <w:rFonts w:ascii="Phetsarath OT" w:eastAsia="Phetsarath OT" w:hAnsi="Phetsarath OT" w:cs="Phetsarath OT"/>
          <w:strike/>
          <w:spacing w:val="-8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ຂອງ​ຕົນ ຊຶ່ງ​ແມ່ນ</w:t>
      </w:r>
      <w:r w:rsidR="00187B44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​ກະ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ຊວງ​ການ​ເງິນ ເປັນ​ຜູ້​ຕົກ​ລົງ.</w:t>
      </w:r>
      <w:r w:rsidR="0081785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ໃນ​ເວ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ລາ​ປະ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 ເຈົ້າ​ໜ້າ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ທີ່​ບັນ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 ຕ້ອງນຸ່ງ​ເຄື່ອງ​ແບບ ແລະ ຕິດ​ກາ​ໝາຍ. </w:t>
      </w:r>
    </w:p>
    <w:p w14:paraId="21D152F2" w14:textId="77777777" w:rsidR="00A2765D" w:rsidRPr="00D66CC9" w:rsidRDefault="00F92355" w:rsidP="00B16CF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ແໜງ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5C23D5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ຄຸ້ມຄອງ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ຊີ​ </w:t>
      </w:r>
      <w:r w:rsidR="0041464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ຂອງຂະແໜງການການເງິນ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ມີຕາ​ປະ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ທັບ​ຂອງ​ຕົນ ເພື່ອ​ຮັບ​ໃຊ້​ວຽກ​ງານ​ລັດ​ຖະ​ການ.</w:t>
      </w:r>
    </w:p>
    <w:p w14:paraId="7667E102" w14:textId="77777777" w:rsidR="007C096E" w:rsidRPr="00D66CC9" w:rsidRDefault="007C096E" w:rsidP="00B16CFF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pt-BR" w:eastAsia="x-none" w:bidi="lo-LA"/>
        </w:rPr>
      </w:pPr>
      <w:bookmarkStart w:id="1462" w:name="_Toc384132217"/>
      <w:bookmarkEnd w:id="1461"/>
    </w:p>
    <w:p w14:paraId="0A2FF46E" w14:textId="77777777" w:rsidR="00745C39" w:rsidRPr="00D66CC9" w:rsidRDefault="00F92355" w:rsidP="00B16CFF">
      <w:pPr>
        <w:pStyle w:val="Heading1"/>
        <w:spacing w:before="0" w:line="240" w:lineRule="auto"/>
        <w:rPr>
          <w:rFonts w:eastAsia="Phetsarath OT" w:cs="Phetsarath OT"/>
          <w:szCs w:val="28"/>
          <w:lang w:val="pt-BR"/>
        </w:rPr>
      </w:pPr>
      <w:bookmarkStart w:id="1463" w:name="_Toc133407109"/>
      <w:bookmarkStart w:id="1464" w:name="_Toc133407368"/>
      <w:bookmarkStart w:id="1465" w:name="_Toc133408312"/>
      <w:bookmarkStart w:id="1466" w:name="_Toc133410448"/>
      <w:bookmarkStart w:id="1467" w:name="_Toc133432064"/>
      <w:bookmarkStart w:id="1468" w:name="_Toc133937451"/>
      <w:bookmarkStart w:id="1469" w:name="_Toc133937622"/>
      <w:bookmarkStart w:id="1470" w:name="_Toc135126790"/>
      <w:bookmarkStart w:id="1471" w:name="_Toc135127590"/>
      <w:bookmarkStart w:id="1472" w:name="_Toc135127804"/>
      <w:bookmarkStart w:id="1473" w:name="_Toc138927544"/>
      <w:bookmarkStart w:id="1474" w:name="_Toc138928317"/>
      <w:r w:rsidRPr="00D66CC9">
        <w:rPr>
          <w:rFonts w:eastAsia="Phetsarath OT" w:cs="Phetsarath OT"/>
          <w:szCs w:val="28"/>
          <w:cs/>
          <w:lang w:val="pt-BR" w:bidi="lo-LA"/>
        </w:rPr>
        <w:t xml:space="preserve">ພາກ​ທີ </w:t>
      </w:r>
      <w:bookmarkEnd w:id="1462"/>
      <w:r w:rsidR="00DF281C" w:rsidRPr="00D66CC9">
        <w:rPr>
          <w:rFonts w:eastAsia="Phetsarath OT" w:cs="Phetsarath OT"/>
          <w:szCs w:val="28"/>
          <w:lang w:val="pt-BR" w:bidi="lo-LA"/>
        </w:rPr>
        <w:t>I</w:t>
      </w:r>
      <w:r w:rsidRPr="00D66CC9">
        <w:rPr>
          <w:rFonts w:eastAsia="Phetsarath OT" w:cs="Phetsarath OT"/>
          <w:szCs w:val="28"/>
          <w:lang w:val="pt-BR"/>
        </w:rPr>
        <w:t>X</w:t>
      </w:r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6CC0C63F" w14:textId="77777777" w:rsidR="00745C39" w:rsidRPr="00D66CC9" w:rsidRDefault="00F92355" w:rsidP="00B16CFF">
      <w:pPr>
        <w:pStyle w:val="Heading1"/>
        <w:spacing w:before="0" w:line="240" w:lineRule="auto"/>
        <w:rPr>
          <w:rFonts w:eastAsia="Phetsarath OT" w:cs="Phetsarath OT"/>
          <w:szCs w:val="28"/>
          <w:lang w:val="pt-BR"/>
        </w:rPr>
      </w:pPr>
      <w:bookmarkStart w:id="1475" w:name="_Toc133407110"/>
      <w:bookmarkStart w:id="1476" w:name="_Toc133407369"/>
      <w:bookmarkStart w:id="1477" w:name="_Toc133408313"/>
      <w:bookmarkStart w:id="1478" w:name="_Toc133410449"/>
      <w:bookmarkStart w:id="1479" w:name="_Toc133432065"/>
      <w:bookmarkStart w:id="1480" w:name="_Toc133937452"/>
      <w:bookmarkStart w:id="1481" w:name="_Toc133937623"/>
      <w:bookmarkStart w:id="1482" w:name="_Toc135126791"/>
      <w:bookmarkStart w:id="1483" w:name="_Toc135127591"/>
      <w:bookmarkStart w:id="1484" w:name="_Toc135127805"/>
      <w:bookmarkStart w:id="1485" w:name="_Toc138927545"/>
      <w:bookmarkStart w:id="1486" w:name="_Toc138928318"/>
      <w:r w:rsidRPr="00D66CC9">
        <w:rPr>
          <w:rFonts w:eastAsia="Phetsarath OT" w:cs="Phetsarath OT"/>
          <w:szCs w:val="28"/>
          <w:cs/>
          <w:lang w:val="pt-BR" w:bidi="lo-LA"/>
        </w:rPr>
        <w:t>ນະ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ໂຍ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ບາຍ​ຕໍ່​ຜູ້​ມີ​ຜົນ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ງານ ແລະ ມາດ​ຕະ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ການ​ຕໍ່​ຜູ້​ລະ</w:t>
      </w:r>
      <w:r w:rsidRPr="00D66CC9">
        <w:rPr>
          <w:rFonts w:eastAsia="Phetsarath OT" w:cs="Phetsarath OT"/>
          <w:szCs w:val="28"/>
          <w:cs/>
          <w:lang w:val="pt-BR" w:bidi="lo-LA"/>
        </w:rPr>
        <w:softHyphen/>
        <w:t>ເມີດ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</w:p>
    <w:p w14:paraId="3A82581F" w14:textId="77777777" w:rsidR="00493BAA" w:rsidRPr="00D66CC9" w:rsidRDefault="00493BAA" w:rsidP="00B16CFF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eastAsia="x-none"/>
        </w:rPr>
      </w:pPr>
    </w:p>
    <w:p w14:paraId="357B7335" w14:textId="77777777" w:rsidR="00745C39" w:rsidRPr="00D66CC9" w:rsidRDefault="00F92355" w:rsidP="00B16CFF">
      <w:pPr>
        <w:pStyle w:val="Heading3"/>
        <w:spacing w:line="240" w:lineRule="auto"/>
      </w:pPr>
      <w:bookmarkStart w:id="1487" w:name="_Toc133407111"/>
      <w:bookmarkStart w:id="1488" w:name="_Toc133407370"/>
      <w:bookmarkStart w:id="1489" w:name="_Toc133408314"/>
      <w:bookmarkStart w:id="1490" w:name="_Toc133410450"/>
      <w:bookmarkStart w:id="1491" w:name="_Toc133432066"/>
      <w:bookmarkStart w:id="1492" w:name="_Toc133937453"/>
      <w:bookmarkStart w:id="1493" w:name="_Toc133937624"/>
      <w:bookmarkStart w:id="1494" w:name="_Toc135126792"/>
      <w:bookmarkStart w:id="1495" w:name="_Toc135127592"/>
      <w:bookmarkStart w:id="1496" w:name="_Toc135127806"/>
      <w:bookmarkStart w:id="1497" w:name="_Toc138927546"/>
      <w:bookmarkStart w:id="1498" w:name="_Toc138928319"/>
      <w:r w:rsidRPr="00D66CC9">
        <w:rPr>
          <w:cs/>
        </w:rPr>
        <w:t>ມາດ</w:t>
      </w:r>
      <w:r w:rsidRPr="00D66CC9">
        <w:rPr>
          <w:cs/>
        </w:rPr>
        <w:softHyphen/>
        <w:t>ຕາ</w:t>
      </w:r>
      <w:r w:rsidR="00796043" w:rsidRPr="00D66CC9">
        <w:rPr>
          <w:rFonts w:hint="cs"/>
          <w:cs/>
        </w:rPr>
        <w:t xml:space="preserve"> </w:t>
      </w:r>
      <w:r w:rsidR="00520AE8" w:rsidRPr="00D66CC9">
        <w:rPr>
          <w:rFonts w:hint="cs"/>
          <w:cs/>
        </w:rPr>
        <w:t>8</w:t>
      </w:r>
      <w:r w:rsidR="00756489" w:rsidRPr="00D66CC9">
        <w:rPr>
          <w:rFonts w:hint="cs"/>
          <w:cs/>
        </w:rPr>
        <w:t>6</w:t>
      </w:r>
      <w:r w:rsidR="005C23D5" w:rsidRPr="00D66CC9">
        <w:rPr>
          <w:rFonts w:hint="cs"/>
          <w:cs/>
        </w:rPr>
        <w:t xml:space="preserve"> </w:t>
      </w:r>
      <w:r w:rsidRPr="00D66CC9">
        <w:rPr>
          <w:cs/>
        </w:rPr>
        <w:t>ນະ</w:t>
      </w:r>
      <w:r w:rsidRPr="00D66CC9">
        <w:rPr>
          <w:cs/>
        </w:rPr>
        <w:softHyphen/>
        <w:t>ໂຍ</w:t>
      </w:r>
      <w:r w:rsidRPr="00D66CC9">
        <w:rPr>
          <w:cs/>
        </w:rPr>
        <w:softHyphen/>
        <w:t>ບາຍ​ຕໍ່​ຜູ້​ມີ​ຜົນ</w:t>
      </w:r>
      <w:r w:rsidRPr="00D66CC9">
        <w:rPr>
          <w:cs/>
        </w:rPr>
        <w:softHyphen/>
        <w:t>ງານ</w:t>
      </w:r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5BFF78D7" w14:textId="77777777" w:rsidR="00414647" w:rsidRPr="00D66CC9" w:rsidRDefault="00F92355" w:rsidP="00B16CFF">
      <w:pPr>
        <w:spacing w:after="0" w:line="240" w:lineRule="auto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 ຫຼື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 ທີ່​ມີ​ຜົນ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ງານ​ດີ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ເດັ່ນ ໃນ​ການ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ບັດ​ກົດ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ໝາຍ​ສະບັບ​ນີ້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ເປັນ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ຕົ້ນ ການ​ຖື​ບັນ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ຊີ​ຖືກ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ຕ້ອງ</w:t>
      </w:r>
      <w:r w:rsidR="00624C21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ຕາມ​​ກົດ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ໝາຍ ແລະ ມາດ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ຕະ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ຖານ​ການ​ລາຍ​ງານ​ການ​ເງິນ</w:t>
      </w:r>
      <w:r w:rsidR="009F4715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756489" w:rsidRPr="00D66CC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ກອບ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ສ່ວນ​ເຂົ້າ​ໃນ​ການ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​ຊຸກ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ຍູ້</w:t>
      </w:r>
      <w:r w:rsidR="007564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6A0BC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​ປຸກ</w:t>
      </w:r>
      <w:r w:rsidR="006A0BCF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ດົມ</w:t>
      </w:r>
      <w:r w:rsidR="009322A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​ໃຫ້​ຖື​ບັນ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ຊີ​ຖືກ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ໜອງ</w:t>
      </w:r>
      <w:r w:rsidR="000C0EC6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​ຂໍ້​ມູນ</w:t>
      </w:r>
      <w:r w:rsidR="0075648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​ຂ່າວ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ສານ​ຕ່າງໆ ເຮັດ​ໃຫ້ສາ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ມາດ​ພົບ​ເຫັນ ການ​ປອມ​ແປງ​ບັນ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ຊີ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ການ​ເຊື່ອງ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ອຳ ແລະ ການ​ກະ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ທຳ​ຜິດ​ອື່ນ ຈະ​ໄດ້​ຮັບ​ການ​ຍ້ອງ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ຍໍ ຫຼື ນະ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ບາຍ​ອື່ນ ຕາມ​ລະ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ບຽບ​ການ.</w:t>
      </w:r>
    </w:p>
    <w:p w14:paraId="72CBBFF8" w14:textId="77777777" w:rsidR="00D546E9" w:rsidRPr="00D66CC9" w:rsidRDefault="00D546E9" w:rsidP="00B16CFF">
      <w:pPr>
        <w:spacing w:after="0" w:line="240" w:lineRule="auto"/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sz w:val="16"/>
          <w:szCs w:val="16"/>
          <w:lang w:val="pt-BR" w:bidi="lo-LA"/>
        </w:rPr>
      </w:pPr>
    </w:p>
    <w:p w14:paraId="0D909491" w14:textId="77777777" w:rsidR="00190B4E" w:rsidRPr="00D66CC9" w:rsidRDefault="00F92355" w:rsidP="00B16CFF">
      <w:pPr>
        <w:pStyle w:val="Heading3"/>
        <w:spacing w:line="240" w:lineRule="auto"/>
      </w:pPr>
      <w:bookmarkStart w:id="1499" w:name="_Toc133407112"/>
      <w:bookmarkStart w:id="1500" w:name="_Toc133407371"/>
      <w:bookmarkStart w:id="1501" w:name="_Toc133408315"/>
      <w:bookmarkStart w:id="1502" w:name="_Toc133410451"/>
      <w:bookmarkStart w:id="1503" w:name="_Toc133432067"/>
      <w:bookmarkStart w:id="1504" w:name="_Toc133937454"/>
      <w:bookmarkStart w:id="1505" w:name="_Toc133937625"/>
      <w:bookmarkStart w:id="1506" w:name="_Toc135126793"/>
      <w:bookmarkStart w:id="1507" w:name="_Toc135127593"/>
      <w:bookmarkStart w:id="1508" w:name="_Toc135127807"/>
      <w:bookmarkStart w:id="1509" w:name="_Toc138927547"/>
      <w:bookmarkStart w:id="1510" w:name="_Toc138928320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8</w:t>
      </w:r>
      <w:r w:rsidR="00B52083" w:rsidRPr="00D66CC9">
        <w:rPr>
          <w:rFonts w:hint="cs"/>
          <w:cs/>
        </w:rPr>
        <w:t>7</w:t>
      </w:r>
      <w:r w:rsidR="005C23D5" w:rsidRPr="00D66CC9">
        <w:rPr>
          <w:rFonts w:hint="cs"/>
          <w:cs/>
        </w:rPr>
        <w:t xml:space="preserve"> </w:t>
      </w:r>
      <w:r w:rsidR="00CA0ABB" w:rsidRPr="00D66CC9">
        <w:rPr>
          <w:rFonts w:hint="cs"/>
          <w:cs/>
        </w:rPr>
        <w:t xml:space="preserve">(ປັບປຸງ) </w:t>
      </w:r>
      <w:r w:rsidRPr="00D66CC9">
        <w:rPr>
          <w:cs/>
        </w:rPr>
        <w:t>ມາດ​ຕະ</w:t>
      </w:r>
      <w:r w:rsidRPr="00D66CC9">
        <w:rPr>
          <w:cs/>
        </w:rPr>
        <w:softHyphen/>
        <w:t>ການ​ຕໍ່​ຜູ້​ລະ</w:t>
      </w:r>
      <w:r w:rsidRPr="00D66CC9">
        <w:rPr>
          <w:cs/>
        </w:rPr>
        <w:softHyphen/>
        <w:t>ເມີດ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</w:p>
    <w:p w14:paraId="7EA041BC" w14:textId="77777777" w:rsidR="00190B4E" w:rsidRPr="00D66CC9" w:rsidRDefault="00F92355" w:rsidP="00B16CFF">
      <w:pPr>
        <w:spacing w:after="0" w:line="240" w:lineRule="auto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ບຸກ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ຄົນ </w:t>
      </w:r>
      <w:r w:rsidR="00796A8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ຈັດ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ຕັ້ງ ທີ່​​ລະ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ເມີດ​ກົດ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ບັບ​ນີ້ ຈະ​ຖືກ</w:t>
      </w:r>
      <w:r w:rsidR="00796A8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​ສຶກ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ສາ​ອົບ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ຮົມ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CA0AB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ກ່າວເຕືອນ,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FB0"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ລົງ​ວິ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ປັບ​ໃໝ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59104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ໃຊ້​ແທ</w:t>
      </w:r>
      <w:r w:rsidR="00FD35D7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ນຄ່າເສຍຫາຍ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​ທາງ​ແພ່ງ</w:t>
      </w:r>
      <w:r w:rsidR="00CA0ABB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ທີ່ຕົນໄດ້ກໍ່ຂຶ້ນ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</w:t>
      </w:r>
      <w:r w:rsidR="005A473F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ຖືກ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ໂທດ​ທາງ​ອາ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ຍາ </w:t>
      </w:r>
      <w:r w:rsidR="00D85F83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ຕາມກົດໝາຍ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6506B8F0" w14:textId="77777777" w:rsidR="00B52083" w:rsidRPr="00D66CC9" w:rsidRDefault="00B52083" w:rsidP="00B16CFF">
      <w:pPr>
        <w:spacing w:after="0" w:line="240" w:lineRule="auto"/>
        <w:ind w:left="284" w:firstLine="709"/>
        <w:jc w:val="thaiDistribute"/>
        <w:rPr>
          <w:rFonts w:ascii="Phetsarath OT" w:eastAsia="Phetsarath OT" w:hAnsi="Phetsarath OT" w:cs="Phetsarath OT" w:hint="cs"/>
          <w:sz w:val="12"/>
          <w:szCs w:val="12"/>
          <w:lang w:val="pt-BR" w:bidi="lo-LA"/>
        </w:rPr>
      </w:pPr>
    </w:p>
    <w:p w14:paraId="4DF1C1E7" w14:textId="77777777" w:rsidR="00745C39" w:rsidRPr="00D66CC9" w:rsidRDefault="00F92355" w:rsidP="00B16CFF">
      <w:pPr>
        <w:pStyle w:val="Heading1"/>
        <w:spacing w:before="0" w:line="240" w:lineRule="auto"/>
        <w:rPr>
          <w:rFonts w:eastAsia="Phetsarath OT" w:cs="Cordia New" w:hint="cs"/>
          <w:szCs w:val="28"/>
          <w:cs/>
          <w:lang w:bidi="lo-LA"/>
        </w:rPr>
      </w:pPr>
      <w:bookmarkStart w:id="1511" w:name="_Toc372528388"/>
      <w:bookmarkStart w:id="1512" w:name="_Toc373564575"/>
      <w:bookmarkStart w:id="1513" w:name="_Toc384132226"/>
      <w:bookmarkStart w:id="1514" w:name="_Toc133407118"/>
      <w:bookmarkStart w:id="1515" w:name="_Toc133407377"/>
      <w:bookmarkStart w:id="1516" w:name="_Toc133408321"/>
      <w:bookmarkStart w:id="1517" w:name="_Toc133410457"/>
      <w:bookmarkStart w:id="1518" w:name="_Toc133432073"/>
      <w:bookmarkStart w:id="1519" w:name="_Toc133937460"/>
      <w:bookmarkStart w:id="1520" w:name="_Toc133937631"/>
      <w:bookmarkStart w:id="1521" w:name="_Toc135126799"/>
      <w:bookmarkStart w:id="1522" w:name="_Toc135127599"/>
      <w:bookmarkStart w:id="1523" w:name="_Toc135127813"/>
      <w:bookmarkStart w:id="1524" w:name="_Toc138927548"/>
      <w:bookmarkStart w:id="1525" w:name="_Toc138928321"/>
      <w:r w:rsidRPr="00D66CC9">
        <w:rPr>
          <w:rFonts w:eastAsia="Phetsarath OT" w:cs="Phetsarath OT"/>
          <w:szCs w:val="28"/>
          <w:cs/>
          <w:lang w:bidi="lo-LA"/>
        </w:rPr>
        <w:lastRenderedPageBreak/>
        <w:t xml:space="preserve">ພາກ​ທີ </w:t>
      </w:r>
      <w:bookmarkEnd w:id="1511"/>
      <w:bookmarkEnd w:id="1512"/>
      <w:bookmarkEnd w:id="1513"/>
      <w:r w:rsidRPr="00D66CC9">
        <w:rPr>
          <w:rFonts w:eastAsia="Phetsarath OT" w:cs="Phetsarath OT"/>
          <w:szCs w:val="28"/>
        </w:rPr>
        <w:t>X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</w:p>
    <w:p w14:paraId="4EA89847" w14:textId="77777777" w:rsidR="00745C39" w:rsidRPr="00D66CC9" w:rsidRDefault="00F92355" w:rsidP="00B16CFF">
      <w:pPr>
        <w:pStyle w:val="Heading1"/>
        <w:spacing w:before="0" w:line="240" w:lineRule="auto"/>
        <w:rPr>
          <w:rFonts w:eastAsia="Phetsarath OT" w:cs="Phetsarath OT"/>
          <w:szCs w:val="28"/>
        </w:rPr>
      </w:pPr>
      <w:bookmarkStart w:id="1526" w:name="_Toc133407119"/>
      <w:bookmarkStart w:id="1527" w:name="_Toc133407378"/>
      <w:bookmarkStart w:id="1528" w:name="_Toc133408322"/>
      <w:bookmarkStart w:id="1529" w:name="_Toc133410458"/>
      <w:bookmarkStart w:id="1530" w:name="_Toc133432074"/>
      <w:bookmarkStart w:id="1531" w:name="_Toc133937461"/>
      <w:bookmarkStart w:id="1532" w:name="_Toc133937632"/>
      <w:bookmarkStart w:id="1533" w:name="_Toc135126800"/>
      <w:bookmarkStart w:id="1534" w:name="_Toc135127600"/>
      <w:bookmarkStart w:id="1535" w:name="_Toc135127814"/>
      <w:bookmarkStart w:id="1536" w:name="_Toc138927549"/>
      <w:bookmarkStart w:id="1537" w:name="_Toc138928322"/>
      <w:r w:rsidRPr="00D66CC9">
        <w:rPr>
          <w:rFonts w:eastAsia="Phetsarath OT" w:cs="Phetsarath OT"/>
          <w:szCs w:val="28"/>
          <w:cs/>
          <w:lang w:bidi="lo-LA"/>
        </w:rPr>
        <w:t>ບົດ​ບັນ</w:t>
      </w:r>
      <w:r w:rsidRPr="00D66CC9">
        <w:rPr>
          <w:rFonts w:eastAsia="Phetsarath OT" w:cs="Phetsarath OT"/>
          <w:szCs w:val="28"/>
          <w:cs/>
          <w:lang w:bidi="lo-LA"/>
        </w:rPr>
        <w:softHyphen/>
        <w:t>ຍັດ​ສຸດ​ທ້າຍ</w:t>
      </w:r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4E6C212" w14:textId="77777777" w:rsidR="00D74BDF" w:rsidRPr="00D66CC9" w:rsidRDefault="00D74BDF" w:rsidP="00B16CFF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x-none" w:eastAsia="x-none"/>
        </w:rPr>
      </w:pPr>
    </w:p>
    <w:p w14:paraId="13B0040F" w14:textId="77777777" w:rsidR="00745C39" w:rsidRPr="00D66CC9" w:rsidRDefault="00F92355" w:rsidP="00B16CFF">
      <w:pPr>
        <w:pStyle w:val="Heading3"/>
        <w:spacing w:line="240" w:lineRule="auto"/>
      </w:pPr>
      <w:bookmarkStart w:id="1538" w:name="_Toc133407120"/>
      <w:bookmarkStart w:id="1539" w:name="_Toc133407379"/>
      <w:bookmarkStart w:id="1540" w:name="_Toc133408323"/>
      <w:bookmarkStart w:id="1541" w:name="_Toc133410459"/>
      <w:bookmarkStart w:id="1542" w:name="_Toc133432075"/>
      <w:bookmarkStart w:id="1543" w:name="_Toc133937462"/>
      <w:bookmarkStart w:id="1544" w:name="_Toc133937633"/>
      <w:bookmarkStart w:id="1545" w:name="_Toc135126801"/>
      <w:bookmarkStart w:id="1546" w:name="_Toc135127601"/>
      <w:bookmarkStart w:id="1547" w:name="_Toc135127815"/>
      <w:bookmarkStart w:id="1548" w:name="_Toc138927550"/>
      <w:bookmarkStart w:id="1549" w:name="_Toc138928323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520AE8" w:rsidRPr="00D66CC9">
        <w:rPr>
          <w:rFonts w:hint="cs"/>
          <w:cs/>
        </w:rPr>
        <w:t>8</w:t>
      </w:r>
      <w:r w:rsidR="00B52083" w:rsidRPr="00D66CC9">
        <w:rPr>
          <w:rFonts w:hint="cs"/>
          <w:cs/>
        </w:rPr>
        <w:t>8</w:t>
      </w:r>
      <w:r w:rsidRPr="00D66CC9">
        <w:rPr>
          <w:cs/>
        </w:rPr>
        <w:t xml:space="preserve"> ການ</w:t>
      </w:r>
      <w:r w:rsidRPr="00D66CC9">
        <w:rPr>
          <w:cs/>
        </w:rPr>
        <w:softHyphen/>
        <w:t>ຈັດ</w:t>
      </w:r>
      <w:r w:rsidRPr="00D66CC9">
        <w:rPr>
          <w:cs/>
        </w:rPr>
        <w:softHyphen/>
        <w:t>ຕັ້ງ​ປະ</w:t>
      </w:r>
      <w:r w:rsidRPr="00D66CC9">
        <w:rPr>
          <w:cs/>
        </w:rPr>
        <w:softHyphen/>
        <w:t>ຕິ</w:t>
      </w:r>
      <w:r w:rsidRPr="00D66CC9">
        <w:rPr>
          <w:cs/>
        </w:rPr>
        <w:softHyphen/>
        <w:t>ບັດ</w:t>
      </w:r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</w:p>
    <w:p w14:paraId="62986CEB" w14:textId="77777777" w:rsidR="00745C39" w:rsidRPr="00D66CC9" w:rsidRDefault="00F92355" w:rsidP="00B16CF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ຖະ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ບານ ແຫ່ງ ສາ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ນະ​ລັດ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ໄຕ 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ຊາ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ຊົນ​ລາວ ເປັນ​ຜູ້​ຈັດ​ຕັ້ງ​ປະ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ຕິ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ບັດກົດ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ໝາຍ​ສະບັບ​ນີ້.</w:t>
      </w:r>
    </w:p>
    <w:p w14:paraId="0C97596D" w14:textId="77777777" w:rsidR="00D74BDF" w:rsidRPr="00D66CC9" w:rsidRDefault="00D74BDF" w:rsidP="00B16CFF">
      <w:pPr>
        <w:spacing w:after="0" w:line="240" w:lineRule="auto"/>
        <w:ind w:left="440" w:firstLine="709"/>
        <w:rPr>
          <w:rFonts w:ascii="Phetsarath OT" w:eastAsia="Phetsarath OT" w:hAnsi="Phetsarath OT" w:cs="Phetsarath OT"/>
          <w:sz w:val="14"/>
          <w:szCs w:val="14"/>
          <w:lang w:val="pt-BR" w:bidi="lo-LA"/>
        </w:rPr>
      </w:pPr>
    </w:p>
    <w:p w14:paraId="254E6D36" w14:textId="77777777" w:rsidR="00745C39" w:rsidRPr="00D66CC9" w:rsidRDefault="00F92355" w:rsidP="00B16CFF">
      <w:pPr>
        <w:pStyle w:val="Heading3"/>
        <w:spacing w:line="240" w:lineRule="auto"/>
      </w:pPr>
      <w:bookmarkStart w:id="1550" w:name="_Toc133407121"/>
      <w:bookmarkStart w:id="1551" w:name="_Toc133407380"/>
      <w:bookmarkStart w:id="1552" w:name="_Toc133408324"/>
      <w:bookmarkStart w:id="1553" w:name="_Toc133410460"/>
      <w:bookmarkStart w:id="1554" w:name="_Toc133432076"/>
      <w:bookmarkStart w:id="1555" w:name="_Toc133937463"/>
      <w:bookmarkStart w:id="1556" w:name="_Toc133937634"/>
      <w:bookmarkStart w:id="1557" w:name="_Toc135126802"/>
      <w:bookmarkStart w:id="1558" w:name="_Toc135127602"/>
      <w:bookmarkStart w:id="1559" w:name="_Toc135127816"/>
      <w:bookmarkStart w:id="1560" w:name="_Toc138927551"/>
      <w:bookmarkStart w:id="1561" w:name="_Toc138928324"/>
      <w:r w:rsidRPr="00D66CC9">
        <w:rPr>
          <w:cs/>
        </w:rPr>
        <w:t>ມາດ</w:t>
      </w:r>
      <w:r w:rsidRPr="00D66CC9">
        <w:rPr>
          <w:cs/>
        </w:rPr>
        <w:softHyphen/>
        <w:t xml:space="preserve">ຕາ </w:t>
      </w:r>
      <w:r w:rsidR="00B52083" w:rsidRPr="00D66CC9">
        <w:rPr>
          <w:rFonts w:hint="cs"/>
          <w:cs/>
        </w:rPr>
        <w:t>89</w:t>
      </w:r>
      <w:r w:rsidR="00607248" w:rsidRPr="00D66CC9">
        <w:rPr>
          <w:rFonts w:hint="cs"/>
          <w:cs/>
        </w:rPr>
        <w:t xml:space="preserve"> </w:t>
      </w:r>
      <w:r w:rsidRPr="00D66CC9">
        <w:rPr>
          <w:sz w:val="24"/>
          <w:szCs w:val="32"/>
        </w:rPr>
        <w:t>(</w:t>
      </w:r>
      <w:r w:rsidRPr="00D66CC9">
        <w:rPr>
          <w:cs/>
        </w:rPr>
        <w:t>ປັບ</w:t>
      </w:r>
      <w:r w:rsidRPr="00D66CC9">
        <w:rPr>
          <w:cs/>
        </w:rPr>
        <w:softHyphen/>
        <w:t>ປຸງ) ຜົນ​ສັກ</w:t>
      </w:r>
      <w:r w:rsidRPr="00D66CC9">
        <w:rPr>
          <w:cs/>
        </w:rPr>
        <w:softHyphen/>
        <w:t>ສິດ</w:t>
      </w:r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</w:p>
    <w:p w14:paraId="4CC07673" w14:textId="77777777" w:rsidR="00745C39" w:rsidRPr="00D66CC9" w:rsidRDefault="00F92355" w:rsidP="00B16CFF">
      <w:pPr>
        <w:spacing w:after="0" w:line="240" w:lineRule="auto"/>
        <w:ind w:left="426" w:firstLine="7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ບັບ​ນີ້ ມີ​ຜົນ​ສັກ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ສິດ ນັບ​ແຕ່​ວັນ</w:t>
      </w:r>
      <w:r w:rsidR="00AD46C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</w:t>
      </w:r>
      <w:r w:rsidR="0071469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546E9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31 ມີນາ </w:t>
      </w:r>
      <w:r w:rsidR="00A86FB0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2024 </w:t>
      </w:r>
      <w:r w:rsidR="00AD46C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ພາຍຫຼັງ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ທານ​ປະ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 xml:space="preserve">ເທດ ແຫ່ງ </w:t>
      </w:r>
      <w:r w:rsidR="00624C21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ສາທາລະນະ​ລັດ 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ທິ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ໄຕ 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ຊາ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ຊົນ​ລາວ ອອກ​ລັດ​ຖະ​ດຳ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ລັດປະ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 xml:space="preserve">ກາດ​ໃຊ້ ແລະ </w:t>
      </w:r>
      <w:r w:rsidRPr="00D66CC9">
        <w:rPr>
          <w:rFonts w:ascii="Phetsarath OT" w:eastAsia="Phetsarath OT" w:hAnsi="Phetsarath OT" w:cs="Phetsarath OT"/>
          <w:strike/>
          <w:spacing w:val="-8"/>
          <w:sz w:val="24"/>
          <w:szCs w:val="24"/>
          <w:cs/>
          <w:lang w:val="pt-BR" w:bidi="lo-LA"/>
        </w:rPr>
        <w:t>​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​ລົງ​​ຈົດ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ໝາຍ</w:t>
      </w:r>
      <w:r w:rsidRPr="00D66CC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softHyphen/>
        <w:t>ເຫດ​ທາງ​ລັດ​ຖະ​ການ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D46C8" w:rsidRPr="00D66C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ເປັນຕົ້ນໄປ</w:t>
      </w:r>
      <w:r w:rsidRPr="00D66CC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0E8CFEB6" w14:textId="77777777" w:rsidR="00745C39" w:rsidRPr="00D66CC9" w:rsidRDefault="00F92355" w:rsidP="00B16CFF">
      <w:pPr>
        <w:spacing w:after="0" w:line="240" w:lineRule="auto"/>
        <w:ind w:left="426" w:firstLine="764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ບັບ​ນີ້ ປ່ຽນ​ແທນກົດ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ໝາຍ​ວ່າ​ດ້ວຍ​ການ​ບັນ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ຊີ ສະ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 xml:space="preserve">ບັບ​ເລກ​ທີ </w:t>
      </w:r>
      <w:r w:rsidR="00AD46C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47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/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ສພຊ</w:t>
      </w:r>
      <w:r w:rsidR="00D031DE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ລົງ​ວັນ​ທີ </w:t>
      </w:r>
      <w:r w:rsidR="00AD46C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26</w:t>
      </w:r>
      <w:r w:rsidRPr="00D66C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D46C8" w:rsidRPr="00D66CC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ທັນວາ 2013</w:t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521432EE" w14:textId="77777777" w:rsidR="00AD46C8" w:rsidRPr="00D66CC9" w:rsidRDefault="00AD46C8" w:rsidP="00B763A6">
      <w:pPr>
        <w:spacing w:after="0" w:line="360" w:lineRule="exact"/>
        <w:ind w:left="440" w:firstLine="1100"/>
        <w:jc w:val="thaiDistribute"/>
        <w:rPr>
          <w:rFonts w:ascii="Phetsarath OT" w:eastAsia="Phetsarath OT" w:hAnsi="Phetsarath OT"/>
          <w:sz w:val="24"/>
          <w:szCs w:val="24"/>
          <w:lang w:val="pt-BR"/>
        </w:rPr>
      </w:pPr>
    </w:p>
    <w:p w14:paraId="6BF2B1BF" w14:textId="77777777" w:rsidR="006E6859" w:rsidRPr="00D66CC9" w:rsidRDefault="00D74BDF" w:rsidP="00B763A6">
      <w:pPr>
        <w:spacing w:after="0" w:line="360" w:lineRule="exact"/>
        <w:ind w:left="440" w:firstLine="1100"/>
        <w:jc w:val="thaiDistribute"/>
        <w:rPr>
          <w:rFonts w:ascii="Phetsarath OT" w:eastAsia="Phetsarath OT" w:hAnsi="Phetsarath OT" w:cs="Phetsarath OT"/>
          <w:lang w:val="pt-BR"/>
        </w:rPr>
      </w:pP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  <w:r w:rsidRPr="00D66CC9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  <w:r w:rsidR="004949D3" w:rsidRPr="00D66CC9">
        <w:rPr>
          <w:rFonts w:ascii="Phetsarath OT" w:eastAsia="Phetsarath OT" w:hAnsi="Phetsarath OT" w:cs="Phetsarath OT" w:hint="cs"/>
          <w:sz w:val="28"/>
          <w:cs/>
          <w:lang w:val="pt-BR" w:bidi="lo-LA"/>
        </w:rPr>
        <w:t xml:space="preserve">  </w:t>
      </w:r>
      <w:r w:rsidR="00A86FB0" w:rsidRPr="00D66CC9">
        <w:rPr>
          <w:rFonts w:ascii="Phetsarath OT" w:eastAsia="Phetsarath OT" w:hAnsi="Phetsarath OT" w:cs="Phetsarath OT" w:hint="cs"/>
          <w:sz w:val="28"/>
          <w:cs/>
          <w:lang w:val="pt-BR" w:bidi="lo-LA"/>
        </w:rPr>
        <w:t xml:space="preserve">     </w:t>
      </w:r>
      <w:r w:rsidR="00624C21" w:rsidRPr="00D66CC9">
        <w:rPr>
          <w:rFonts w:ascii="Phetsarath OT" w:eastAsia="Phetsarath OT" w:hAnsi="Phetsarath OT" w:cs="Phetsarath OT" w:hint="cs"/>
          <w:sz w:val="28"/>
          <w:cs/>
          <w:lang w:val="pt-BR" w:bidi="lo-LA"/>
        </w:rPr>
        <w:t xml:space="preserve">   </w:t>
      </w:r>
      <w:r w:rsidR="00F92355"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ປະ</w:t>
      </w:r>
      <w:r w:rsidR="00F92355"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ທານ​ສະ</w:t>
      </w:r>
      <w:r w:rsidR="00F92355" w:rsidRPr="00D66CC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  <w:t>ພາ​ແຫ່ງ​ຊາດ</w:t>
      </w:r>
    </w:p>
    <w:sectPr w:rsidR="006E6859" w:rsidRPr="00D66CC9" w:rsidSect="00E377EF">
      <w:footerReference w:type="even" r:id="rId9"/>
      <w:footerReference w:type="default" r:id="rId10"/>
      <w:pgSz w:w="11906" w:h="16838" w:code="9"/>
      <w:pgMar w:top="1134" w:right="1134" w:bottom="1134" w:left="1701" w:header="720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71FE6" w14:textId="77777777" w:rsidR="002335A4" w:rsidRDefault="002335A4" w:rsidP="00D24AEA">
      <w:pPr>
        <w:spacing w:after="0" w:line="240" w:lineRule="auto"/>
      </w:pPr>
      <w:r>
        <w:separator/>
      </w:r>
    </w:p>
  </w:endnote>
  <w:endnote w:type="continuationSeparator" w:id="0">
    <w:p w14:paraId="33605B15" w14:textId="77777777" w:rsidR="002335A4" w:rsidRDefault="002335A4" w:rsidP="00D2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Unicode">
    <w:charset w:val="00"/>
    <w:family w:val="swiss"/>
    <w:pitch w:val="variable"/>
    <w:sig w:usb0="83000003" w:usb1="1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BA87C" w14:textId="77777777" w:rsidR="00F509A0" w:rsidRDefault="00F509A0" w:rsidP="00E25A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3CB46A3" w14:textId="77777777" w:rsidR="00F509A0" w:rsidRDefault="00F509A0" w:rsidP="00FC56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1A84" w14:textId="77777777" w:rsidR="00F509A0" w:rsidRPr="009F3F3B" w:rsidRDefault="00F509A0">
    <w:pPr>
      <w:pStyle w:val="Footer"/>
      <w:jc w:val="center"/>
      <w:rPr>
        <w:rFonts w:ascii="Phetsarath OT" w:eastAsia="Phetsarath OT" w:hAnsi="Phetsarath OT" w:cs="Phetsarath OT"/>
        <w:sz w:val="24"/>
        <w:szCs w:val="32"/>
      </w:rPr>
    </w:pPr>
    <w:r w:rsidRPr="009F3F3B">
      <w:rPr>
        <w:rFonts w:ascii="Phetsarath OT" w:eastAsia="Phetsarath OT" w:hAnsi="Phetsarath OT" w:cs="Phetsarath OT"/>
        <w:sz w:val="24"/>
        <w:szCs w:val="32"/>
      </w:rPr>
      <w:fldChar w:fldCharType="begin"/>
    </w:r>
    <w:r w:rsidRPr="009F3F3B">
      <w:rPr>
        <w:rFonts w:ascii="Phetsarath OT" w:eastAsia="Phetsarath OT" w:hAnsi="Phetsarath OT" w:cs="Phetsarath OT"/>
        <w:sz w:val="24"/>
        <w:szCs w:val="32"/>
      </w:rPr>
      <w:instrText xml:space="preserve"> PAGE   \* MERGEFORMAT </w:instrText>
    </w:r>
    <w:r w:rsidRPr="009F3F3B">
      <w:rPr>
        <w:rFonts w:ascii="Phetsarath OT" w:eastAsia="Phetsarath OT" w:hAnsi="Phetsarath OT" w:cs="Phetsarath OT"/>
        <w:sz w:val="24"/>
        <w:szCs w:val="32"/>
      </w:rPr>
      <w:fldChar w:fldCharType="separate"/>
    </w:r>
    <w:r>
      <w:rPr>
        <w:rFonts w:ascii="Phetsarath OT" w:eastAsia="Phetsarath OT" w:hAnsi="Phetsarath OT" w:cs="Phetsarath OT"/>
        <w:noProof/>
        <w:sz w:val="24"/>
        <w:szCs w:val="32"/>
      </w:rPr>
      <w:t>28</w:t>
    </w:r>
    <w:r w:rsidRPr="009F3F3B">
      <w:rPr>
        <w:rFonts w:ascii="Phetsarath OT" w:eastAsia="Phetsarath OT" w:hAnsi="Phetsarath OT" w:cs="Phetsarath OT"/>
        <w:noProof/>
        <w:sz w:val="24"/>
        <w:szCs w:val="32"/>
      </w:rPr>
      <w:fldChar w:fldCharType="end"/>
    </w:r>
  </w:p>
  <w:p w14:paraId="03272388" w14:textId="77777777" w:rsidR="00F509A0" w:rsidRDefault="00F509A0" w:rsidP="00FC56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73DC5" w14:textId="77777777" w:rsidR="002335A4" w:rsidRDefault="002335A4" w:rsidP="00D24AEA">
      <w:pPr>
        <w:spacing w:after="0" w:line="240" w:lineRule="auto"/>
      </w:pPr>
      <w:r>
        <w:separator/>
      </w:r>
    </w:p>
  </w:footnote>
  <w:footnote w:type="continuationSeparator" w:id="0">
    <w:p w14:paraId="5EF911B9" w14:textId="77777777" w:rsidR="002335A4" w:rsidRDefault="002335A4" w:rsidP="00D2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D45"/>
    <w:multiLevelType w:val="hybridMultilevel"/>
    <w:tmpl w:val="934C68B0"/>
    <w:lvl w:ilvl="0" w:tplc="0409000F">
      <w:start w:val="1"/>
      <w:numFmt w:val="decimal"/>
      <w:lvlText w:val="%1."/>
      <w:lvlJc w:val="left"/>
      <w:pPr>
        <w:ind w:left="2370" w:hanging="360"/>
      </w:p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2551CB9"/>
    <w:multiLevelType w:val="hybridMultilevel"/>
    <w:tmpl w:val="1D92B5F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7A57673"/>
    <w:multiLevelType w:val="hybridMultilevel"/>
    <w:tmpl w:val="3F6683A2"/>
    <w:lvl w:ilvl="0" w:tplc="8680741C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D57583"/>
    <w:multiLevelType w:val="hybridMultilevel"/>
    <w:tmpl w:val="28104950"/>
    <w:lvl w:ilvl="0" w:tplc="DB9C83D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3B5B65"/>
    <w:multiLevelType w:val="hybridMultilevel"/>
    <w:tmpl w:val="10088464"/>
    <w:lvl w:ilvl="0" w:tplc="FFFFFFFF">
      <w:start w:val="430"/>
      <w:numFmt w:val="bullet"/>
      <w:lvlText w:val="-"/>
      <w:lvlJc w:val="left"/>
      <w:pPr>
        <w:ind w:left="1713" w:hanging="360"/>
      </w:pPr>
      <w:rPr>
        <w:rFonts w:ascii="Phetsarath OT" w:eastAsia="Phetsarath OT" w:hAnsi="Phetsarath OT" w:cs="Phetsarath OT" w:hint="eastAsia"/>
      </w:rPr>
    </w:lvl>
    <w:lvl w:ilvl="1" w:tplc="ACA0FEB6">
      <w:numFmt w:val="bullet"/>
      <w:lvlText w:val="-"/>
      <w:lvlJc w:val="left"/>
      <w:pPr>
        <w:ind w:left="2508" w:hanging="435"/>
      </w:pPr>
      <w:rPr>
        <w:rFonts w:ascii="Saysettha Lao" w:eastAsia="Calibri" w:hAnsi="Saysettha Lao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9CE441F"/>
    <w:multiLevelType w:val="hybridMultilevel"/>
    <w:tmpl w:val="3828B938"/>
    <w:lvl w:ilvl="0" w:tplc="4AE6B296">
      <w:start w:val="1"/>
      <w:numFmt w:val="decimal"/>
      <w:lvlText w:val="%1."/>
      <w:lvlJc w:val="left"/>
      <w:pPr>
        <w:ind w:left="178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0B306A51"/>
    <w:multiLevelType w:val="hybridMultilevel"/>
    <w:tmpl w:val="F3440CA6"/>
    <w:lvl w:ilvl="0" w:tplc="0409000F">
      <w:start w:val="1"/>
      <w:numFmt w:val="decimal"/>
      <w:lvlText w:val="%1."/>
      <w:lvlJc w:val="left"/>
      <w:pPr>
        <w:ind w:left="2480" w:hanging="360"/>
      </w:pPr>
    </w:lvl>
    <w:lvl w:ilvl="1" w:tplc="04090019" w:tentative="1">
      <w:start w:val="1"/>
      <w:numFmt w:val="lowerLetter"/>
      <w:lvlText w:val="%2."/>
      <w:lvlJc w:val="left"/>
      <w:pPr>
        <w:ind w:left="3200" w:hanging="360"/>
      </w:pPr>
    </w:lvl>
    <w:lvl w:ilvl="2" w:tplc="0409001B" w:tentative="1">
      <w:start w:val="1"/>
      <w:numFmt w:val="lowerRoman"/>
      <w:lvlText w:val="%3."/>
      <w:lvlJc w:val="right"/>
      <w:pPr>
        <w:ind w:left="3920" w:hanging="180"/>
      </w:pPr>
    </w:lvl>
    <w:lvl w:ilvl="3" w:tplc="0409000F" w:tentative="1">
      <w:start w:val="1"/>
      <w:numFmt w:val="decimal"/>
      <w:lvlText w:val="%4."/>
      <w:lvlJc w:val="left"/>
      <w:pPr>
        <w:ind w:left="4640" w:hanging="360"/>
      </w:pPr>
    </w:lvl>
    <w:lvl w:ilvl="4" w:tplc="04090019" w:tentative="1">
      <w:start w:val="1"/>
      <w:numFmt w:val="lowerLetter"/>
      <w:lvlText w:val="%5."/>
      <w:lvlJc w:val="left"/>
      <w:pPr>
        <w:ind w:left="5360" w:hanging="360"/>
      </w:pPr>
    </w:lvl>
    <w:lvl w:ilvl="5" w:tplc="0409001B" w:tentative="1">
      <w:start w:val="1"/>
      <w:numFmt w:val="lowerRoman"/>
      <w:lvlText w:val="%6."/>
      <w:lvlJc w:val="right"/>
      <w:pPr>
        <w:ind w:left="6080" w:hanging="180"/>
      </w:pPr>
    </w:lvl>
    <w:lvl w:ilvl="6" w:tplc="0409000F" w:tentative="1">
      <w:start w:val="1"/>
      <w:numFmt w:val="decimal"/>
      <w:lvlText w:val="%7."/>
      <w:lvlJc w:val="left"/>
      <w:pPr>
        <w:ind w:left="6800" w:hanging="360"/>
      </w:pPr>
    </w:lvl>
    <w:lvl w:ilvl="7" w:tplc="04090019" w:tentative="1">
      <w:start w:val="1"/>
      <w:numFmt w:val="lowerLetter"/>
      <w:lvlText w:val="%8."/>
      <w:lvlJc w:val="left"/>
      <w:pPr>
        <w:ind w:left="7520" w:hanging="360"/>
      </w:pPr>
    </w:lvl>
    <w:lvl w:ilvl="8" w:tplc="040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7" w15:restartNumberingAfterBreak="0">
    <w:nsid w:val="0D5359E7"/>
    <w:multiLevelType w:val="hybridMultilevel"/>
    <w:tmpl w:val="66BE2258"/>
    <w:lvl w:ilvl="0" w:tplc="E6747CDA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89673E"/>
    <w:multiLevelType w:val="hybridMultilevel"/>
    <w:tmpl w:val="E466DC72"/>
    <w:lvl w:ilvl="0" w:tplc="CB54C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0F625259"/>
    <w:multiLevelType w:val="hybridMultilevel"/>
    <w:tmpl w:val="E168EC32"/>
    <w:lvl w:ilvl="0" w:tplc="FC0C1DA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275737"/>
    <w:multiLevelType w:val="hybridMultilevel"/>
    <w:tmpl w:val="37EA9B2E"/>
    <w:lvl w:ilvl="0" w:tplc="B0E83290">
      <w:start w:val="1"/>
      <w:numFmt w:val="decimal"/>
      <w:lvlText w:val="%1."/>
      <w:lvlJc w:val="left"/>
      <w:pPr>
        <w:ind w:left="1800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06D4CAB"/>
    <w:multiLevelType w:val="hybridMultilevel"/>
    <w:tmpl w:val="B39ABCE6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CC2092"/>
    <w:multiLevelType w:val="hybridMultilevel"/>
    <w:tmpl w:val="B7642E16"/>
    <w:lvl w:ilvl="0" w:tplc="5F4C7FAC">
      <w:start w:val="1"/>
      <w:numFmt w:val="decimal"/>
      <w:lvlText w:val="%1."/>
      <w:lvlJc w:val="left"/>
      <w:pPr>
        <w:ind w:left="1713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11063C80"/>
    <w:multiLevelType w:val="hybridMultilevel"/>
    <w:tmpl w:val="86D2B1D2"/>
    <w:lvl w:ilvl="0" w:tplc="7598CF34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4011CD"/>
    <w:multiLevelType w:val="hybridMultilevel"/>
    <w:tmpl w:val="56824986"/>
    <w:lvl w:ilvl="0" w:tplc="0409000F">
      <w:start w:val="1"/>
      <w:numFmt w:val="decimal"/>
      <w:lvlText w:val="%1."/>
      <w:lvlJc w:val="left"/>
      <w:pPr>
        <w:ind w:left="2480" w:hanging="360"/>
      </w:pPr>
    </w:lvl>
    <w:lvl w:ilvl="1" w:tplc="04090019" w:tentative="1">
      <w:start w:val="1"/>
      <w:numFmt w:val="lowerLetter"/>
      <w:lvlText w:val="%2."/>
      <w:lvlJc w:val="left"/>
      <w:pPr>
        <w:ind w:left="3200" w:hanging="360"/>
      </w:pPr>
    </w:lvl>
    <w:lvl w:ilvl="2" w:tplc="0409001B" w:tentative="1">
      <w:start w:val="1"/>
      <w:numFmt w:val="lowerRoman"/>
      <w:lvlText w:val="%3."/>
      <w:lvlJc w:val="right"/>
      <w:pPr>
        <w:ind w:left="3920" w:hanging="180"/>
      </w:pPr>
    </w:lvl>
    <w:lvl w:ilvl="3" w:tplc="0409000F" w:tentative="1">
      <w:start w:val="1"/>
      <w:numFmt w:val="decimal"/>
      <w:lvlText w:val="%4."/>
      <w:lvlJc w:val="left"/>
      <w:pPr>
        <w:ind w:left="4640" w:hanging="360"/>
      </w:pPr>
    </w:lvl>
    <w:lvl w:ilvl="4" w:tplc="04090019" w:tentative="1">
      <w:start w:val="1"/>
      <w:numFmt w:val="lowerLetter"/>
      <w:lvlText w:val="%5."/>
      <w:lvlJc w:val="left"/>
      <w:pPr>
        <w:ind w:left="5360" w:hanging="360"/>
      </w:pPr>
    </w:lvl>
    <w:lvl w:ilvl="5" w:tplc="0409001B" w:tentative="1">
      <w:start w:val="1"/>
      <w:numFmt w:val="lowerRoman"/>
      <w:lvlText w:val="%6."/>
      <w:lvlJc w:val="right"/>
      <w:pPr>
        <w:ind w:left="6080" w:hanging="180"/>
      </w:pPr>
    </w:lvl>
    <w:lvl w:ilvl="6" w:tplc="0409000F" w:tentative="1">
      <w:start w:val="1"/>
      <w:numFmt w:val="decimal"/>
      <w:lvlText w:val="%7."/>
      <w:lvlJc w:val="left"/>
      <w:pPr>
        <w:ind w:left="6800" w:hanging="360"/>
      </w:pPr>
    </w:lvl>
    <w:lvl w:ilvl="7" w:tplc="04090019" w:tentative="1">
      <w:start w:val="1"/>
      <w:numFmt w:val="lowerLetter"/>
      <w:lvlText w:val="%8."/>
      <w:lvlJc w:val="left"/>
      <w:pPr>
        <w:ind w:left="7520" w:hanging="360"/>
      </w:pPr>
    </w:lvl>
    <w:lvl w:ilvl="8" w:tplc="040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5" w15:restartNumberingAfterBreak="0">
    <w:nsid w:val="22BC40AC"/>
    <w:multiLevelType w:val="hybridMultilevel"/>
    <w:tmpl w:val="8990FA78"/>
    <w:lvl w:ilvl="0" w:tplc="7598CF34">
      <w:start w:val="1"/>
      <w:numFmt w:val="decimal"/>
      <w:lvlText w:val="%1."/>
      <w:lvlJc w:val="left"/>
      <w:pPr>
        <w:tabs>
          <w:tab w:val="num" w:pos="450"/>
        </w:tabs>
        <w:ind w:left="189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C21536"/>
    <w:multiLevelType w:val="hybridMultilevel"/>
    <w:tmpl w:val="311EACE6"/>
    <w:lvl w:ilvl="0" w:tplc="9BB6168A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val="pt-BR"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FA2852"/>
    <w:multiLevelType w:val="hybridMultilevel"/>
    <w:tmpl w:val="25C8B4F0"/>
    <w:lvl w:ilvl="0" w:tplc="7598CF34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137EB9"/>
    <w:multiLevelType w:val="multilevel"/>
    <w:tmpl w:val="C512C8DC"/>
    <w:lvl w:ilvl="0">
      <w:start w:val="1"/>
      <w:numFmt w:val="decimal"/>
      <w:lvlText w:val="%1."/>
      <w:lvlJc w:val="left"/>
      <w:pPr>
        <w:ind w:left="2370" w:hanging="360"/>
      </w:pPr>
    </w:lvl>
    <w:lvl w:ilvl="1">
      <w:start w:val="1"/>
      <w:numFmt w:val="decimal"/>
      <w:isLgl/>
      <w:lvlText w:val="%1.%2."/>
      <w:lvlJc w:val="left"/>
      <w:pPr>
        <w:ind w:left="27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0" w:hanging="2160"/>
      </w:pPr>
      <w:rPr>
        <w:rFonts w:hint="default"/>
      </w:rPr>
    </w:lvl>
  </w:abstractNum>
  <w:abstractNum w:abstractNumId="19" w15:restartNumberingAfterBreak="0">
    <w:nsid w:val="31402164"/>
    <w:multiLevelType w:val="hybridMultilevel"/>
    <w:tmpl w:val="42F894A8"/>
    <w:lvl w:ilvl="0" w:tplc="ADEE0618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F2980"/>
    <w:multiLevelType w:val="hybridMultilevel"/>
    <w:tmpl w:val="988CBACC"/>
    <w:lvl w:ilvl="0" w:tplc="7598CF34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6847FE"/>
    <w:multiLevelType w:val="hybridMultilevel"/>
    <w:tmpl w:val="1DF49946"/>
    <w:lvl w:ilvl="0" w:tplc="C1149248">
      <w:start w:val="1"/>
      <w:numFmt w:val="decimal"/>
      <w:lvlText w:val="%1."/>
      <w:lvlJc w:val="left"/>
      <w:pPr>
        <w:tabs>
          <w:tab w:val="num" w:pos="-229"/>
        </w:tabs>
        <w:ind w:left="1211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7314B"/>
    <w:multiLevelType w:val="hybridMultilevel"/>
    <w:tmpl w:val="7A7448C2"/>
    <w:lvl w:ilvl="0" w:tplc="CA6C4B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8E262A8"/>
    <w:multiLevelType w:val="hybridMultilevel"/>
    <w:tmpl w:val="1646DE14"/>
    <w:lvl w:ilvl="0" w:tplc="CA6C4B7A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002C0"/>
    <w:multiLevelType w:val="hybridMultilevel"/>
    <w:tmpl w:val="63C273E4"/>
    <w:lvl w:ilvl="0" w:tplc="CB54C914">
      <w:start w:val="1"/>
      <w:numFmt w:val="decimal"/>
      <w:lvlText w:val="%1.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0236C"/>
    <w:multiLevelType w:val="hybridMultilevel"/>
    <w:tmpl w:val="37DC4B70"/>
    <w:lvl w:ilvl="0" w:tplc="7598CF34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C3FC1"/>
    <w:multiLevelType w:val="hybridMultilevel"/>
    <w:tmpl w:val="3920ED0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43E31DB7"/>
    <w:multiLevelType w:val="hybridMultilevel"/>
    <w:tmpl w:val="7820E0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43F13190"/>
    <w:multiLevelType w:val="hybridMultilevel"/>
    <w:tmpl w:val="1DCA4064"/>
    <w:lvl w:ilvl="0" w:tplc="C972AE5A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B5241B"/>
    <w:multiLevelType w:val="hybridMultilevel"/>
    <w:tmpl w:val="BCB85CA4"/>
    <w:lvl w:ilvl="0" w:tplc="7598CF34">
      <w:start w:val="1"/>
      <w:numFmt w:val="decimal"/>
      <w:lvlText w:val="%1."/>
      <w:lvlJc w:val="left"/>
      <w:pPr>
        <w:tabs>
          <w:tab w:val="num" w:pos="6150"/>
        </w:tabs>
        <w:ind w:left="75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590"/>
        </w:tabs>
        <w:ind w:left="7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10"/>
        </w:tabs>
        <w:ind w:left="8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30"/>
        </w:tabs>
        <w:ind w:left="9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750"/>
        </w:tabs>
        <w:ind w:left="9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470"/>
        </w:tabs>
        <w:ind w:left="10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190"/>
        </w:tabs>
        <w:ind w:left="11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910"/>
        </w:tabs>
        <w:ind w:left="11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630"/>
        </w:tabs>
        <w:ind w:left="12630" w:hanging="180"/>
      </w:pPr>
    </w:lvl>
  </w:abstractNum>
  <w:abstractNum w:abstractNumId="30" w15:restartNumberingAfterBreak="0">
    <w:nsid w:val="4DD94F54"/>
    <w:multiLevelType w:val="hybridMultilevel"/>
    <w:tmpl w:val="1738FF8E"/>
    <w:lvl w:ilvl="0" w:tplc="ADEE0618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C85494"/>
    <w:multiLevelType w:val="hybridMultilevel"/>
    <w:tmpl w:val="6CE05720"/>
    <w:lvl w:ilvl="0" w:tplc="02BE6FBA">
      <w:start w:val="1"/>
      <w:numFmt w:val="decimal"/>
      <w:lvlText w:val="%1."/>
      <w:lvlJc w:val="left"/>
      <w:pPr>
        <w:ind w:left="248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200" w:hanging="360"/>
      </w:pPr>
    </w:lvl>
    <w:lvl w:ilvl="2" w:tplc="0409001B" w:tentative="1">
      <w:start w:val="1"/>
      <w:numFmt w:val="lowerRoman"/>
      <w:lvlText w:val="%3."/>
      <w:lvlJc w:val="right"/>
      <w:pPr>
        <w:ind w:left="3920" w:hanging="180"/>
      </w:pPr>
    </w:lvl>
    <w:lvl w:ilvl="3" w:tplc="0409000F" w:tentative="1">
      <w:start w:val="1"/>
      <w:numFmt w:val="decimal"/>
      <w:lvlText w:val="%4."/>
      <w:lvlJc w:val="left"/>
      <w:pPr>
        <w:ind w:left="4640" w:hanging="360"/>
      </w:pPr>
    </w:lvl>
    <w:lvl w:ilvl="4" w:tplc="04090019" w:tentative="1">
      <w:start w:val="1"/>
      <w:numFmt w:val="lowerLetter"/>
      <w:lvlText w:val="%5."/>
      <w:lvlJc w:val="left"/>
      <w:pPr>
        <w:ind w:left="5360" w:hanging="360"/>
      </w:pPr>
    </w:lvl>
    <w:lvl w:ilvl="5" w:tplc="0409001B" w:tentative="1">
      <w:start w:val="1"/>
      <w:numFmt w:val="lowerRoman"/>
      <w:lvlText w:val="%6."/>
      <w:lvlJc w:val="right"/>
      <w:pPr>
        <w:ind w:left="6080" w:hanging="180"/>
      </w:pPr>
    </w:lvl>
    <w:lvl w:ilvl="6" w:tplc="0409000F" w:tentative="1">
      <w:start w:val="1"/>
      <w:numFmt w:val="decimal"/>
      <w:lvlText w:val="%7."/>
      <w:lvlJc w:val="left"/>
      <w:pPr>
        <w:ind w:left="6800" w:hanging="360"/>
      </w:pPr>
    </w:lvl>
    <w:lvl w:ilvl="7" w:tplc="04090019" w:tentative="1">
      <w:start w:val="1"/>
      <w:numFmt w:val="lowerLetter"/>
      <w:lvlText w:val="%8."/>
      <w:lvlJc w:val="left"/>
      <w:pPr>
        <w:ind w:left="7520" w:hanging="360"/>
      </w:pPr>
    </w:lvl>
    <w:lvl w:ilvl="8" w:tplc="040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2" w15:restartNumberingAfterBreak="0">
    <w:nsid w:val="5A216328"/>
    <w:multiLevelType w:val="hybridMultilevel"/>
    <w:tmpl w:val="B97E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8E5D18">
      <w:start w:val="1"/>
      <w:numFmt w:val="decimal"/>
      <w:lvlText w:val="%2."/>
      <w:lvlJc w:val="left"/>
      <w:pPr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43EEA"/>
    <w:multiLevelType w:val="hybridMultilevel"/>
    <w:tmpl w:val="9534907E"/>
    <w:lvl w:ilvl="0" w:tplc="B9265ACC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737CA1"/>
    <w:multiLevelType w:val="hybridMultilevel"/>
    <w:tmpl w:val="CD9EE5CA"/>
    <w:lvl w:ilvl="0" w:tplc="F9EC7876">
      <w:start w:val="1"/>
      <w:numFmt w:val="decimal"/>
      <w:lvlText w:val="%1."/>
      <w:lvlJc w:val="left"/>
      <w:pPr>
        <w:ind w:left="1080" w:hanging="360"/>
      </w:pPr>
      <w:rPr>
        <w:strike w:val="0"/>
        <w:color w:val="00000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17214B5"/>
    <w:multiLevelType w:val="hybridMultilevel"/>
    <w:tmpl w:val="B72CA75E"/>
    <w:lvl w:ilvl="0" w:tplc="3696A252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F61886"/>
    <w:multiLevelType w:val="hybridMultilevel"/>
    <w:tmpl w:val="CD9EE5CA"/>
    <w:lvl w:ilvl="0" w:tplc="F9EC7876">
      <w:start w:val="1"/>
      <w:numFmt w:val="decimal"/>
      <w:lvlText w:val="%1."/>
      <w:lvlJc w:val="left"/>
      <w:pPr>
        <w:ind w:left="1080" w:hanging="360"/>
      </w:pPr>
      <w:rPr>
        <w:strike w:val="0"/>
        <w:color w:val="00000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611793A"/>
    <w:multiLevelType w:val="hybridMultilevel"/>
    <w:tmpl w:val="CD9EE5CA"/>
    <w:lvl w:ilvl="0" w:tplc="F9EC7876">
      <w:start w:val="1"/>
      <w:numFmt w:val="decimal"/>
      <w:lvlText w:val="%1."/>
      <w:lvlJc w:val="left"/>
      <w:pPr>
        <w:ind w:left="1080" w:hanging="360"/>
      </w:pPr>
      <w:rPr>
        <w:strike w:val="0"/>
        <w:color w:val="00000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7D77FA5"/>
    <w:multiLevelType w:val="hybridMultilevel"/>
    <w:tmpl w:val="C87244D4"/>
    <w:lvl w:ilvl="0" w:tplc="0CD83C5C">
      <w:start w:val="1"/>
      <w:numFmt w:val="bullet"/>
      <w:lvlText w:val="­"/>
      <w:lvlJc w:val="left"/>
      <w:pPr>
        <w:ind w:left="1713" w:hanging="360"/>
      </w:pPr>
      <w:rPr>
        <w:rFonts w:ascii="Saysettha Unicode" w:hAnsi="Saysettha Unicode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7F14865"/>
    <w:multiLevelType w:val="hybridMultilevel"/>
    <w:tmpl w:val="0AF6CD62"/>
    <w:lvl w:ilvl="0" w:tplc="9E2220F2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6515F9"/>
    <w:multiLevelType w:val="hybridMultilevel"/>
    <w:tmpl w:val="AEC2C21A"/>
    <w:lvl w:ilvl="0" w:tplc="FC804862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BC36CFC"/>
    <w:multiLevelType w:val="multilevel"/>
    <w:tmpl w:val="BA5830E8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42" w15:restartNumberingAfterBreak="0">
    <w:nsid w:val="6F0F6F33"/>
    <w:multiLevelType w:val="hybridMultilevel"/>
    <w:tmpl w:val="2E54C9BA"/>
    <w:lvl w:ilvl="0" w:tplc="0ADAC758">
      <w:start w:val="1"/>
      <w:numFmt w:val="decimal"/>
      <w:lvlText w:val="´¾©ª¾ %1"/>
      <w:lvlJc w:val="left"/>
      <w:pPr>
        <w:ind w:left="1353" w:hanging="360"/>
      </w:pPr>
      <w:rPr>
        <w:rFonts w:hint="default"/>
        <w:b/>
        <w:bCs/>
        <w:color w:val="auto"/>
      </w:rPr>
    </w:lvl>
    <w:lvl w:ilvl="1" w:tplc="9DD8D93A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  <w:b w:val="0"/>
        <w:bCs w:val="0"/>
        <w:strike w:val="0"/>
        <w:color w:val="auto"/>
      </w:rPr>
    </w:lvl>
    <w:lvl w:ilvl="2" w:tplc="FFFFFFFF">
      <w:start w:val="430"/>
      <w:numFmt w:val="bullet"/>
      <w:lvlText w:val="-"/>
      <w:lvlJc w:val="left"/>
      <w:pPr>
        <w:ind w:left="2340" w:hanging="360"/>
      </w:pPr>
      <w:rPr>
        <w:rFonts w:ascii="Phetsarath OT" w:eastAsia="Phetsarath OT" w:hAnsi="Phetsarath OT" w:cs="Phetsarath OT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163C5"/>
    <w:multiLevelType w:val="hybridMultilevel"/>
    <w:tmpl w:val="90047968"/>
    <w:lvl w:ilvl="0" w:tplc="0409000F">
      <w:start w:val="1"/>
      <w:numFmt w:val="decimal"/>
      <w:lvlText w:val="%1."/>
      <w:lvlJc w:val="left"/>
      <w:pPr>
        <w:ind w:left="2370" w:hanging="360"/>
      </w:p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44" w15:restartNumberingAfterBreak="0">
    <w:nsid w:val="714371B5"/>
    <w:multiLevelType w:val="hybridMultilevel"/>
    <w:tmpl w:val="0802B748"/>
    <w:lvl w:ilvl="0" w:tplc="7598CF34">
      <w:start w:val="1"/>
      <w:numFmt w:val="decimal"/>
      <w:lvlText w:val="%1."/>
      <w:lvlJc w:val="left"/>
      <w:pPr>
        <w:tabs>
          <w:tab w:val="num" w:pos="1330"/>
        </w:tabs>
        <w:ind w:left="277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D04C67"/>
    <w:multiLevelType w:val="hybridMultilevel"/>
    <w:tmpl w:val="36EC5C50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C97ADD84">
      <w:start w:val="1"/>
      <w:numFmt w:val="decimal"/>
      <w:lvlText w:val="%2."/>
      <w:lvlJc w:val="left"/>
      <w:pPr>
        <w:ind w:left="2433" w:hanging="360"/>
      </w:pPr>
      <w:rPr>
        <w:rFonts w:hint="default"/>
        <w:lang w:bidi="lo-LA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6" w15:restartNumberingAfterBreak="0">
    <w:nsid w:val="757F48A4"/>
    <w:multiLevelType w:val="hybridMultilevel"/>
    <w:tmpl w:val="A13A9D1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D3781A94">
      <w:start w:val="1"/>
      <w:numFmt w:val="decimal"/>
      <w:lvlText w:val="%2."/>
      <w:lvlJc w:val="left"/>
      <w:pPr>
        <w:ind w:left="2433" w:hanging="360"/>
      </w:pPr>
      <w:rPr>
        <w:rFonts w:hint="default"/>
        <w:lang w:bidi="lo-LA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 w15:restartNumberingAfterBreak="0">
    <w:nsid w:val="784C4583"/>
    <w:multiLevelType w:val="multilevel"/>
    <w:tmpl w:val="DC74F70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48" w15:restartNumberingAfterBreak="0">
    <w:nsid w:val="78B205AA"/>
    <w:multiLevelType w:val="hybridMultilevel"/>
    <w:tmpl w:val="7E10A00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CB54C914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9" w15:restartNumberingAfterBreak="0">
    <w:nsid w:val="7A55723C"/>
    <w:multiLevelType w:val="multilevel"/>
    <w:tmpl w:val="57CA4AC8"/>
    <w:lvl w:ilvl="0">
      <w:start w:val="1"/>
      <w:numFmt w:val="decimal"/>
      <w:lvlText w:val="%1."/>
      <w:lvlJc w:val="left"/>
      <w:pPr>
        <w:ind w:left="1428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3" w:hanging="1800"/>
      </w:pPr>
      <w:rPr>
        <w:rFonts w:hint="default"/>
      </w:rPr>
    </w:lvl>
  </w:abstractNum>
  <w:num w:numId="1" w16cid:durableId="815144496">
    <w:abstractNumId w:val="4"/>
  </w:num>
  <w:num w:numId="2" w16cid:durableId="1427579701">
    <w:abstractNumId w:val="38"/>
  </w:num>
  <w:num w:numId="3" w16cid:durableId="1850371078">
    <w:abstractNumId w:val="49"/>
  </w:num>
  <w:num w:numId="4" w16cid:durableId="1797554092">
    <w:abstractNumId w:val="32"/>
  </w:num>
  <w:num w:numId="5" w16cid:durableId="1058093246">
    <w:abstractNumId w:val="34"/>
  </w:num>
  <w:num w:numId="6" w16cid:durableId="442116978">
    <w:abstractNumId w:val="42"/>
  </w:num>
  <w:num w:numId="7" w16cid:durableId="1561745866">
    <w:abstractNumId w:val="45"/>
  </w:num>
  <w:num w:numId="8" w16cid:durableId="1581134955">
    <w:abstractNumId w:val="46"/>
  </w:num>
  <w:num w:numId="9" w16cid:durableId="729574422">
    <w:abstractNumId w:val="48"/>
  </w:num>
  <w:num w:numId="10" w16cid:durableId="1374427954">
    <w:abstractNumId w:val="24"/>
  </w:num>
  <w:num w:numId="11" w16cid:durableId="29309726">
    <w:abstractNumId w:val="26"/>
  </w:num>
  <w:num w:numId="12" w16cid:durableId="489374760">
    <w:abstractNumId w:val="5"/>
  </w:num>
  <w:num w:numId="13" w16cid:durableId="2096048211">
    <w:abstractNumId w:val="12"/>
  </w:num>
  <w:num w:numId="14" w16cid:durableId="1073699130">
    <w:abstractNumId w:val="10"/>
  </w:num>
  <w:num w:numId="15" w16cid:durableId="1186745293">
    <w:abstractNumId w:val="1"/>
  </w:num>
  <w:num w:numId="16" w16cid:durableId="789396219">
    <w:abstractNumId w:val="23"/>
  </w:num>
  <w:num w:numId="17" w16cid:durableId="1882474711">
    <w:abstractNumId w:val="27"/>
  </w:num>
  <w:num w:numId="18" w16cid:durableId="496851411">
    <w:abstractNumId w:val="22"/>
  </w:num>
  <w:num w:numId="19" w16cid:durableId="1215388807">
    <w:abstractNumId w:val="29"/>
  </w:num>
  <w:num w:numId="20" w16cid:durableId="2085253406">
    <w:abstractNumId w:val="25"/>
  </w:num>
  <w:num w:numId="21" w16cid:durableId="1253053240">
    <w:abstractNumId w:val="11"/>
  </w:num>
  <w:num w:numId="22" w16cid:durableId="241062791">
    <w:abstractNumId w:val="2"/>
  </w:num>
  <w:num w:numId="23" w16cid:durableId="641811504">
    <w:abstractNumId w:val="13"/>
  </w:num>
  <w:num w:numId="24" w16cid:durableId="874930047">
    <w:abstractNumId w:val="15"/>
  </w:num>
  <w:num w:numId="25" w16cid:durableId="1188526863">
    <w:abstractNumId w:val="44"/>
  </w:num>
  <w:num w:numId="26" w16cid:durableId="1309869898">
    <w:abstractNumId w:val="40"/>
  </w:num>
  <w:num w:numId="27" w16cid:durableId="1106654315">
    <w:abstractNumId w:val="7"/>
  </w:num>
  <w:num w:numId="28" w16cid:durableId="446394012">
    <w:abstractNumId w:val="17"/>
  </w:num>
  <w:num w:numId="29" w16cid:durableId="909970525">
    <w:abstractNumId w:val="35"/>
  </w:num>
  <w:num w:numId="30" w16cid:durableId="1982404">
    <w:abstractNumId w:val="33"/>
  </w:num>
  <w:num w:numId="31" w16cid:durableId="2140296965">
    <w:abstractNumId w:val="20"/>
  </w:num>
  <w:num w:numId="32" w16cid:durableId="897545581">
    <w:abstractNumId w:val="3"/>
  </w:num>
  <w:num w:numId="33" w16cid:durableId="466820291">
    <w:abstractNumId w:val="21"/>
  </w:num>
  <w:num w:numId="34" w16cid:durableId="570425902">
    <w:abstractNumId w:val="28"/>
  </w:num>
  <w:num w:numId="35" w16cid:durableId="1294747061">
    <w:abstractNumId w:val="39"/>
  </w:num>
  <w:num w:numId="36" w16cid:durableId="1665665157">
    <w:abstractNumId w:val="9"/>
  </w:num>
  <w:num w:numId="37" w16cid:durableId="3753845">
    <w:abstractNumId w:val="30"/>
  </w:num>
  <w:num w:numId="38" w16cid:durableId="277832798">
    <w:abstractNumId w:val="16"/>
  </w:num>
  <w:num w:numId="39" w16cid:durableId="646085380">
    <w:abstractNumId w:val="19"/>
  </w:num>
  <w:num w:numId="40" w16cid:durableId="344207649">
    <w:abstractNumId w:val="31"/>
  </w:num>
  <w:num w:numId="41" w16cid:durableId="67385740">
    <w:abstractNumId w:val="6"/>
  </w:num>
  <w:num w:numId="42" w16cid:durableId="26570277">
    <w:abstractNumId w:val="18"/>
  </w:num>
  <w:num w:numId="43" w16cid:durableId="1075981356">
    <w:abstractNumId w:val="14"/>
  </w:num>
  <w:num w:numId="44" w16cid:durableId="1270160791">
    <w:abstractNumId w:val="43"/>
  </w:num>
  <w:num w:numId="45" w16cid:durableId="1363364490">
    <w:abstractNumId w:val="0"/>
  </w:num>
  <w:num w:numId="46" w16cid:durableId="1135370490">
    <w:abstractNumId w:val="8"/>
  </w:num>
  <w:num w:numId="47" w16cid:durableId="505369122">
    <w:abstractNumId w:val="37"/>
  </w:num>
  <w:num w:numId="48" w16cid:durableId="562250778">
    <w:abstractNumId w:val="41"/>
  </w:num>
  <w:num w:numId="49" w16cid:durableId="1631327371">
    <w:abstractNumId w:val="47"/>
  </w:num>
  <w:num w:numId="50" w16cid:durableId="1407144160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ttachedTemplate r:id="rId1"/>
  <w:defaultTabStop w:val="720"/>
  <w:characterSpacingControl w:val="doNotCompress"/>
  <w:hdrShapeDefaults>
    <o:shapedefaults v:ext="edit" spidmax="2050" style="mso-position-horizont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31"/>
    <w:rsid w:val="00000E97"/>
    <w:rsid w:val="000018BD"/>
    <w:rsid w:val="000022AF"/>
    <w:rsid w:val="00002B9A"/>
    <w:rsid w:val="00002E22"/>
    <w:rsid w:val="000035C1"/>
    <w:rsid w:val="0000384D"/>
    <w:rsid w:val="00004217"/>
    <w:rsid w:val="000054C9"/>
    <w:rsid w:val="000069B3"/>
    <w:rsid w:val="000101FA"/>
    <w:rsid w:val="00010FB9"/>
    <w:rsid w:val="00011980"/>
    <w:rsid w:val="00011E85"/>
    <w:rsid w:val="00011FFB"/>
    <w:rsid w:val="000161F2"/>
    <w:rsid w:val="00017AD7"/>
    <w:rsid w:val="00017D80"/>
    <w:rsid w:val="00021E7A"/>
    <w:rsid w:val="000230F0"/>
    <w:rsid w:val="0002405E"/>
    <w:rsid w:val="000241DE"/>
    <w:rsid w:val="00024F98"/>
    <w:rsid w:val="00025AC5"/>
    <w:rsid w:val="000269C3"/>
    <w:rsid w:val="0003004B"/>
    <w:rsid w:val="00030DF7"/>
    <w:rsid w:val="000312C1"/>
    <w:rsid w:val="00034196"/>
    <w:rsid w:val="0003699B"/>
    <w:rsid w:val="000374B6"/>
    <w:rsid w:val="00037F20"/>
    <w:rsid w:val="00042497"/>
    <w:rsid w:val="000442D2"/>
    <w:rsid w:val="0004541D"/>
    <w:rsid w:val="00046C3D"/>
    <w:rsid w:val="00050E7D"/>
    <w:rsid w:val="00050EB2"/>
    <w:rsid w:val="00051055"/>
    <w:rsid w:val="0005125A"/>
    <w:rsid w:val="00051649"/>
    <w:rsid w:val="00051B4E"/>
    <w:rsid w:val="00052F2E"/>
    <w:rsid w:val="00053765"/>
    <w:rsid w:val="00053BA2"/>
    <w:rsid w:val="00054C6F"/>
    <w:rsid w:val="00054CE9"/>
    <w:rsid w:val="0005530D"/>
    <w:rsid w:val="000571D4"/>
    <w:rsid w:val="00061019"/>
    <w:rsid w:val="000615D2"/>
    <w:rsid w:val="00062178"/>
    <w:rsid w:val="000624AA"/>
    <w:rsid w:val="00064D3D"/>
    <w:rsid w:val="00065321"/>
    <w:rsid w:val="00065D61"/>
    <w:rsid w:val="00067E75"/>
    <w:rsid w:val="00067F75"/>
    <w:rsid w:val="00070301"/>
    <w:rsid w:val="00070BC1"/>
    <w:rsid w:val="00070CCC"/>
    <w:rsid w:val="00070F5A"/>
    <w:rsid w:val="00071211"/>
    <w:rsid w:val="00073B19"/>
    <w:rsid w:val="000740CD"/>
    <w:rsid w:val="00074D31"/>
    <w:rsid w:val="0007558C"/>
    <w:rsid w:val="00075F78"/>
    <w:rsid w:val="0007630C"/>
    <w:rsid w:val="000771D1"/>
    <w:rsid w:val="00077790"/>
    <w:rsid w:val="000807DC"/>
    <w:rsid w:val="00081364"/>
    <w:rsid w:val="00081397"/>
    <w:rsid w:val="00081E0A"/>
    <w:rsid w:val="000822C9"/>
    <w:rsid w:val="00082C86"/>
    <w:rsid w:val="00082D4B"/>
    <w:rsid w:val="00082E8B"/>
    <w:rsid w:val="000838B7"/>
    <w:rsid w:val="00084122"/>
    <w:rsid w:val="00085BC4"/>
    <w:rsid w:val="00085ED8"/>
    <w:rsid w:val="00086241"/>
    <w:rsid w:val="0008648A"/>
    <w:rsid w:val="00086968"/>
    <w:rsid w:val="00087E11"/>
    <w:rsid w:val="0009088C"/>
    <w:rsid w:val="000930D4"/>
    <w:rsid w:val="00093B96"/>
    <w:rsid w:val="00093DFD"/>
    <w:rsid w:val="000954D4"/>
    <w:rsid w:val="0009576A"/>
    <w:rsid w:val="000958FB"/>
    <w:rsid w:val="00096471"/>
    <w:rsid w:val="000A12A6"/>
    <w:rsid w:val="000A1714"/>
    <w:rsid w:val="000A1C71"/>
    <w:rsid w:val="000A1F04"/>
    <w:rsid w:val="000A222A"/>
    <w:rsid w:val="000A3306"/>
    <w:rsid w:val="000A5A9C"/>
    <w:rsid w:val="000A7459"/>
    <w:rsid w:val="000A74C5"/>
    <w:rsid w:val="000B009F"/>
    <w:rsid w:val="000B0495"/>
    <w:rsid w:val="000B0B73"/>
    <w:rsid w:val="000B1804"/>
    <w:rsid w:val="000B2C0F"/>
    <w:rsid w:val="000B42F3"/>
    <w:rsid w:val="000B4771"/>
    <w:rsid w:val="000B5F46"/>
    <w:rsid w:val="000B673D"/>
    <w:rsid w:val="000B6EEB"/>
    <w:rsid w:val="000B708F"/>
    <w:rsid w:val="000B798E"/>
    <w:rsid w:val="000C0448"/>
    <w:rsid w:val="000C0EC6"/>
    <w:rsid w:val="000C1546"/>
    <w:rsid w:val="000C1944"/>
    <w:rsid w:val="000C1A34"/>
    <w:rsid w:val="000C226B"/>
    <w:rsid w:val="000C411D"/>
    <w:rsid w:val="000C4148"/>
    <w:rsid w:val="000C6AC0"/>
    <w:rsid w:val="000D2033"/>
    <w:rsid w:val="000D3841"/>
    <w:rsid w:val="000D3ED1"/>
    <w:rsid w:val="000E18A4"/>
    <w:rsid w:val="000E2250"/>
    <w:rsid w:val="000E237B"/>
    <w:rsid w:val="000E2952"/>
    <w:rsid w:val="000E30BE"/>
    <w:rsid w:val="000E359B"/>
    <w:rsid w:val="000E4476"/>
    <w:rsid w:val="000E4D89"/>
    <w:rsid w:val="000E6FAB"/>
    <w:rsid w:val="000E7BB1"/>
    <w:rsid w:val="000F025C"/>
    <w:rsid w:val="000F13BB"/>
    <w:rsid w:val="000F3CF5"/>
    <w:rsid w:val="000F5A33"/>
    <w:rsid w:val="000F607B"/>
    <w:rsid w:val="000F6BA9"/>
    <w:rsid w:val="000F6BC6"/>
    <w:rsid w:val="000F79C5"/>
    <w:rsid w:val="00101C33"/>
    <w:rsid w:val="00101DB9"/>
    <w:rsid w:val="00103AD8"/>
    <w:rsid w:val="001043BD"/>
    <w:rsid w:val="00105F10"/>
    <w:rsid w:val="0010734C"/>
    <w:rsid w:val="00110BAD"/>
    <w:rsid w:val="00110C80"/>
    <w:rsid w:val="00111EFA"/>
    <w:rsid w:val="001121F1"/>
    <w:rsid w:val="0011307D"/>
    <w:rsid w:val="0011389E"/>
    <w:rsid w:val="00114CD7"/>
    <w:rsid w:val="00116407"/>
    <w:rsid w:val="00116C7C"/>
    <w:rsid w:val="00117386"/>
    <w:rsid w:val="00117698"/>
    <w:rsid w:val="001204F3"/>
    <w:rsid w:val="00120523"/>
    <w:rsid w:val="0012097B"/>
    <w:rsid w:val="0012155C"/>
    <w:rsid w:val="00121627"/>
    <w:rsid w:val="00121680"/>
    <w:rsid w:val="00122382"/>
    <w:rsid w:val="00125085"/>
    <w:rsid w:val="001304C7"/>
    <w:rsid w:val="00133553"/>
    <w:rsid w:val="0013366A"/>
    <w:rsid w:val="00134381"/>
    <w:rsid w:val="00134402"/>
    <w:rsid w:val="001350DA"/>
    <w:rsid w:val="001363CB"/>
    <w:rsid w:val="00136BD6"/>
    <w:rsid w:val="00140492"/>
    <w:rsid w:val="00140DC3"/>
    <w:rsid w:val="001418C2"/>
    <w:rsid w:val="00142B1D"/>
    <w:rsid w:val="00144696"/>
    <w:rsid w:val="00144E7E"/>
    <w:rsid w:val="0014538D"/>
    <w:rsid w:val="001466D4"/>
    <w:rsid w:val="001477BE"/>
    <w:rsid w:val="00147E57"/>
    <w:rsid w:val="001501E7"/>
    <w:rsid w:val="001502B1"/>
    <w:rsid w:val="001502FE"/>
    <w:rsid w:val="00150E47"/>
    <w:rsid w:val="00152C3D"/>
    <w:rsid w:val="001532FD"/>
    <w:rsid w:val="00153BC6"/>
    <w:rsid w:val="00154358"/>
    <w:rsid w:val="00155444"/>
    <w:rsid w:val="001555D7"/>
    <w:rsid w:val="00156335"/>
    <w:rsid w:val="001567ED"/>
    <w:rsid w:val="0015706B"/>
    <w:rsid w:val="001577DA"/>
    <w:rsid w:val="00157A37"/>
    <w:rsid w:val="00157C0B"/>
    <w:rsid w:val="001609C7"/>
    <w:rsid w:val="00160BFA"/>
    <w:rsid w:val="00161511"/>
    <w:rsid w:val="00163479"/>
    <w:rsid w:val="00167F87"/>
    <w:rsid w:val="00170421"/>
    <w:rsid w:val="0017186B"/>
    <w:rsid w:val="001719E4"/>
    <w:rsid w:val="001721CB"/>
    <w:rsid w:val="001722CA"/>
    <w:rsid w:val="001725E1"/>
    <w:rsid w:val="00174CBE"/>
    <w:rsid w:val="00175CC0"/>
    <w:rsid w:val="00176165"/>
    <w:rsid w:val="00176794"/>
    <w:rsid w:val="00177917"/>
    <w:rsid w:val="0018099F"/>
    <w:rsid w:val="0018149E"/>
    <w:rsid w:val="0018156A"/>
    <w:rsid w:val="001818F1"/>
    <w:rsid w:val="00181CE2"/>
    <w:rsid w:val="00182744"/>
    <w:rsid w:val="001843B7"/>
    <w:rsid w:val="00185496"/>
    <w:rsid w:val="001863E2"/>
    <w:rsid w:val="001869EB"/>
    <w:rsid w:val="00187B44"/>
    <w:rsid w:val="001905C5"/>
    <w:rsid w:val="00190B4E"/>
    <w:rsid w:val="00192548"/>
    <w:rsid w:val="00192B99"/>
    <w:rsid w:val="00194AF7"/>
    <w:rsid w:val="00195574"/>
    <w:rsid w:val="00195F18"/>
    <w:rsid w:val="00196CA9"/>
    <w:rsid w:val="001971CF"/>
    <w:rsid w:val="001A0051"/>
    <w:rsid w:val="001A0419"/>
    <w:rsid w:val="001A066C"/>
    <w:rsid w:val="001A0969"/>
    <w:rsid w:val="001A0BC8"/>
    <w:rsid w:val="001A0F44"/>
    <w:rsid w:val="001A1232"/>
    <w:rsid w:val="001A2D86"/>
    <w:rsid w:val="001A3FA8"/>
    <w:rsid w:val="001A4B74"/>
    <w:rsid w:val="001A53BE"/>
    <w:rsid w:val="001A56BC"/>
    <w:rsid w:val="001A58C5"/>
    <w:rsid w:val="001A7030"/>
    <w:rsid w:val="001A7088"/>
    <w:rsid w:val="001A77E4"/>
    <w:rsid w:val="001B1050"/>
    <w:rsid w:val="001B34ED"/>
    <w:rsid w:val="001B3591"/>
    <w:rsid w:val="001B3933"/>
    <w:rsid w:val="001B4A99"/>
    <w:rsid w:val="001B4F68"/>
    <w:rsid w:val="001B5AB7"/>
    <w:rsid w:val="001B6345"/>
    <w:rsid w:val="001C166B"/>
    <w:rsid w:val="001C1AAE"/>
    <w:rsid w:val="001C2087"/>
    <w:rsid w:val="001C319B"/>
    <w:rsid w:val="001C3386"/>
    <w:rsid w:val="001C3E38"/>
    <w:rsid w:val="001C3E6D"/>
    <w:rsid w:val="001C4987"/>
    <w:rsid w:val="001C6D98"/>
    <w:rsid w:val="001C74BC"/>
    <w:rsid w:val="001D08D7"/>
    <w:rsid w:val="001D0DA4"/>
    <w:rsid w:val="001D19A2"/>
    <w:rsid w:val="001D31F3"/>
    <w:rsid w:val="001D3C71"/>
    <w:rsid w:val="001D3D7D"/>
    <w:rsid w:val="001D42E6"/>
    <w:rsid w:val="001D5380"/>
    <w:rsid w:val="001D6402"/>
    <w:rsid w:val="001E05DC"/>
    <w:rsid w:val="001E0D2C"/>
    <w:rsid w:val="001E0D42"/>
    <w:rsid w:val="001E1624"/>
    <w:rsid w:val="001E1A5F"/>
    <w:rsid w:val="001E2B5D"/>
    <w:rsid w:val="001E649A"/>
    <w:rsid w:val="001E64C8"/>
    <w:rsid w:val="001E6B12"/>
    <w:rsid w:val="001E751D"/>
    <w:rsid w:val="001E771A"/>
    <w:rsid w:val="001E7E84"/>
    <w:rsid w:val="001F12A2"/>
    <w:rsid w:val="001F1B93"/>
    <w:rsid w:val="001F1D8A"/>
    <w:rsid w:val="001F3B55"/>
    <w:rsid w:val="001F4A8B"/>
    <w:rsid w:val="002004E3"/>
    <w:rsid w:val="00201AC3"/>
    <w:rsid w:val="00202B4B"/>
    <w:rsid w:val="0020319A"/>
    <w:rsid w:val="002033BE"/>
    <w:rsid w:val="00204296"/>
    <w:rsid w:val="002056AA"/>
    <w:rsid w:val="002071EA"/>
    <w:rsid w:val="002075F3"/>
    <w:rsid w:val="00207E52"/>
    <w:rsid w:val="002114E5"/>
    <w:rsid w:val="00212ACB"/>
    <w:rsid w:val="00212AFB"/>
    <w:rsid w:val="00213258"/>
    <w:rsid w:val="00213265"/>
    <w:rsid w:val="002139B0"/>
    <w:rsid w:val="00214E09"/>
    <w:rsid w:val="00214EE1"/>
    <w:rsid w:val="00215BBD"/>
    <w:rsid w:val="00217AE0"/>
    <w:rsid w:val="002204C8"/>
    <w:rsid w:val="002212A2"/>
    <w:rsid w:val="002213B4"/>
    <w:rsid w:val="00221E89"/>
    <w:rsid w:val="00224383"/>
    <w:rsid w:val="00224AAC"/>
    <w:rsid w:val="00224D15"/>
    <w:rsid w:val="00225001"/>
    <w:rsid w:val="00225A4F"/>
    <w:rsid w:val="002261E9"/>
    <w:rsid w:val="00230451"/>
    <w:rsid w:val="0023113C"/>
    <w:rsid w:val="002315E9"/>
    <w:rsid w:val="0023282F"/>
    <w:rsid w:val="0023337A"/>
    <w:rsid w:val="002335A4"/>
    <w:rsid w:val="00234221"/>
    <w:rsid w:val="002343FE"/>
    <w:rsid w:val="002347FC"/>
    <w:rsid w:val="00237144"/>
    <w:rsid w:val="002379B9"/>
    <w:rsid w:val="00240CA6"/>
    <w:rsid w:val="002411AB"/>
    <w:rsid w:val="002415B8"/>
    <w:rsid w:val="002446D2"/>
    <w:rsid w:val="002448F3"/>
    <w:rsid w:val="00245FA8"/>
    <w:rsid w:val="0024658B"/>
    <w:rsid w:val="0024687D"/>
    <w:rsid w:val="002468DA"/>
    <w:rsid w:val="002471EF"/>
    <w:rsid w:val="00250809"/>
    <w:rsid w:val="00251594"/>
    <w:rsid w:val="00251FEC"/>
    <w:rsid w:val="002545FD"/>
    <w:rsid w:val="00254E3A"/>
    <w:rsid w:val="00255248"/>
    <w:rsid w:val="00255A2B"/>
    <w:rsid w:val="002568C2"/>
    <w:rsid w:val="00257396"/>
    <w:rsid w:val="00257B3C"/>
    <w:rsid w:val="00260075"/>
    <w:rsid w:val="002604AA"/>
    <w:rsid w:val="00261669"/>
    <w:rsid w:val="002627D7"/>
    <w:rsid w:val="0026376D"/>
    <w:rsid w:val="002640BB"/>
    <w:rsid w:val="00265533"/>
    <w:rsid w:val="00266EB8"/>
    <w:rsid w:val="002700AF"/>
    <w:rsid w:val="002701A8"/>
    <w:rsid w:val="00270B56"/>
    <w:rsid w:val="00270FE0"/>
    <w:rsid w:val="00271C93"/>
    <w:rsid w:val="00273AA9"/>
    <w:rsid w:val="002767BF"/>
    <w:rsid w:val="00277010"/>
    <w:rsid w:val="002774F2"/>
    <w:rsid w:val="002776CB"/>
    <w:rsid w:val="00280F63"/>
    <w:rsid w:val="00281B88"/>
    <w:rsid w:val="0028204E"/>
    <w:rsid w:val="0028341E"/>
    <w:rsid w:val="002843F7"/>
    <w:rsid w:val="00284A5D"/>
    <w:rsid w:val="0028516F"/>
    <w:rsid w:val="00285A35"/>
    <w:rsid w:val="00286561"/>
    <w:rsid w:val="00286A38"/>
    <w:rsid w:val="00286AED"/>
    <w:rsid w:val="00287ACD"/>
    <w:rsid w:val="00287C28"/>
    <w:rsid w:val="0029031A"/>
    <w:rsid w:val="00291400"/>
    <w:rsid w:val="002930FD"/>
    <w:rsid w:val="00294CD8"/>
    <w:rsid w:val="00295509"/>
    <w:rsid w:val="00295586"/>
    <w:rsid w:val="00296BEA"/>
    <w:rsid w:val="00296F61"/>
    <w:rsid w:val="002A0238"/>
    <w:rsid w:val="002A031F"/>
    <w:rsid w:val="002A071A"/>
    <w:rsid w:val="002A25D7"/>
    <w:rsid w:val="002A3106"/>
    <w:rsid w:val="002A34E5"/>
    <w:rsid w:val="002A5240"/>
    <w:rsid w:val="002A5A92"/>
    <w:rsid w:val="002A73B7"/>
    <w:rsid w:val="002B0E5B"/>
    <w:rsid w:val="002B1F47"/>
    <w:rsid w:val="002B27FB"/>
    <w:rsid w:val="002B3D3D"/>
    <w:rsid w:val="002B41E2"/>
    <w:rsid w:val="002B6305"/>
    <w:rsid w:val="002B645E"/>
    <w:rsid w:val="002B6C16"/>
    <w:rsid w:val="002C2E99"/>
    <w:rsid w:val="002C457D"/>
    <w:rsid w:val="002C57C6"/>
    <w:rsid w:val="002D0007"/>
    <w:rsid w:val="002D021C"/>
    <w:rsid w:val="002D039A"/>
    <w:rsid w:val="002D0777"/>
    <w:rsid w:val="002D09BC"/>
    <w:rsid w:val="002D0A24"/>
    <w:rsid w:val="002D1A9C"/>
    <w:rsid w:val="002D35A3"/>
    <w:rsid w:val="002D3D09"/>
    <w:rsid w:val="002D466A"/>
    <w:rsid w:val="002E0285"/>
    <w:rsid w:val="002E06B5"/>
    <w:rsid w:val="002E1FB6"/>
    <w:rsid w:val="002E366F"/>
    <w:rsid w:val="002E3AE4"/>
    <w:rsid w:val="002E537D"/>
    <w:rsid w:val="002E6642"/>
    <w:rsid w:val="002E6BA9"/>
    <w:rsid w:val="002E6D02"/>
    <w:rsid w:val="002E7CF2"/>
    <w:rsid w:val="002E7DB3"/>
    <w:rsid w:val="002F04C2"/>
    <w:rsid w:val="002F1707"/>
    <w:rsid w:val="002F289A"/>
    <w:rsid w:val="002F4FF0"/>
    <w:rsid w:val="002F54D6"/>
    <w:rsid w:val="002F6849"/>
    <w:rsid w:val="002F6938"/>
    <w:rsid w:val="002F6BBF"/>
    <w:rsid w:val="002F7030"/>
    <w:rsid w:val="00300042"/>
    <w:rsid w:val="00300118"/>
    <w:rsid w:val="0030099D"/>
    <w:rsid w:val="00301529"/>
    <w:rsid w:val="00302011"/>
    <w:rsid w:val="003020B1"/>
    <w:rsid w:val="00302A55"/>
    <w:rsid w:val="00303AC0"/>
    <w:rsid w:val="0030457A"/>
    <w:rsid w:val="0030563F"/>
    <w:rsid w:val="00305D9F"/>
    <w:rsid w:val="00306F68"/>
    <w:rsid w:val="0031146F"/>
    <w:rsid w:val="00312990"/>
    <w:rsid w:val="00313024"/>
    <w:rsid w:val="003130E0"/>
    <w:rsid w:val="003137E8"/>
    <w:rsid w:val="00313F97"/>
    <w:rsid w:val="003141D3"/>
    <w:rsid w:val="00314B17"/>
    <w:rsid w:val="0031691E"/>
    <w:rsid w:val="00316F28"/>
    <w:rsid w:val="00320962"/>
    <w:rsid w:val="00321AAB"/>
    <w:rsid w:val="00321C3F"/>
    <w:rsid w:val="00326483"/>
    <w:rsid w:val="00326553"/>
    <w:rsid w:val="00326B12"/>
    <w:rsid w:val="00326D51"/>
    <w:rsid w:val="00331FE7"/>
    <w:rsid w:val="0033213B"/>
    <w:rsid w:val="00332D09"/>
    <w:rsid w:val="003334DD"/>
    <w:rsid w:val="00336238"/>
    <w:rsid w:val="0034062C"/>
    <w:rsid w:val="003408A1"/>
    <w:rsid w:val="00340A93"/>
    <w:rsid w:val="00342967"/>
    <w:rsid w:val="00342E53"/>
    <w:rsid w:val="00344687"/>
    <w:rsid w:val="00345CEE"/>
    <w:rsid w:val="0034643F"/>
    <w:rsid w:val="00346F20"/>
    <w:rsid w:val="00347048"/>
    <w:rsid w:val="00347A4D"/>
    <w:rsid w:val="00347AD1"/>
    <w:rsid w:val="00347E83"/>
    <w:rsid w:val="00350105"/>
    <w:rsid w:val="0035210A"/>
    <w:rsid w:val="00352126"/>
    <w:rsid w:val="00353153"/>
    <w:rsid w:val="00353A18"/>
    <w:rsid w:val="003540C4"/>
    <w:rsid w:val="00355C5D"/>
    <w:rsid w:val="00355F87"/>
    <w:rsid w:val="00356505"/>
    <w:rsid w:val="00356CD5"/>
    <w:rsid w:val="00357578"/>
    <w:rsid w:val="00360042"/>
    <w:rsid w:val="00360678"/>
    <w:rsid w:val="00360D9A"/>
    <w:rsid w:val="003622B6"/>
    <w:rsid w:val="003626D1"/>
    <w:rsid w:val="00362964"/>
    <w:rsid w:val="003650B1"/>
    <w:rsid w:val="0036573A"/>
    <w:rsid w:val="00370FAC"/>
    <w:rsid w:val="00371209"/>
    <w:rsid w:val="00371727"/>
    <w:rsid w:val="00374221"/>
    <w:rsid w:val="00374593"/>
    <w:rsid w:val="003747B2"/>
    <w:rsid w:val="00377861"/>
    <w:rsid w:val="00380B7D"/>
    <w:rsid w:val="00380D24"/>
    <w:rsid w:val="0038154B"/>
    <w:rsid w:val="0038159C"/>
    <w:rsid w:val="00381EC3"/>
    <w:rsid w:val="0038230F"/>
    <w:rsid w:val="003832BB"/>
    <w:rsid w:val="0038378E"/>
    <w:rsid w:val="003839C6"/>
    <w:rsid w:val="003852E1"/>
    <w:rsid w:val="00385EAC"/>
    <w:rsid w:val="00386555"/>
    <w:rsid w:val="003870AC"/>
    <w:rsid w:val="00390650"/>
    <w:rsid w:val="00390E17"/>
    <w:rsid w:val="00391F8F"/>
    <w:rsid w:val="00392847"/>
    <w:rsid w:val="003944EB"/>
    <w:rsid w:val="003946BD"/>
    <w:rsid w:val="00394D17"/>
    <w:rsid w:val="00394D2A"/>
    <w:rsid w:val="003963CF"/>
    <w:rsid w:val="00396CC1"/>
    <w:rsid w:val="0039727B"/>
    <w:rsid w:val="0039787A"/>
    <w:rsid w:val="003A0BD6"/>
    <w:rsid w:val="003A1B45"/>
    <w:rsid w:val="003A4C65"/>
    <w:rsid w:val="003A50D2"/>
    <w:rsid w:val="003A637D"/>
    <w:rsid w:val="003B023D"/>
    <w:rsid w:val="003B2011"/>
    <w:rsid w:val="003B210B"/>
    <w:rsid w:val="003B23DC"/>
    <w:rsid w:val="003B247D"/>
    <w:rsid w:val="003B255D"/>
    <w:rsid w:val="003B2A68"/>
    <w:rsid w:val="003B2E53"/>
    <w:rsid w:val="003B2FE2"/>
    <w:rsid w:val="003B30F6"/>
    <w:rsid w:val="003B46CD"/>
    <w:rsid w:val="003B4CB0"/>
    <w:rsid w:val="003B63FC"/>
    <w:rsid w:val="003B688E"/>
    <w:rsid w:val="003B6BE1"/>
    <w:rsid w:val="003B6D8C"/>
    <w:rsid w:val="003B7C7D"/>
    <w:rsid w:val="003C03D9"/>
    <w:rsid w:val="003C06A9"/>
    <w:rsid w:val="003C291D"/>
    <w:rsid w:val="003C2BA1"/>
    <w:rsid w:val="003C2C67"/>
    <w:rsid w:val="003C301D"/>
    <w:rsid w:val="003C545E"/>
    <w:rsid w:val="003C6A1E"/>
    <w:rsid w:val="003C6C8F"/>
    <w:rsid w:val="003C79FA"/>
    <w:rsid w:val="003C7BDA"/>
    <w:rsid w:val="003C7E29"/>
    <w:rsid w:val="003D0019"/>
    <w:rsid w:val="003D0E8D"/>
    <w:rsid w:val="003D1AF6"/>
    <w:rsid w:val="003D549B"/>
    <w:rsid w:val="003D6CDB"/>
    <w:rsid w:val="003D73D8"/>
    <w:rsid w:val="003E1AE7"/>
    <w:rsid w:val="003E206D"/>
    <w:rsid w:val="003E310A"/>
    <w:rsid w:val="003E34B5"/>
    <w:rsid w:val="003E437E"/>
    <w:rsid w:val="003E46F6"/>
    <w:rsid w:val="003E5324"/>
    <w:rsid w:val="003E5537"/>
    <w:rsid w:val="003E5885"/>
    <w:rsid w:val="003E690C"/>
    <w:rsid w:val="003F1437"/>
    <w:rsid w:val="003F2454"/>
    <w:rsid w:val="003F2475"/>
    <w:rsid w:val="003F5381"/>
    <w:rsid w:val="003F5F5D"/>
    <w:rsid w:val="003F7934"/>
    <w:rsid w:val="003F7F99"/>
    <w:rsid w:val="004006E7"/>
    <w:rsid w:val="00400C9E"/>
    <w:rsid w:val="00401344"/>
    <w:rsid w:val="004016C5"/>
    <w:rsid w:val="00401A5A"/>
    <w:rsid w:val="0040315D"/>
    <w:rsid w:val="00404383"/>
    <w:rsid w:val="00405672"/>
    <w:rsid w:val="004067F9"/>
    <w:rsid w:val="00407466"/>
    <w:rsid w:val="00407CC4"/>
    <w:rsid w:val="004106BD"/>
    <w:rsid w:val="0041081C"/>
    <w:rsid w:val="004117E1"/>
    <w:rsid w:val="004118A3"/>
    <w:rsid w:val="00411AF8"/>
    <w:rsid w:val="00414087"/>
    <w:rsid w:val="00414647"/>
    <w:rsid w:val="00415826"/>
    <w:rsid w:val="00415ED8"/>
    <w:rsid w:val="00416C68"/>
    <w:rsid w:val="004174D1"/>
    <w:rsid w:val="00417BE4"/>
    <w:rsid w:val="0042059C"/>
    <w:rsid w:val="004207E8"/>
    <w:rsid w:val="00421A54"/>
    <w:rsid w:val="00422642"/>
    <w:rsid w:val="00423965"/>
    <w:rsid w:val="00423B94"/>
    <w:rsid w:val="00425BF8"/>
    <w:rsid w:val="0042634F"/>
    <w:rsid w:val="0042649B"/>
    <w:rsid w:val="00426DD2"/>
    <w:rsid w:val="004272FF"/>
    <w:rsid w:val="00427619"/>
    <w:rsid w:val="00427745"/>
    <w:rsid w:val="004323CB"/>
    <w:rsid w:val="00433A29"/>
    <w:rsid w:val="00433CDC"/>
    <w:rsid w:val="00434708"/>
    <w:rsid w:val="00434F30"/>
    <w:rsid w:val="004361F7"/>
    <w:rsid w:val="00436B53"/>
    <w:rsid w:val="004373BE"/>
    <w:rsid w:val="004428F1"/>
    <w:rsid w:val="00442B1A"/>
    <w:rsid w:val="00442F2B"/>
    <w:rsid w:val="00443956"/>
    <w:rsid w:val="004440B9"/>
    <w:rsid w:val="00444797"/>
    <w:rsid w:val="00444D24"/>
    <w:rsid w:val="00445137"/>
    <w:rsid w:val="004458DB"/>
    <w:rsid w:val="00446570"/>
    <w:rsid w:val="004466CC"/>
    <w:rsid w:val="0044725D"/>
    <w:rsid w:val="004478C0"/>
    <w:rsid w:val="0045054B"/>
    <w:rsid w:val="004508F8"/>
    <w:rsid w:val="004518A5"/>
    <w:rsid w:val="00451929"/>
    <w:rsid w:val="00452975"/>
    <w:rsid w:val="0045322D"/>
    <w:rsid w:val="00453344"/>
    <w:rsid w:val="004534C6"/>
    <w:rsid w:val="004537A1"/>
    <w:rsid w:val="00454356"/>
    <w:rsid w:val="00454A89"/>
    <w:rsid w:val="00454B11"/>
    <w:rsid w:val="00455645"/>
    <w:rsid w:val="004563F3"/>
    <w:rsid w:val="0045651E"/>
    <w:rsid w:val="00457A63"/>
    <w:rsid w:val="004600CD"/>
    <w:rsid w:val="00460A08"/>
    <w:rsid w:val="00461038"/>
    <w:rsid w:val="00461067"/>
    <w:rsid w:val="00461216"/>
    <w:rsid w:val="0046184C"/>
    <w:rsid w:val="004618EE"/>
    <w:rsid w:val="00461919"/>
    <w:rsid w:val="00461E6E"/>
    <w:rsid w:val="0046214C"/>
    <w:rsid w:val="00463E60"/>
    <w:rsid w:val="0046401B"/>
    <w:rsid w:val="0046589D"/>
    <w:rsid w:val="00466D6F"/>
    <w:rsid w:val="004677C6"/>
    <w:rsid w:val="00467F4C"/>
    <w:rsid w:val="00470753"/>
    <w:rsid w:val="0047103C"/>
    <w:rsid w:val="00471D84"/>
    <w:rsid w:val="004724E7"/>
    <w:rsid w:val="00472D3E"/>
    <w:rsid w:val="00473033"/>
    <w:rsid w:val="00474B72"/>
    <w:rsid w:val="00475346"/>
    <w:rsid w:val="00475D52"/>
    <w:rsid w:val="00475FF2"/>
    <w:rsid w:val="00476E55"/>
    <w:rsid w:val="00477FC4"/>
    <w:rsid w:val="00481625"/>
    <w:rsid w:val="0048165D"/>
    <w:rsid w:val="00481D84"/>
    <w:rsid w:val="00482D95"/>
    <w:rsid w:val="004832AC"/>
    <w:rsid w:val="0048393C"/>
    <w:rsid w:val="00483FD6"/>
    <w:rsid w:val="00484657"/>
    <w:rsid w:val="004900D7"/>
    <w:rsid w:val="0049098B"/>
    <w:rsid w:val="00491506"/>
    <w:rsid w:val="004919E8"/>
    <w:rsid w:val="00492637"/>
    <w:rsid w:val="00493BAA"/>
    <w:rsid w:val="004949D3"/>
    <w:rsid w:val="0049571F"/>
    <w:rsid w:val="00497B87"/>
    <w:rsid w:val="004A0345"/>
    <w:rsid w:val="004A0622"/>
    <w:rsid w:val="004A0E94"/>
    <w:rsid w:val="004A1EF1"/>
    <w:rsid w:val="004A236E"/>
    <w:rsid w:val="004A312C"/>
    <w:rsid w:val="004A3230"/>
    <w:rsid w:val="004A355B"/>
    <w:rsid w:val="004A3F53"/>
    <w:rsid w:val="004A7C8C"/>
    <w:rsid w:val="004A7E04"/>
    <w:rsid w:val="004B0253"/>
    <w:rsid w:val="004B029B"/>
    <w:rsid w:val="004B03CA"/>
    <w:rsid w:val="004B0BA8"/>
    <w:rsid w:val="004B1887"/>
    <w:rsid w:val="004B2A5B"/>
    <w:rsid w:val="004B32D8"/>
    <w:rsid w:val="004B6223"/>
    <w:rsid w:val="004B71F1"/>
    <w:rsid w:val="004B74E1"/>
    <w:rsid w:val="004C0965"/>
    <w:rsid w:val="004C2855"/>
    <w:rsid w:val="004C2875"/>
    <w:rsid w:val="004C37FC"/>
    <w:rsid w:val="004C3C7B"/>
    <w:rsid w:val="004C3D4F"/>
    <w:rsid w:val="004C403C"/>
    <w:rsid w:val="004C4A03"/>
    <w:rsid w:val="004C5F24"/>
    <w:rsid w:val="004C7198"/>
    <w:rsid w:val="004C76C1"/>
    <w:rsid w:val="004C7BC6"/>
    <w:rsid w:val="004D00F0"/>
    <w:rsid w:val="004D074D"/>
    <w:rsid w:val="004D135E"/>
    <w:rsid w:val="004D2365"/>
    <w:rsid w:val="004D5A75"/>
    <w:rsid w:val="004D6171"/>
    <w:rsid w:val="004E06B7"/>
    <w:rsid w:val="004E096C"/>
    <w:rsid w:val="004E1284"/>
    <w:rsid w:val="004E27F0"/>
    <w:rsid w:val="004E34C5"/>
    <w:rsid w:val="004E6023"/>
    <w:rsid w:val="004F0ABD"/>
    <w:rsid w:val="004F2E7D"/>
    <w:rsid w:val="004F67F4"/>
    <w:rsid w:val="004F72B4"/>
    <w:rsid w:val="00500484"/>
    <w:rsid w:val="0050262E"/>
    <w:rsid w:val="005037F5"/>
    <w:rsid w:val="00503C23"/>
    <w:rsid w:val="005046F4"/>
    <w:rsid w:val="0050494D"/>
    <w:rsid w:val="00506530"/>
    <w:rsid w:val="00506B4B"/>
    <w:rsid w:val="00510216"/>
    <w:rsid w:val="00510F02"/>
    <w:rsid w:val="00511E55"/>
    <w:rsid w:val="0051234E"/>
    <w:rsid w:val="00512614"/>
    <w:rsid w:val="00512B42"/>
    <w:rsid w:val="00512F28"/>
    <w:rsid w:val="00513200"/>
    <w:rsid w:val="00513F41"/>
    <w:rsid w:val="0051428E"/>
    <w:rsid w:val="00516234"/>
    <w:rsid w:val="0051646D"/>
    <w:rsid w:val="0051716C"/>
    <w:rsid w:val="00520473"/>
    <w:rsid w:val="00520628"/>
    <w:rsid w:val="00520656"/>
    <w:rsid w:val="00520AE8"/>
    <w:rsid w:val="0052132C"/>
    <w:rsid w:val="005221E3"/>
    <w:rsid w:val="005238AD"/>
    <w:rsid w:val="00524E0C"/>
    <w:rsid w:val="0052516E"/>
    <w:rsid w:val="00525B8A"/>
    <w:rsid w:val="00525CEA"/>
    <w:rsid w:val="00531B04"/>
    <w:rsid w:val="00532002"/>
    <w:rsid w:val="00532A10"/>
    <w:rsid w:val="0053386F"/>
    <w:rsid w:val="00534184"/>
    <w:rsid w:val="00534CB3"/>
    <w:rsid w:val="00535D99"/>
    <w:rsid w:val="00536528"/>
    <w:rsid w:val="00536991"/>
    <w:rsid w:val="00537A5F"/>
    <w:rsid w:val="00540801"/>
    <w:rsid w:val="0054150C"/>
    <w:rsid w:val="00542806"/>
    <w:rsid w:val="005428C3"/>
    <w:rsid w:val="00542CA2"/>
    <w:rsid w:val="00543498"/>
    <w:rsid w:val="005445A0"/>
    <w:rsid w:val="00544CA5"/>
    <w:rsid w:val="00544FEE"/>
    <w:rsid w:val="005459C0"/>
    <w:rsid w:val="0055108D"/>
    <w:rsid w:val="00551326"/>
    <w:rsid w:val="005518D0"/>
    <w:rsid w:val="005538CA"/>
    <w:rsid w:val="00554519"/>
    <w:rsid w:val="00554871"/>
    <w:rsid w:val="0055506E"/>
    <w:rsid w:val="005563BF"/>
    <w:rsid w:val="00557586"/>
    <w:rsid w:val="005600B0"/>
    <w:rsid w:val="00560CED"/>
    <w:rsid w:val="005614BD"/>
    <w:rsid w:val="00561E80"/>
    <w:rsid w:val="00562513"/>
    <w:rsid w:val="00562792"/>
    <w:rsid w:val="005645BF"/>
    <w:rsid w:val="005655F4"/>
    <w:rsid w:val="00565709"/>
    <w:rsid w:val="00567D61"/>
    <w:rsid w:val="005711C9"/>
    <w:rsid w:val="0057121F"/>
    <w:rsid w:val="0057367E"/>
    <w:rsid w:val="00573F91"/>
    <w:rsid w:val="00574710"/>
    <w:rsid w:val="00576B7D"/>
    <w:rsid w:val="00581A17"/>
    <w:rsid w:val="005830D2"/>
    <w:rsid w:val="00583A4F"/>
    <w:rsid w:val="00584CC3"/>
    <w:rsid w:val="00584D3B"/>
    <w:rsid w:val="00584E36"/>
    <w:rsid w:val="00587371"/>
    <w:rsid w:val="005906BA"/>
    <w:rsid w:val="00591048"/>
    <w:rsid w:val="005918B9"/>
    <w:rsid w:val="00593D57"/>
    <w:rsid w:val="00593DC4"/>
    <w:rsid w:val="0059531A"/>
    <w:rsid w:val="00595488"/>
    <w:rsid w:val="005957F5"/>
    <w:rsid w:val="0059783A"/>
    <w:rsid w:val="005A071C"/>
    <w:rsid w:val="005A146A"/>
    <w:rsid w:val="005A2179"/>
    <w:rsid w:val="005A29CF"/>
    <w:rsid w:val="005A473F"/>
    <w:rsid w:val="005A4AEC"/>
    <w:rsid w:val="005A69D1"/>
    <w:rsid w:val="005B0728"/>
    <w:rsid w:val="005B079B"/>
    <w:rsid w:val="005B0C33"/>
    <w:rsid w:val="005B11F7"/>
    <w:rsid w:val="005B2175"/>
    <w:rsid w:val="005B294F"/>
    <w:rsid w:val="005B2AC7"/>
    <w:rsid w:val="005B4CC0"/>
    <w:rsid w:val="005B6E78"/>
    <w:rsid w:val="005B712A"/>
    <w:rsid w:val="005C0928"/>
    <w:rsid w:val="005C0ACE"/>
    <w:rsid w:val="005C0BFB"/>
    <w:rsid w:val="005C11E6"/>
    <w:rsid w:val="005C1314"/>
    <w:rsid w:val="005C23D5"/>
    <w:rsid w:val="005C270A"/>
    <w:rsid w:val="005C35D6"/>
    <w:rsid w:val="005C4E07"/>
    <w:rsid w:val="005C5115"/>
    <w:rsid w:val="005C53DC"/>
    <w:rsid w:val="005C5849"/>
    <w:rsid w:val="005C6198"/>
    <w:rsid w:val="005C61AF"/>
    <w:rsid w:val="005C6530"/>
    <w:rsid w:val="005D378B"/>
    <w:rsid w:val="005D467A"/>
    <w:rsid w:val="005D6082"/>
    <w:rsid w:val="005D638D"/>
    <w:rsid w:val="005D7F1B"/>
    <w:rsid w:val="005E052E"/>
    <w:rsid w:val="005E0F48"/>
    <w:rsid w:val="005E212C"/>
    <w:rsid w:val="005E22DE"/>
    <w:rsid w:val="005E43FB"/>
    <w:rsid w:val="005E5488"/>
    <w:rsid w:val="005E5B59"/>
    <w:rsid w:val="005E70AE"/>
    <w:rsid w:val="005F0174"/>
    <w:rsid w:val="005F0DBE"/>
    <w:rsid w:val="005F1139"/>
    <w:rsid w:val="005F124B"/>
    <w:rsid w:val="005F281A"/>
    <w:rsid w:val="005F349A"/>
    <w:rsid w:val="005F45F0"/>
    <w:rsid w:val="005F4C44"/>
    <w:rsid w:val="005F6BD6"/>
    <w:rsid w:val="00600DBA"/>
    <w:rsid w:val="00603B68"/>
    <w:rsid w:val="00603EC1"/>
    <w:rsid w:val="006045BE"/>
    <w:rsid w:val="00606E01"/>
    <w:rsid w:val="00607248"/>
    <w:rsid w:val="00607CD2"/>
    <w:rsid w:val="006102F3"/>
    <w:rsid w:val="0061052C"/>
    <w:rsid w:val="0061108E"/>
    <w:rsid w:val="006120C5"/>
    <w:rsid w:val="00612645"/>
    <w:rsid w:val="006127D6"/>
    <w:rsid w:val="00613A16"/>
    <w:rsid w:val="00615621"/>
    <w:rsid w:val="00615833"/>
    <w:rsid w:val="00616DDD"/>
    <w:rsid w:val="006214F9"/>
    <w:rsid w:val="006225F2"/>
    <w:rsid w:val="0062312C"/>
    <w:rsid w:val="00623183"/>
    <w:rsid w:val="00623549"/>
    <w:rsid w:val="0062356B"/>
    <w:rsid w:val="00623FDB"/>
    <w:rsid w:val="006245C0"/>
    <w:rsid w:val="00624C09"/>
    <w:rsid w:val="00624C21"/>
    <w:rsid w:val="00626D59"/>
    <w:rsid w:val="00630203"/>
    <w:rsid w:val="00630739"/>
    <w:rsid w:val="006316D8"/>
    <w:rsid w:val="0063171A"/>
    <w:rsid w:val="006328CA"/>
    <w:rsid w:val="00632D3A"/>
    <w:rsid w:val="0063348A"/>
    <w:rsid w:val="0063480A"/>
    <w:rsid w:val="00635722"/>
    <w:rsid w:val="00635EB5"/>
    <w:rsid w:val="00636570"/>
    <w:rsid w:val="00637B98"/>
    <w:rsid w:val="00640F9B"/>
    <w:rsid w:val="00641B7C"/>
    <w:rsid w:val="00641D7C"/>
    <w:rsid w:val="0064346C"/>
    <w:rsid w:val="006443B9"/>
    <w:rsid w:val="00644B9B"/>
    <w:rsid w:val="006508E6"/>
    <w:rsid w:val="00650D69"/>
    <w:rsid w:val="00651718"/>
    <w:rsid w:val="00651B65"/>
    <w:rsid w:val="00652F24"/>
    <w:rsid w:val="00653393"/>
    <w:rsid w:val="006533F2"/>
    <w:rsid w:val="00653422"/>
    <w:rsid w:val="0065435F"/>
    <w:rsid w:val="00655618"/>
    <w:rsid w:val="006558FA"/>
    <w:rsid w:val="00657E5A"/>
    <w:rsid w:val="00660B1D"/>
    <w:rsid w:val="00660BDE"/>
    <w:rsid w:val="0066247F"/>
    <w:rsid w:val="0066281A"/>
    <w:rsid w:val="00663419"/>
    <w:rsid w:val="00663ED9"/>
    <w:rsid w:val="00663F03"/>
    <w:rsid w:val="0066514B"/>
    <w:rsid w:val="00665505"/>
    <w:rsid w:val="00666239"/>
    <w:rsid w:val="006665EF"/>
    <w:rsid w:val="0066720A"/>
    <w:rsid w:val="00670F5B"/>
    <w:rsid w:val="00672C1E"/>
    <w:rsid w:val="00674625"/>
    <w:rsid w:val="00675782"/>
    <w:rsid w:val="00682796"/>
    <w:rsid w:val="00682B16"/>
    <w:rsid w:val="006841AD"/>
    <w:rsid w:val="00685BB5"/>
    <w:rsid w:val="00686FB4"/>
    <w:rsid w:val="006878F3"/>
    <w:rsid w:val="00687975"/>
    <w:rsid w:val="00690FEB"/>
    <w:rsid w:val="00691DCF"/>
    <w:rsid w:val="00691EA0"/>
    <w:rsid w:val="006924D0"/>
    <w:rsid w:val="00693801"/>
    <w:rsid w:val="00695354"/>
    <w:rsid w:val="00696BD1"/>
    <w:rsid w:val="006A04C7"/>
    <w:rsid w:val="006A0BCF"/>
    <w:rsid w:val="006A13F8"/>
    <w:rsid w:val="006A1C58"/>
    <w:rsid w:val="006A2954"/>
    <w:rsid w:val="006A2AC5"/>
    <w:rsid w:val="006A45E0"/>
    <w:rsid w:val="006A4E9D"/>
    <w:rsid w:val="006A5448"/>
    <w:rsid w:val="006A58D7"/>
    <w:rsid w:val="006A5FFD"/>
    <w:rsid w:val="006A68CF"/>
    <w:rsid w:val="006A7114"/>
    <w:rsid w:val="006B322E"/>
    <w:rsid w:val="006B33E9"/>
    <w:rsid w:val="006B3546"/>
    <w:rsid w:val="006B3C88"/>
    <w:rsid w:val="006B410A"/>
    <w:rsid w:val="006B442A"/>
    <w:rsid w:val="006B48C5"/>
    <w:rsid w:val="006B4BBE"/>
    <w:rsid w:val="006B5748"/>
    <w:rsid w:val="006B6ADC"/>
    <w:rsid w:val="006C04D0"/>
    <w:rsid w:val="006C062D"/>
    <w:rsid w:val="006C0A59"/>
    <w:rsid w:val="006C2BA1"/>
    <w:rsid w:val="006C3044"/>
    <w:rsid w:val="006C4DDD"/>
    <w:rsid w:val="006C5E4F"/>
    <w:rsid w:val="006C7923"/>
    <w:rsid w:val="006C7AAD"/>
    <w:rsid w:val="006D0B52"/>
    <w:rsid w:val="006D14D7"/>
    <w:rsid w:val="006D35F1"/>
    <w:rsid w:val="006D4B27"/>
    <w:rsid w:val="006D57A6"/>
    <w:rsid w:val="006D57CA"/>
    <w:rsid w:val="006E0B88"/>
    <w:rsid w:val="006E13CE"/>
    <w:rsid w:val="006E283C"/>
    <w:rsid w:val="006E35C1"/>
    <w:rsid w:val="006E4AA3"/>
    <w:rsid w:val="006E6859"/>
    <w:rsid w:val="006E778A"/>
    <w:rsid w:val="006F0B2C"/>
    <w:rsid w:val="006F0DE7"/>
    <w:rsid w:val="006F0EAE"/>
    <w:rsid w:val="006F2F0B"/>
    <w:rsid w:val="006F32F5"/>
    <w:rsid w:val="006F56FB"/>
    <w:rsid w:val="006F61D2"/>
    <w:rsid w:val="006F68E9"/>
    <w:rsid w:val="006F7485"/>
    <w:rsid w:val="006F78C5"/>
    <w:rsid w:val="0070067F"/>
    <w:rsid w:val="0070092C"/>
    <w:rsid w:val="00700DCC"/>
    <w:rsid w:val="007010DA"/>
    <w:rsid w:val="007014FA"/>
    <w:rsid w:val="00701B73"/>
    <w:rsid w:val="007023C9"/>
    <w:rsid w:val="007029AD"/>
    <w:rsid w:val="00702D27"/>
    <w:rsid w:val="00703D6F"/>
    <w:rsid w:val="0070506E"/>
    <w:rsid w:val="00706542"/>
    <w:rsid w:val="00706642"/>
    <w:rsid w:val="007068F2"/>
    <w:rsid w:val="007075DC"/>
    <w:rsid w:val="00710180"/>
    <w:rsid w:val="007103B5"/>
    <w:rsid w:val="0071052A"/>
    <w:rsid w:val="007106E1"/>
    <w:rsid w:val="00711A88"/>
    <w:rsid w:val="0071266F"/>
    <w:rsid w:val="0071318D"/>
    <w:rsid w:val="00714698"/>
    <w:rsid w:val="007150CE"/>
    <w:rsid w:val="007154DC"/>
    <w:rsid w:val="00715FF0"/>
    <w:rsid w:val="00720371"/>
    <w:rsid w:val="0072128B"/>
    <w:rsid w:val="007242E2"/>
    <w:rsid w:val="0072554A"/>
    <w:rsid w:val="007260A2"/>
    <w:rsid w:val="00726352"/>
    <w:rsid w:val="007301EC"/>
    <w:rsid w:val="00731639"/>
    <w:rsid w:val="00731A92"/>
    <w:rsid w:val="007334E9"/>
    <w:rsid w:val="0073396D"/>
    <w:rsid w:val="007346D5"/>
    <w:rsid w:val="00735595"/>
    <w:rsid w:val="007355E2"/>
    <w:rsid w:val="00735996"/>
    <w:rsid w:val="007370C4"/>
    <w:rsid w:val="00740186"/>
    <w:rsid w:val="007402E3"/>
    <w:rsid w:val="00740A73"/>
    <w:rsid w:val="00740F8A"/>
    <w:rsid w:val="007423C4"/>
    <w:rsid w:val="0074297C"/>
    <w:rsid w:val="0074336B"/>
    <w:rsid w:val="00744B7E"/>
    <w:rsid w:val="007450AC"/>
    <w:rsid w:val="00745614"/>
    <w:rsid w:val="00745C39"/>
    <w:rsid w:val="00746317"/>
    <w:rsid w:val="007507F4"/>
    <w:rsid w:val="00753CDF"/>
    <w:rsid w:val="00755777"/>
    <w:rsid w:val="007557A0"/>
    <w:rsid w:val="007557CE"/>
    <w:rsid w:val="007559AD"/>
    <w:rsid w:val="00756489"/>
    <w:rsid w:val="00757642"/>
    <w:rsid w:val="00757911"/>
    <w:rsid w:val="007600CE"/>
    <w:rsid w:val="0076067B"/>
    <w:rsid w:val="007606D6"/>
    <w:rsid w:val="00760B23"/>
    <w:rsid w:val="00762593"/>
    <w:rsid w:val="00763BD0"/>
    <w:rsid w:val="00763E2D"/>
    <w:rsid w:val="00764926"/>
    <w:rsid w:val="0076732A"/>
    <w:rsid w:val="007679C5"/>
    <w:rsid w:val="007701D7"/>
    <w:rsid w:val="007702A3"/>
    <w:rsid w:val="007703FF"/>
    <w:rsid w:val="007758C5"/>
    <w:rsid w:val="007803B8"/>
    <w:rsid w:val="007807E9"/>
    <w:rsid w:val="00780BF2"/>
    <w:rsid w:val="00782B80"/>
    <w:rsid w:val="00783A2D"/>
    <w:rsid w:val="0078562D"/>
    <w:rsid w:val="00785B82"/>
    <w:rsid w:val="00785C0B"/>
    <w:rsid w:val="00786D68"/>
    <w:rsid w:val="00787998"/>
    <w:rsid w:val="00787DE0"/>
    <w:rsid w:val="0079004C"/>
    <w:rsid w:val="00790BFA"/>
    <w:rsid w:val="00792BF9"/>
    <w:rsid w:val="007930E5"/>
    <w:rsid w:val="0079372C"/>
    <w:rsid w:val="007943D3"/>
    <w:rsid w:val="00795FD2"/>
    <w:rsid w:val="00796043"/>
    <w:rsid w:val="0079628B"/>
    <w:rsid w:val="0079662F"/>
    <w:rsid w:val="00796A87"/>
    <w:rsid w:val="00796E8B"/>
    <w:rsid w:val="007A0D11"/>
    <w:rsid w:val="007A20F9"/>
    <w:rsid w:val="007A2400"/>
    <w:rsid w:val="007A2FBC"/>
    <w:rsid w:val="007A4341"/>
    <w:rsid w:val="007A4669"/>
    <w:rsid w:val="007A4C83"/>
    <w:rsid w:val="007A6FF7"/>
    <w:rsid w:val="007A710C"/>
    <w:rsid w:val="007B00CA"/>
    <w:rsid w:val="007B0F7B"/>
    <w:rsid w:val="007B54A2"/>
    <w:rsid w:val="007B56FC"/>
    <w:rsid w:val="007B588A"/>
    <w:rsid w:val="007B6864"/>
    <w:rsid w:val="007B69B1"/>
    <w:rsid w:val="007C0100"/>
    <w:rsid w:val="007C096E"/>
    <w:rsid w:val="007C1170"/>
    <w:rsid w:val="007C12AA"/>
    <w:rsid w:val="007C4414"/>
    <w:rsid w:val="007C549E"/>
    <w:rsid w:val="007C5FA6"/>
    <w:rsid w:val="007C75C8"/>
    <w:rsid w:val="007C795F"/>
    <w:rsid w:val="007C7F53"/>
    <w:rsid w:val="007C7F5E"/>
    <w:rsid w:val="007D1334"/>
    <w:rsid w:val="007D292F"/>
    <w:rsid w:val="007D33BB"/>
    <w:rsid w:val="007D4E26"/>
    <w:rsid w:val="007D7377"/>
    <w:rsid w:val="007D7747"/>
    <w:rsid w:val="007E16E4"/>
    <w:rsid w:val="007E248B"/>
    <w:rsid w:val="007E2CF0"/>
    <w:rsid w:val="007E41EC"/>
    <w:rsid w:val="007E7081"/>
    <w:rsid w:val="007F005F"/>
    <w:rsid w:val="007F0BF1"/>
    <w:rsid w:val="007F10D1"/>
    <w:rsid w:val="007F1499"/>
    <w:rsid w:val="007F1EBB"/>
    <w:rsid w:val="007F4638"/>
    <w:rsid w:val="007F4CBD"/>
    <w:rsid w:val="007F6150"/>
    <w:rsid w:val="007F61C2"/>
    <w:rsid w:val="007F6531"/>
    <w:rsid w:val="007F7092"/>
    <w:rsid w:val="00803A8C"/>
    <w:rsid w:val="00804F8D"/>
    <w:rsid w:val="00806D84"/>
    <w:rsid w:val="00810C1A"/>
    <w:rsid w:val="008111CB"/>
    <w:rsid w:val="008136A5"/>
    <w:rsid w:val="00813BC5"/>
    <w:rsid w:val="00813C59"/>
    <w:rsid w:val="008142CA"/>
    <w:rsid w:val="00814A8E"/>
    <w:rsid w:val="008166A6"/>
    <w:rsid w:val="00817516"/>
    <w:rsid w:val="00817859"/>
    <w:rsid w:val="008179AF"/>
    <w:rsid w:val="00820F14"/>
    <w:rsid w:val="0082139C"/>
    <w:rsid w:val="00822F09"/>
    <w:rsid w:val="008256E7"/>
    <w:rsid w:val="00825873"/>
    <w:rsid w:val="00826004"/>
    <w:rsid w:val="0082778E"/>
    <w:rsid w:val="00827C1C"/>
    <w:rsid w:val="00827DC2"/>
    <w:rsid w:val="008306A8"/>
    <w:rsid w:val="00830D62"/>
    <w:rsid w:val="00830FD6"/>
    <w:rsid w:val="008316A1"/>
    <w:rsid w:val="008323D9"/>
    <w:rsid w:val="00832DD5"/>
    <w:rsid w:val="00833F97"/>
    <w:rsid w:val="00834BA8"/>
    <w:rsid w:val="008376A6"/>
    <w:rsid w:val="008412CE"/>
    <w:rsid w:val="00841B62"/>
    <w:rsid w:val="008435FA"/>
    <w:rsid w:val="00843627"/>
    <w:rsid w:val="008437A7"/>
    <w:rsid w:val="00843A39"/>
    <w:rsid w:val="0084409E"/>
    <w:rsid w:val="00844A46"/>
    <w:rsid w:val="00844D94"/>
    <w:rsid w:val="00846A3E"/>
    <w:rsid w:val="00846E6D"/>
    <w:rsid w:val="00847258"/>
    <w:rsid w:val="00847CD2"/>
    <w:rsid w:val="00850490"/>
    <w:rsid w:val="00850572"/>
    <w:rsid w:val="0085064F"/>
    <w:rsid w:val="0085116B"/>
    <w:rsid w:val="00851857"/>
    <w:rsid w:val="00851C8E"/>
    <w:rsid w:val="00852371"/>
    <w:rsid w:val="008524D5"/>
    <w:rsid w:val="008524E4"/>
    <w:rsid w:val="0085310B"/>
    <w:rsid w:val="00853B72"/>
    <w:rsid w:val="00854924"/>
    <w:rsid w:val="00854967"/>
    <w:rsid w:val="0085524B"/>
    <w:rsid w:val="00855532"/>
    <w:rsid w:val="008558AB"/>
    <w:rsid w:val="008561C0"/>
    <w:rsid w:val="00856CD1"/>
    <w:rsid w:val="008573DB"/>
    <w:rsid w:val="00860471"/>
    <w:rsid w:val="00860609"/>
    <w:rsid w:val="00860CE7"/>
    <w:rsid w:val="00861AD3"/>
    <w:rsid w:val="00862428"/>
    <w:rsid w:val="00863B86"/>
    <w:rsid w:val="00863C07"/>
    <w:rsid w:val="00863D30"/>
    <w:rsid w:val="008642EE"/>
    <w:rsid w:val="00864EBB"/>
    <w:rsid w:val="00865623"/>
    <w:rsid w:val="0086631A"/>
    <w:rsid w:val="00866A36"/>
    <w:rsid w:val="00870471"/>
    <w:rsid w:val="00873ED0"/>
    <w:rsid w:val="00874AC7"/>
    <w:rsid w:val="00874F7C"/>
    <w:rsid w:val="00875BDB"/>
    <w:rsid w:val="0088124F"/>
    <w:rsid w:val="00881B6B"/>
    <w:rsid w:val="00884B2D"/>
    <w:rsid w:val="00885451"/>
    <w:rsid w:val="0088612C"/>
    <w:rsid w:val="00886E16"/>
    <w:rsid w:val="00886FAD"/>
    <w:rsid w:val="008906D6"/>
    <w:rsid w:val="00891B6A"/>
    <w:rsid w:val="00891D1C"/>
    <w:rsid w:val="00892782"/>
    <w:rsid w:val="008934E7"/>
    <w:rsid w:val="008944BF"/>
    <w:rsid w:val="0089684E"/>
    <w:rsid w:val="00897222"/>
    <w:rsid w:val="00897510"/>
    <w:rsid w:val="008A2264"/>
    <w:rsid w:val="008A28E4"/>
    <w:rsid w:val="008A3B4E"/>
    <w:rsid w:val="008A4A89"/>
    <w:rsid w:val="008A505B"/>
    <w:rsid w:val="008A65D9"/>
    <w:rsid w:val="008A6CBA"/>
    <w:rsid w:val="008A7C5F"/>
    <w:rsid w:val="008B088A"/>
    <w:rsid w:val="008B3389"/>
    <w:rsid w:val="008B5075"/>
    <w:rsid w:val="008B54F0"/>
    <w:rsid w:val="008B68B3"/>
    <w:rsid w:val="008B6A49"/>
    <w:rsid w:val="008B6E21"/>
    <w:rsid w:val="008C1FEA"/>
    <w:rsid w:val="008C210F"/>
    <w:rsid w:val="008C330C"/>
    <w:rsid w:val="008C3F94"/>
    <w:rsid w:val="008C42A8"/>
    <w:rsid w:val="008C4621"/>
    <w:rsid w:val="008C64AB"/>
    <w:rsid w:val="008C64BC"/>
    <w:rsid w:val="008C6843"/>
    <w:rsid w:val="008C6D45"/>
    <w:rsid w:val="008C6ED5"/>
    <w:rsid w:val="008C7636"/>
    <w:rsid w:val="008D0705"/>
    <w:rsid w:val="008D1C99"/>
    <w:rsid w:val="008D3560"/>
    <w:rsid w:val="008D3A2F"/>
    <w:rsid w:val="008D3A7F"/>
    <w:rsid w:val="008D3F0B"/>
    <w:rsid w:val="008D420C"/>
    <w:rsid w:val="008D49EC"/>
    <w:rsid w:val="008D57E6"/>
    <w:rsid w:val="008D694F"/>
    <w:rsid w:val="008E046D"/>
    <w:rsid w:val="008E118D"/>
    <w:rsid w:val="008E1AA9"/>
    <w:rsid w:val="008E4236"/>
    <w:rsid w:val="008E4ECC"/>
    <w:rsid w:val="008E55EF"/>
    <w:rsid w:val="008E5818"/>
    <w:rsid w:val="008E71A1"/>
    <w:rsid w:val="008E7F38"/>
    <w:rsid w:val="008F0DEC"/>
    <w:rsid w:val="008F0E55"/>
    <w:rsid w:val="008F1A22"/>
    <w:rsid w:val="008F37E0"/>
    <w:rsid w:val="008F40C7"/>
    <w:rsid w:val="008F4A3B"/>
    <w:rsid w:val="008F5A0A"/>
    <w:rsid w:val="008F7762"/>
    <w:rsid w:val="0090006B"/>
    <w:rsid w:val="009000F2"/>
    <w:rsid w:val="00900171"/>
    <w:rsid w:val="009003BB"/>
    <w:rsid w:val="009021D7"/>
    <w:rsid w:val="0090222D"/>
    <w:rsid w:val="00902231"/>
    <w:rsid w:val="00902C65"/>
    <w:rsid w:val="0090312C"/>
    <w:rsid w:val="00903540"/>
    <w:rsid w:val="00903DD0"/>
    <w:rsid w:val="00904A12"/>
    <w:rsid w:val="00905A9D"/>
    <w:rsid w:val="00907797"/>
    <w:rsid w:val="009079F3"/>
    <w:rsid w:val="00907C66"/>
    <w:rsid w:val="00910097"/>
    <w:rsid w:val="00910A0F"/>
    <w:rsid w:val="0091151C"/>
    <w:rsid w:val="00912998"/>
    <w:rsid w:val="00913F56"/>
    <w:rsid w:val="00914DD0"/>
    <w:rsid w:val="00915F8F"/>
    <w:rsid w:val="00916950"/>
    <w:rsid w:val="009175D6"/>
    <w:rsid w:val="00920C9F"/>
    <w:rsid w:val="00920D9C"/>
    <w:rsid w:val="00920F09"/>
    <w:rsid w:val="00923670"/>
    <w:rsid w:val="00923920"/>
    <w:rsid w:val="00925480"/>
    <w:rsid w:val="0092699C"/>
    <w:rsid w:val="00927259"/>
    <w:rsid w:val="009317B9"/>
    <w:rsid w:val="009322A1"/>
    <w:rsid w:val="009330DA"/>
    <w:rsid w:val="00933FD9"/>
    <w:rsid w:val="00934983"/>
    <w:rsid w:val="00934990"/>
    <w:rsid w:val="00934A1B"/>
    <w:rsid w:val="00934C5A"/>
    <w:rsid w:val="00935308"/>
    <w:rsid w:val="009353EC"/>
    <w:rsid w:val="009356D1"/>
    <w:rsid w:val="00935AEE"/>
    <w:rsid w:val="00940067"/>
    <w:rsid w:val="00940117"/>
    <w:rsid w:val="0094021A"/>
    <w:rsid w:val="0094128A"/>
    <w:rsid w:val="009415EB"/>
    <w:rsid w:val="009420FB"/>
    <w:rsid w:val="00942231"/>
    <w:rsid w:val="0094371C"/>
    <w:rsid w:val="00943970"/>
    <w:rsid w:val="00943BA4"/>
    <w:rsid w:val="00946980"/>
    <w:rsid w:val="00946E25"/>
    <w:rsid w:val="00947AD3"/>
    <w:rsid w:val="00947CB9"/>
    <w:rsid w:val="00950DEC"/>
    <w:rsid w:val="00951403"/>
    <w:rsid w:val="00951420"/>
    <w:rsid w:val="0095165B"/>
    <w:rsid w:val="009535EA"/>
    <w:rsid w:val="00953A6C"/>
    <w:rsid w:val="00953CAA"/>
    <w:rsid w:val="0095407C"/>
    <w:rsid w:val="00954C61"/>
    <w:rsid w:val="009556F3"/>
    <w:rsid w:val="00955CB9"/>
    <w:rsid w:val="00956526"/>
    <w:rsid w:val="009569C4"/>
    <w:rsid w:val="00956A66"/>
    <w:rsid w:val="00961A30"/>
    <w:rsid w:val="00961D4A"/>
    <w:rsid w:val="00962672"/>
    <w:rsid w:val="00962867"/>
    <w:rsid w:val="00964DF9"/>
    <w:rsid w:val="00964E3F"/>
    <w:rsid w:val="009665EE"/>
    <w:rsid w:val="00966877"/>
    <w:rsid w:val="00970C17"/>
    <w:rsid w:val="00973702"/>
    <w:rsid w:val="009745DA"/>
    <w:rsid w:val="0097484A"/>
    <w:rsid w:val="00976940"/>
    <w:rsid w:val="00976E59"/>
    <w:rsid w:val="0097722E"/>
    <w:rsid w:val="00977330"/>
    <w:rsid w:val="00980548"/>
    <w:rsid w:val="009806EE"/>
    <w:rsid w:val="00982A5E"/>
    <w:rsid w:val="00983199"/>
    <w:rsid w:val="0098496D"/>
    <w:rsid w:val="00984A57"/>
    <w:rsid w:val="00984F0D"/>
    <w:rsid w:val="00986AAB"/>
    <w:rsid w:val="00987C71"/>
    <w:rsid w:val="00992B7B"/>
    <w:rsid w:val="009942E0"/>
    <w:rsid w:val="00995E9D"/>
    <w:rsid w:val="009970E0"/>
    <w:rsid w:val="0099774E"/>
    <w:rsid w:val="00997B79"/>
    <w:rsid w:val="00997C50"/>
    <w:rsid w:val="009A2DB1"/>
    <w:rsid w:val="009A2E99"/>
    <w:rsid w:val="009A3242"/>
    <w:rsid w:val="009A46F6"/>
    <w:rsid w:val="009A4EA3"/>
    <w:rsid w:val="009A6180"/>
    <w:rsid w:val="009A66DD"/>
    <w:rsid w:val="009B000E"/>
    <w:rsid w:val="009B051E"/>
    <w:rsid w:val="009B0532"/>
    <w:rsid w:val="009B0CA3"/>
    <w:rsid w:val="009B4BF3"/>
    <w:rsid w:val="009B616D"/>
    <w:rsid w:val="009B7293"/>
    <w:rsid w:val="009B756F"/>
    <w:rsid w:val="009C01FB"/>
    <w:rsid w:val="009C0AF8"/>
    <w:rsid w:val="009C1C84"/>
    <w:rsid w:val="009C2519"/>
    <w:rsid w:val="009C3117"/>
    <w:rsid w:val="009C39A0"/>
    <w:rsid w:val="009C5C92"/>
    <w:rsid w:val="009C64F5"/>
    <w:rsid w:val="009C6CE2"/>
    <w:rsid w:val="009D10AE"/>
    <w:rsid w:val="009D1BD1"/>
    <w:rsid w:val="009D4386"/>
    <w:rsid w:val="009D5E43"/>
    <w:rsid w:val="009D64AA"/>
    <w:rsid w:val="009D67DB"/>
    <w:rsid w:val="009D6F1B"/>
    <w:rsid w:val="009D743A"/>
    <w:rsid w:val="009E154C"/>
    <w:rsid w:val="009E1CBC"/>
    <w:rsid w:val="009E344F"/>
    <w:rsid w:val="009E3623"/>
    <w:rsid w:val="009E57FD"/>
    <w:rsid w:val="009E7CF1"/>
    <w:rsid w:val="009F0285"/>
    <w:rsid w:val="009F034C"/>
    <w:rsid w:val="009F0623"/>
    <w:rsid w:val="009F1737"/>
    <w:rsid w:val="009F1CB0"/>
    <w:rsid w:val="009F1FEE"/>
    <w:rsid w:val="009F2565"/>
    <w:rsid w:val="009F2D47"/>
    <w:rsid w:val="009F3618"/>
    <w:rsid w:val="009F3F3B"/>
    <w:rsid w:val="009F4715"/>
    <w:rsid w:val="009F4C40"/>
    <w:rsid w:val="009F5779"/>
    <w:rsid w:val="00A01E42"/>
    <w:rsid w:val="00A029EB"/>
    <w:rsid w:val="00A03877"/>
    <w:rsid w:val="00A03C02"/>
    <w:rsid w:val="00A03C35"/>
    <w:rsid w:val="00A066DA"/>
    <w:rsid w:val="00A06742"/>
    <w:rsid w:val="00A06DA2"/>
    <w:rsid w:val="00A07887"/>
    <w:rsid w:val="00A07F65"/>
    <w:rsid w:val="00A1043A"/>
    <w:rsid w:val="00A13D56"/>
    <w:rsid w:val="00A14D8E"/>
    <w:rsid w:val="00A1562D"/>
    <w:rsid w:val="00A168F9"/>
    <w:rsid w:val="00A208F3"/>
    <w:rsid w:val="00A2146C"/>
    <w:rsid w:val="00A22A60"/>
    <w:rsid w:val="00A23062"/>
    <w:rsid w:val="00A246F4"/>
    <w:rsid w:val="00A25D02"/>
    <w:rsid w:val="00A273D9"/>
    <w:rsid w:val="00A2762F"/>
    <w:rsid w:val="00A2765D"/>
    <w:rsid w:val="00A278B0"/>
    <w:rsid w:val="00A3221C"/>
    <w:rsid w:val="00A32869"/>
    <w:rsid w:val="00A3298D"/>
    <w:rsid w:val="00A3426C"/>
    <w:rsid w:val="00A347F3"/>
    <w:rsid w:val="00A3652F"/>
    <w:rsid w:val="00A366ED"/>
    <w:rsid w:val="00A369D4"/>
    <w:rsid w:val="00A37371"/>
    <w:rsid w:val="00A40965"/>
    <w:rsid w:val="00A419B7"/>
    <w:rsid w:val="00A421B3"/>
    <w:rsid w:val="00A44410"/>
    <w:rsid w:val="00A46540"/>
    <w:rsid w:val="00A46ED0"/>
    <w:rsid w:val="00A4795C"/>
    <w:rsid w:val="00A51F5A"/>
    <w:rsid w:val="00A52499"/>
    <w:rsid w:val="00A52BD7"/>
    <w:rsid w:val="00A53231"/>
    <w:rsid w:val="00A54702"/>
    <w:rsid w:val="00A54ED8"/>
    <w:rsid w:val="00A57A32"/>
    <w:rsid w:val="00A57DDC"/>
    <w:rsid w:val="00A60219"/>
    <w:rsid w:val="00A61970"/>
    <w:rsid w:val="00A61B67"/>
    <w:rsid w:val="00A61EB8"/>
    <w:rsid w:val="00A62E31"/>
    <w:rsid w:val="00A65776"/>
    <w:rsid w:val="00A662E8"/>
    <w:rsid w:val="00A663D1"/>
    <w:rsid w:val="00A67607"/>
    <w:rsid w:val="00A678A4"/>
    <w:rsid w:val="00A67E6F"/>
    <w:rsid w:val="00A72158"/>
    <w:rsid w:val="00A72715"/>
    <w:rsid w:val="00A72D9C"/>
    <w:rsid w:val="00A731EC"/>
    <w:rsid w:val="00A75CC9"/>
    <w:rsid w:val="00A76985"/>
    <w:rsid w:val="00A80734"/>
    <w:rsid w:val="00A81A07"/>
    <w:rsid w:val="00A82B25"/>
    <w:rsid w:val="00A8360D"/>
    <w:rsid w:val="00A8407F"/>
    <w:rsid w:val="00A840E6"/>
    <w:rsid w:val="00A841A8"/>
    <w:rsid w:val="00A84C59"/>
    <w:rsid w:val="00A86D6E"/>
    <w:rsid w:val="00A86DA0"/>
    <w:rsid w:val="00A86F7A"/>
    <w:rsid w:val="00A86FB0"/>
    <w:rsid w:val="00A901D8"/>
    <w:rsid w:val="00A902B0"/>
    <w:rsid w:val="00A9036E"/>
    <w:rsid w:val="00A914DC"/>
    <w:rsid w:val="00A92339"/>
    <w:rsid w:val="00A93758"/>
    <w:rsid w:val="00A93C7F"/>
    <w:rsid w:val="00A93DCB"/>
    <w:rsid w:val="00A94044"/>
    <w:rsid w:val="00A953C7"/>
    <w:rsid w:val="00A95B55"/>
    <w:rsid w:val="00A95D24"/>
    <w:rsid w:val="00A971BC"/>
    <w:rsid w:val="00A978F6"/>
    <w:rsid w:val="00AA00EA"/>
    <w:rsid w:val="00AA013F"/>
    <w:rsid w:val="00AA0D36"/>
    <w:rsid w:val="00AA0DD0"/>
    <w:rsid w:val="00AA0F73"/>
    <w:rsid w:val="00AA1E27"/>
    <w:rsid w:val="00AA3752"/>
    <w:rsid w:val="00AA49E8"/>
    <w:rsid w:val="00AA5842"/>
    <w:rsid w:val="00AA59A5"/>
    <w:rsid w:val="00AA6F8E"/>
    <w:rsid w:val="00AA7073"/>
    <w:rsid w:val="00AA7BCD"/>
    <w:rsid w:val="00AA7EBA"/>
    <w:rsid w:val="00AB1179"/>
    <w:rsid w:val="00AB23E5"/>
    <w:rsid w:val="00AB2998"/>
    <w:rsid w:val="00AB35D8"/>
    <w:rsid w:val="00AB3ED8"/>
    <w:rsid w:val="00AB42A6"/>
    <w:rsid w:val="00AB471D"/>
    <w:rsid w:val="00AB58C9"/>
    <w:rsid w:val="00AC1175"/>
    <w:rsid w:val="00AC1198"/>
    <w:rsid w:val="00AC11F0"/>
    <w:rsid w:val="00AC25A6"/>
    <w:rsid w:val="00AC2C25"/>
    <w:rsid w:val="00AC318D"/>
    <w:rsid w:val="00AC36FC"/>
    <w:rsid w:val="00AC3A4A"/>
    <w:rsid w:val="00AC44D0"/>
    <w:rsid w:val="00AC4B1F"/>
    <w:rsid w:val="00AC5053"/>
    <w:rsid w:val="00AC6791"/>
    <w:rsid w:val="00AC7B22"/>
    <w:rsid w:val="00AC7B9A"/>
    <w:rsid w:val="00AC7D21"/>
    <w:rsid w:val="00AD1ED7"/>
    <w:rsid w:val="00AD22FE"/>
    <w:rsid w:val="00AD3D07"/>
    <w:rsid w:val="00AD46C8"/>
    <w:rsid w:val="00AD53B1"/>
    <w:rsid w:val="00AD540B"/>
    <w:rsid w:val="00AD5489"/>
    <w:rsid w:val="00AD6C40"/>
    <w:rsid w:val="00AD6E12"/>
    <w:rsid w:val="00AD74D2"/>
    <w:rsid w:val="00AD78C9"/>
    <w:rsid w:val="00AE0DAC"/>
    <w:rsid w:val="00AE1B78"/>
    <w:rsid w:val="00AE1EA8"/>
    <w:rsid w:val="00AE2F76"/>
    <w:rsid w:val="00AE3497"/>
    <w:rsid w:val="00AE3757"/>
    <w:rsid w:val="00AE3C36"/>
    <w:rsid w:val="00AE44AB"/>
    <w:rsid w:val="00AE45F4"/>
    <w:rsid w:val="00AE4927"/>
    <w:rsid w:val="00AE6565"/>
    <w:rsid w:val="00AE6692"/>
    <w:rsid w:val="00AE67EE"/>
    <w:rsid w:val="00AE6F16"/>
    <w:rsid w:val="00AE7A74"/>
    <w:rsid w:val="00AF0C89"/>
    <w:rsid w:val="00AF17EC"/>
    <w:rsid w:val="00AF3B09"/>
    <w:rsid w:val="00AF3BC4"/>
    <w:rsid w:val="00AF4A87"/>
    <w:rsid w:val="00AF5042"/>
    <w:rsid w:val="00AF6395"/>
    <w:rsid w:val="00AF6CB6"/>
    <w:rsid w:val="00AF72E1"/>
    <w:rsid w:val="00AF7BAE"/>
    <w:rsid w:val="00AF7CC1"/>
    <w:rsid w:val="00B007E8"/>
    <w:rsid w:val="00B0178F"/>
    <w:rsid w:val="00B042EA"/>
    <w:rsid w:val="00B062F6"/>
    <w:rsid w:val="00B06D65"/>
    <w:rsid w:val="00B07B64"/>
    <w:rsid w:val="00B07CBB"/>
    <w:rsid w:val="00B10A94"/>
    <w:rsid w:val="00B11B10"/>
    <w:rsid w:val="00B12764"/>
    <w:rsid w:val="00B12AC7"/>
    <w:rsid w:val="00B131E7"/>
    <w:rsid w:val="00B137C3"/>
    <w:rsid w:val="00B13C78"/>
    <w:rsid w:val="00B16CFF"/>
    <w:rsid w:val="00B20242"/>
    <w:rsid w:val="00B20F17"/>
    <w:rsid w:val="00B21A09"/>
    <w:rsid w:val="00B21BE9"/>
    <w:rsid w:val="00B251A3"/>
    <w:rsid w:val="00B2616E"/>
    <w:rsid w:val="00B26908"/>
    <w:rsid w:val="00B2706E"/>
    <w:rsid w:val="00B271D5"/>
    <w:rsid w:val="00B27369"/>
    <w:rsid w:val="00B30D6B"/>
    <w:rsid w:val="00B3199B"/>
    <w:rsid w:val="00B32404"/>
    <w:rsid w:val="00B33039"/>
    <w:rsid w:val="00B33A09"/>
    <w:rsid w:val="00B33B94"/>
    <w:rsid w:val="00B35095"/>
    <w:rsid w:val="00B3575A"/>
    <w:rsid w:val="00B36228"/>
    <w:rsid w:val="00B40C05"/>
    <w:rsid w:val="00B41C26"/>
    <w:rsid w:val="00B41ED3"/>
    <w:rsid w:val="00B444CB"/>
    <w:rsid w:val="00B4572F"/>
    <w:rsid w:val="00B46E31"/>
    <w:rsid w:val="00B50714"/>
    <w:rsid w:val="00B50D8E"/>
    <w:rsid w:val="00B52083"/>
    <w:rsid w:val="00B53E07"/>
    <w:rsid w:val="00B53E97"/>
    <w:rsid w:val="00B53F61"/>
    <w:rsid w:val="00B543B9"/>
    <w:rsid w:val="00B5594B"/>
    <w:rsid w:val="00B55FC4"/>
    <w:rsid w:val="00B56161"/>
    <w:rsid w:val="00B566C7"/>
    <w:rsid w:val="00B57BA4"/>
    <w:rsid w:val="00B6175C"/>
    <w:rsid w:val="00B624F4"/>
    <w:rsid w:val="00B628BD"/>
    <w:rsid w:val="00B6473D"/>
    <w:rsid w:val="00B6497E"/>
    <w:rsid w:val="00B65321"/>
    <w:rsid w:val="00B660A5"/>
    <w:rsid w:val="00B660B8"/>
    <w:rsid w:val="00B66E63"/>
    <w:rsid w:val="00B672F2"/>
    <w:rsid w:val="00B67A91"/>
    <w:rsid w:val="00B701BD"/>
    <w:rsid w:val="00B70BE2"/>
    <w:rsid w:val="00B70D71"/>
    <w:rsid w:val="00B736B4"/>
    <w:rsid w:val="00B74096"/>
    <w:rsid w:val="00B7425E"/>
    <w:rsid w:val="00B749DB"/>
    <w:rsid w:val="00B74D62"/>
    <w:rsid w:val="00B754E2"/>
    <w:rsid w:val="00B75C11"/>
    <w:rsid w:val="00B763A6"/>
    <w:rsid w:val="00B764AA"/>
    <w:rsid w:val="00B76A53"/>
    <w:rsid w:val="00B800EE"/>
    <w:rsid w:val="00B80A0A"/>
    <w:rsid w:val="00B81114"/>
    <w:rsid w:val="00B823C9"/>
    <w:rsid w:val="00B82FF8"/>
    <w:rsid w:val="00B83D42"/>
    <w:rsid w:val="00B83E03"/>
    <w:rsid w:val="00B85349"/>
    <w:rsid w:val="00B862B4"/>
    <w:rsid w:val="00B863CF"/>
    <w:rsid w:val="00B87F50"/>
    <w:rsid w:val="00B87F5A"/>
    <w:rsid w:val="00B90356"/>
    <w:rsid w:val="00B91B15"/>
    <w:rsid w:val="00B91E10"/>
    <w:rsid w:val="00B921F4"/>
    <w:rsid w:val="00B932C5"/>
    <w:rsid w:val="00B933C6"/>
    <w:rsid w:val="00B93645"/>
    <w:rsid w:val="00B944EB"/>
    <w:rsid w:val="00B95B9C"/>
    <w:rsid w:val="00B95D14"/>
    <w:rsid w:val="00B962CC"/>
    <w:rsid w:val="00B968FD"/>
    <w:rsid w:val="00B96AA2"/>
    <w:rsid w:val="00B979B0"/>
    <w:rsid w:val="00BA1484"/>
    <w:rsid w:val="00BA14E9"/>
    <w:rsid w:val="00BA1581"/>
    <w:rsid w:val="00BA2248"/>
    <w:rsid w:val="00BA23AF"/>
    <w:rsid w:val="00BA2DCB"/>
    <w:rsid w:val="00BA33D8"/>
    <w:rsid w:val="00BA3C54"/>
    <w:rsid w:val="00BA3F0F"/>
    <w:rsid w:val="00BA4CDF"/>
    <w:rsid w:val="00BA6129"/>
    <w:rsid w:val="00BA61AF"/>
    <w:rsid w:val="00BA715B"/>
    <w:rsid w:val="00BB0357"/>
    <w:rsid w:val="00BB0D4A"/>
    <w:rsid w:val="00BB1B84"/>
    <w:rsid w:val="00BB26A9"/>
    <w:rsid w:val="00BB27CD"/>
    <w:rsid w:val="00BB43F1"/>
    <w:rsid w:val="00BB481B"/>
    <w:rsid w:val="00BB62F5"/>
    <w:rsid w:val="00BC37A3"/>
    <w:rsid w:val="00BC3910"/>
    <w:rsid w:val="00BC3D49"/>
    <w:rsid w:val="00BC49AE"/>
    <w:rsid w:val="00BC52C3"/>
    <w:rsid w:val="00BC5320"/>
    <w:rsid w:val="00BC6C54"/>
    <w:rsid w:val="00BD01A6"/>
    <w:rsid w:val="00BD134C"/>
    <w:rsid w:val="00BD1F8B"/>
    <w:rsid w:val="00BD45EF"/>
    <w:rsid w:val="00BD5946"/>
    <w:rsid w:val="00BD60E7"/>
    <w:rsid w:val="00BD6D81"/>
    <w:rsid w:val="00BD77F0"/>
    <w:rsid w:val="00BD7F51"/>
    <w:rsid w:val="00BE0D0B"/>
    <w:rsid w:val="00BE0E38"/>
    <w:rsid w:val="00BE0F01"/>
    <w:rsid w:val="00BE34B6"/>
    <w:rsid w:val="00BE4567"/>
    <w:rsid w:val="00BE4C50"/>
    <w:rsid w:val="00BE5D06"/>
    <w:rsid w:val="00BE66B7"/>
    <w:rsid w:val="00BE6F14"/>
    <w:rsid w:val="00BF0534"/>
    <w:rsid w:val="00BF0AB7"/>
    <w:rsid w:val="00BF2B77"/>
    <w:rsid w:val="00BF354B"/>
    <w:rsid w:val="00BF42A4"/>
    <w:rsid w:val="00BF5222"/>
    <w:rsid w:val="00BF7D19"/>
    <w:rsid w:val="00C000C0"/>
    <w:rsid w:val="00C007AA"/>
    <w:rsid w:val="00C008A1"/>
    <w:rsid w:val="00C00A5C"/>
    <w:rsid w:val="00C00ECE"/>
    <w:rsid w:val="00C01505"/>
    <w:rsid w:val="00C029B5"/>
    <w:rsid w:val="00C04854"/>
    <w:rsid w:val="00C06664"/>
    <w:rsid w:val="00C06EFF"/>
    <w:rsid w:val="00C07069"/>
    <w:rsid w:val="00C10420"/>
    <w:rsid w:val="00C1121F"/>
    <w:rsid w:val="00C11289"/>
    <w:rsid w:val="00C14046"/>
    <w:rsid w:val="00C15A8E"/>
    <w:rsid w:val="00C15B89"/>
    <w:rsid w:val="00C16D7D"/>
    <w:rsid w:val="00C171B7"/>
    <w:rsid w:val="00C215BF"/>
    <w:rsid w:val="00C23637"/>
    <w:rsid w:val="00C239F3"/>
    <w:rsid w:val="00C24E88"/>
    <w:rsid w:val="00C252C1"/>
    <w:rsid w:val="00C25B0F"/>
    <w:rsid w:val="00C260D7"/>
    <w:rsid w:val="00C31FAE"/>
    <w:rsid w:val="00C322BA"/>
    <w:rsid w:val="00C331F3"/>
    <w:rsid w:val="00C33713"/>
    <w:rsid w:val="00C348FD"/>
    <w:rsid w:val="00C34B85"/>
    <w:rsid w:val="00C35382"/>
    <w:rsid w:val="00C35AF8"/>
    <w:rsid w:val="00C3662F"/>
    <w:rsid w:val="00C374BE"/>
    <w:rsid w:val="00C37C6C"/>
    <w:rsid w:val="00C4071B"/>
    <w:rsid w:val="00C40E5A"/>
    <w:rsid w:val="00C418E6"/>
    <w:rsid w:val="00C4271B"/>
    <w:rsid w:val="00C45C7E"/>
    <w:rsid w:val="00C45EA0"/>
    <w:rsid w:val="00C46640"/>
    <w:rsid w:val="00C47021"/>
    <w:rsid w:val="00C47300"/>
    <w:rsid w:val="00C51813"/>
    <w:rsid w:val="00C518E0"/>
    <w:rsid w:val="00C51BC2"/>
    <w:rsid w:val="00C5408D"/>
    <w:rsid w:val="00C54989"/>
    <w:rsid w:val="00C5677F"/>
    <w:rsid w:val="00C608D1"/>
    <w:rsid w:val="00C61239"/>
    <w:rsid w:val="00C61DE2"/>
    <w:rsid w:val="00C62559"/>
    <w:rsid w:val="00C63E3E"/>
    <w:rsid w:val="00C642FC"/>
    <w:rsid w:val="00C64F6E"/>
    <w:rsid w:val="00C652D7"/>
    <w:rsid w:val="00C65996"/>
    <w:rsid w:val="00C65A3E"/>
    <w:rsid w:val="00C66FE6"/>
    <w:rsid w:val="00C71A31"/>
    <w:rsid w:val="00C71B87"/>
    <w:rsid w:val="00C72E65"/>
    <w:rsid w:val="00C72EF8"/>
    <w:rsid w:val="00C73004"/>
    <w:rsid w:val="00C74028"/>
    <w:rsid w:val="00C74683"/>
    <w:rsid w:val="00C7537B"/>
    <w:rsid w:val="00C75EA6"/>
    <w:rsid w:val="00C7615E"/>
    <w:rsid w:val="00C77791"/>
    <w:rsid w:val="00C77959"/>
    <w:rsid w:val="00C8144B"/>
    <w:rsid w:val="00C823C0"/>
    <w:rsid w:val="00C82AE1"/>
    <w:rsid w:val="00C84172"/>
    <w:rsid w:val="00C845E0"/>
    <w:rsid w:val="00C85500"/>
    <w:rsid w:val="00C86242"/>
    <w:rsid w:val="00C871CD"/>
    <w:rsid w:val="00C90D91"/>
    <w:rsid w:val="00C914BA"/>
    <w:rsid w:val="00C92267"/>
    <w:rsid w:val="00C939DC"/>
    <w:rsid w:val="00C9449F"/>
    <w:rsid w:val="00C949B5"/>
    <w:rsid w:val="00C96C6A"/>
    <w:rsid w:val="00C97A78"/>
    <w:rsid w:val="00CA0449"/>
    <w:rsid w:val="00CA0ABB"/>
    <w:rsid w:val="00CA14A1"/>
    <w:rsid w:val="00CA2542"/>
    <w:rsid w:val="00CA4460"/>
    <w:rsid w:val="00CA7FCD"/>
    <w:rsid w:val="00CB0B81"/>
    <w:rsid w:val="00CB19AD"/>
    <w:rsid w:val="00CB1A87"/>
    <w:rsid w:val="00CB223D"/>
    <w:rsid w:val="00CB236F"/>
    <w:rsid w:val="00CB286C"/>
    <w:rsid w:val="00CB28A8"/>
    <w:rsid w:val="00CB2A99"/>
    <w:rsid w:val="00CB4DA6"/>
    <w:rsid w:val="00CC0F7A"/>
    <w:rsid w:val="00CC1A71"/>
    <w:rsid w:val="00CC50B9"/>
    <w:rsid w:val="00CC6073"/>
    <w:rsid w:val="00CC6951"/>
    <w:rsid w:val="00CC6E68"/>
    <w:rsid w:val="00CC76C6"/>
    <w:rsid w:val="00CC7BE8"/>
    <w:rsid w:val="00CD08DA"/>
    <w:rsid w:val="00CD0CC5"/>
    <w:rsid w:val="00CD234E"/>
    <w:rsid w:val="00CD27F5"/>
    <w:rsid w:val="00CD5D9D"/>
    <w:rsid w:val="00CD5E50"/>
    <w:rsid w:val="00CD6B1F"/>
    <w:rsid w:val="00CE02F6"/>
    <w:rsid w:val="00CE0472"/>
    <w:rsid w:val="00CE08AB"/>
    <w:rsid w:val="00CE14E7"/>
    <w:rsid w:val="00CE1BED"/>
    <w:rsid w:val="00CE39CD"/>
    <w:rsid w:val="00CE7F54"/>
    <w:rsid w:val="00CF18C8"/>
    <w:rsid w:val="00CF1960"/>
    <w:rsid w:val="00CF1A8E"/>
    <w:rsid w:val="00CF23C7"/>
    <w:rsid w:val="00CF3BA6"/>
    <w:rsid w:val="00CF4828"/>
    <w:rsid w:val="00CF5E6D"/>
    <w:rsid w:val="00CF6220"/>
    <w:rsid w:val="00CF6444"/>
    <w:rsid w:val="00CF712C"/>
    <w:rsid w:val="00CF7CF0"/>
    <w:rsid w:val="00D0036F"/>
    <w:rsid w:val="00D00917"/>
    <w:rsid w:val="00D014A9"/>
    <w:rsid w:val="00D031DE"/>
    <w:rsid w:val="00D04F45"/>
    <w:rsid w:val="00D04F88"/>
    <w:rsid w:val="00D0570A"/>
    <w:rsid w:val="00D06835"/>
    <w:rsid w:val="00D0688A"/>
    <w:rsid w:val="00D06A5C"/>
    <w:rsid w:val="00D07C68"/>
    <w:rsid w:val="00D108E0"/>
    <w:rsid w:val="00D110CA"/>
    <w:rsid w:val="00D1190F"/>
    <w:rsid w:val="00D11DB6"/>
    <w:rsid w:val="00D1242B"/>
    <w:rsid w:val="00D13391"/>
    <w:rsid w:val="00D1350A"/>
    <w:rsid w:val="00D15F50"/>
    <w:rsid w:val="00D16678"/>
    <w:rsid w:val="00D16D52"/>
    <w:rsid w:val="00D214DE"/>
    <w:rsid w:val="00D21AAB"/>
    <w:rsid w:val="00D24AEA"/>
    <w:rsid w:val="00D25118"/>
    <w:rsid w:val="00D2591B"/>
    <w:rsid w:val="00D26124"/>
    <w:rsid w:val="00D279D2"/>
    <w:rsid w:val="00D27BD5"/>
    <w:rsid w:val="00D30187"/>
    <w:rsid w:val="00D30C19"/>
    <w:rsid w:val="00D320D2"/>
    <w:rsid w:val="00D3283E"/>
    <w:rsid w:val="00D33688"/>
    <w:rsid w:val="00D34631"/>
    <w:rsid w:val="00D349A7"/>
    <w:rsid w:val="00D34E61"/>
    <w:rsid w:val="00D3502B"/>
    <w:rsid w:val="00D35C81"/>
    <w:rsid w:val="00D35F00"/>
    <w:rsid w:val="00D36385"/>
    <w:rsid w:val="00D36977"/>
    <w:rsid w:val="00D36C30"/>
    <w:rsid w:val="00D36C3E"/>
    <w:rsid w:val="00D378C2"/>
    <w:rsid w:val="00D40368"/>
    <w:rsid w:val="00D420B2"/>
    <w:rsid w:val="00D44122"/>
    <w:rsid w:val="00D44176"/>
    <w:rsid w:val="00D4572F"/>
    <w:rsid w:val="00D458E0"/>
    <w:rsid w:val="00D4709C"/>
    <w:rsid w:val="00D47328"/>
    <w:rsid w:val="00D51998"/>
    <w:rsid w:val="00D519B3"/>
    <w:rsid w:val="00D51D5E"/>
    <w:rsid w:val="00D523C6"/>
    <w:rsid w:val="00D536C2"/>
    <w:rsid w:val="00D538DF"/>
    <w:rsid w:val="00D53C10"/>
    <w:rsid w:val="00D53F01"/>
    <w:rsid w:val="00D546E9"/>
    <w:rsid w:val="00D55089"/>
    <w:rsid w:val="00D550B3"/>
    <w:rsid w:val="00D5557E"/>
    <w:rsid w:val="00D5674B"/>
    <w:rsid w:val="00D608CA"/>
    <w:rsid w:val="00D60E59"/>
    <w:rsid w:val="00D61D60"/>
    <w:rsid w:val="00D63806"/>
    <w:rsid w:val="00D63989"/>
    <w:rsid w:val="00D64E64"/>
    <w:rsid w:val="00D65BC0"/>
    <w:rsid w:val="00D65CB2"/>
    <w:rsid w:val="00D661E4"/>
    <w:rsid w:val="00D66CC9"/>
    <w:rsid w:val="00D66FDA"/>
    <w:rsid w:val="00D6742E"/>
    <w:rsid w:val="00D676DC"/>
    <w:rsid w:val="00D7108D"/>
    <w:rsid w:val="00D71F78"/>
    <w:rsid w:val="00D72B70"/>
    <w:rsid w:val="00D74BDF"/>
    <w:rsid w:val="00D751E8"/>
    <w:rsid w:val="00D75239"/>
    <w:rsid w:val="00D75510"/>
    <w:rsid w:val="00D759FE"/>
    <w:rsid w:val="00D75ADD"/>
    <w:rsid w:val="00D75C72"/>
    <w:rsid w:val="00D76DA6"/>
    <w:rsid w:val="00D77144"/>
    <w:rsid w:val="00D771F7"/>
    <w:rsid w:val="00D8108E"/>
    <w:rsid w:val="00D81437"/>
    <w:rsid w:val="00D828E4"/>
    <w:rsid w:val="00D8293E"/>
    <w:rsid w:val="00D829EC"/>
    <w:rsid w:val="00D83220"/>
    <w:rsid w:val="00D8359A"/>
    <w:rsid w:val="00D8593C"/>
    <w:rsid w:val="00D85F83"/>
    <w:rsid w:val="00D86B6A"/>
    <w:rsid w:val="00D87E35"/>
    <w:rsid w:val="00D90718"/>
    <w:rsid w:val="00D90E8A"/>
    <w:rsid w:val="00D91481"/>
    <w:rsid w:val="00D915C2"/>
    <w:rsid w:val="00D9258B"/>
    <w:rsid w:val="00D94661"/>
    <w:rsid w:val="00D96229"/>
    <w:rsid w:val="00D96FA6"/>
    <w:rsid w:val="00D978BD"/>
    <w:rsid w:val="00DA0F56"/>
    <w:rsid w:val="00DA1A2B"/>
    <w:rsid w:val="00DA2084"/>
    <w:rsid w:val="00DA38DB"/>
    <w:rsid w:val="00DA3C38"/>
    <w:rsid w:val="00DA439F"/>
    <w:rsid w:val="00DA4C7E"/>
    <w:rsid w:val="00DA540C"/>
    <w:rsid w:val="00DA5656"/>
    <w:rsid w:val="00DA5B0C"/>
    <w:rsid w:val="00DA7FDA"/>
    <w:rsid w:val="00DB0B3D"/>
    <w:rsid w:val="00DB0F89"/>
    <w:rsid w:val="00DB214B"/>
    <w:rsid w:val="00DB6392"/>
    <w:rsid w:val="00DB6CF7"/>
    <w:rsid w:val="00DC0AF4"/>
    <w:rsid w:val="00DC1095"/>
    <w:rsid w:val="00DC17F2"/>
    <w:rsid w:val="00DC27E0"/>
    <w:rsid w:val="00DC289D"/>
    <w:rsid w:val="00DC319E"/>
    <w:rsid w:val="00DC3269"/>
    <w:rsid w:val="00DC3474"/>
    <w:rsid w:val="00DC428A"/>
    <w:rsid w:val="00DC42E0"/>
    <w:rsid w:val="00DC4609"/>
    <w:rsid w:val="00DC4949"/>
    <w:rsid w:val="00DC77ED"/>
    <w:rsid w:val="00DC7D32"/>
    <w:rsid w:val="00DD00EA"/>
    <w:rsid w:val="00DD0813"/>
    <w:rsid w:val="00DD0F28"/>
    <w:rsid w:val="00DD1F1E"/>
    <w:rsid w:val="00DD3E16"/>
    <w:rsid w:val="00DD5B2F"/>
    <w:rsid w:val="00DD6AEB"/>
    <w:rsid w:val="00DD6DCB"/>
    <w:rsid w:val="00DD7535"/>
    <w:rsid w:val="00DE0865"/>
    <w:rsid w:val="00DE0A7E"/>
    <w:rsid w:val="00DE1210"/>
    <w:rsid w:val="00DE15FA"/>
    <w:rsid w:val="00DE61AD"/>
    <w:rsid w:val="00DE6A86"/>
    <w:rsid w:val="00DE74D5"/>
    <w:rsid w:val="00DE7816"/>
    <w:rsid w:val="00DE7EBD"/>
    <w:rsid w:val="00DF063F"/>
    <w:rsid w:val="00DF1DDA"/>
    <w:rsid w:val="00DF2316"/>
    <w:rsid w:val="00DF281C"/>
    <w:rsid w:val="00DF2963"/>
    <w:rsid w:val="00DF2CE1"/>
    <w:rsid w:val="00DF2D40"/>
    <w:rsid w:val="00DF455B"/>
    <w:rsid w:val="00DF45EA"/>
    <w:rsid w:val="00DF497E"/>
    <w:rsid w:val="00DF5582"/>
    <w:rsid w:val="00DF5EB7"/>
    <w:rsid w:val="00DF635D"/>
    <w:rsid w:val="00DF6A2E"/>
    <w:rsid w:val="00DF735D"/>
    <w:rsid w:val="00E003F5"/>
    <w:rsid w:val="00E007BC"/>
    <w:rsid w:val="00E00C90"/>
    <w:rsid w:val="00E01CA9"/>
    <w:rsid w:val="00E0210E"/>
    <w:rsid w:val="00E02CA9"/>
    <w:rsid w:val="00E03213"/>
    <w:rsid w:val="00E03959"/>
    <w:rsid w:val="00E03D03"/>
    <w:rsid w:val="00E069BC"/>
    <w:rsid w:val="00E06D7E"/>
    <w:rsid w:val="00E11E5D"/>
    <w:rsid w:val="00E132DB"/>
    <w:rsid w:val="00E13F77"/>
    <w:rsid w:val="00E14E61"/>
    <w:rsid w:val="00E15933"/>
    <w:rsid w:val="00E15994"/>
    <w:rsid w:val="00E15BE8"/>
    <w:rsid w:val="00E16077"/>
    <w:rsid w:val="00E16BC8"/>
    <w:rsid w:val="00E16C1D"/>
    <w:rsid w:val="00E17116"/>
    <w:rsid w:val="00E172CA"/>
    <w:rsid w:val="00E17DA8"/>
    <w:rsid w:val="00E21363"/>
    <w:rsid w:val="00E2305D"/>
    <w:rsid w:val="00E237BD"/>
    <w:rsid w:val="00E25A13"/>
    <w:rsid w:val="00E2688E"/>
    <w:rsid w:val="00E26F8D"/>
    <w:rsid w:val="00E2730E"/>
    <w:rsid w:val="00E27664"/>
    <w:rsid w:val="00E279C2"/>
    <w:rsid w:val="00E27BDE"/>
    <w:rsid w:val="00E30B98"/>
    <w:rsid w:val="00E31D55"/>
    <w:rsid w:val="00E31FBA"/>
    <w:rsid w:val="00E32844"/>
    <w:rsid w:val="00E333DD"/>
    <w:rsid w:val="00E33839"/>
    <w:rsid w:val="00E343C7"/>
    <w:rsid w:val="00E35460"/>
    <w:rsid w:val="00E35A51"/>
    <w:rsid w:val="00E36C82"/>
    <w:rsid w:val="00E377EF"/>
    <w:rsid w:val="00E378F8"/>
    <w:rsid w:val="00E37F78"/>
    <w:rsid w:val="00E42594"/>
    <w:rsid w:val="00E44234"/>
    <w:rsid w:val="00E442D6"/>
    <w:rsid w:val="00E4556A"/>
    <w:rsid w:val="00E45EF1"/>
    <w:rsid w:val="00E46147"/>
    <w:rsid w:val="00E461EF"/>
    <w:rsid w:val="00E4620A"/>
    <w:rsid w:val="00E46E54"/>
    <w:rsid w:val="00E4777B"/>
    <w:rsid w:val="00E51457"/>
    <w:rsid w:val="00E52368"/>
    <w:rsid w:val="00E52E87"/>
    <w:rsid w:val="00E530F5"/>
    <w:rsid w:val="00E54363"/>
    <w:rsid w:val="00E549A9"/>
    <w:rsid w:val="00E54CEB"/>
    <w:rsid w:val="00E56163"/>
    <w:rsid w:val="00E56CAA"/>
    <w:rsid w:val="00E57248"/>
    <w:rsid w:val="00E57AEB"/>
    <w:rsid w:val="00E61144"/>
    <w:rsid w:val="00E61E28"/>
    <w:rsid w:val="00E64340"/>
    <w:rsid w:val="00E64F0B"/>
    <w:rsid w:val="00E6619E"/>
    <w:rsid w:val="00E661AD"/>
    <w:rsid w:val="00E66281"/>
    <w:rsid w:val="00E67403"/>
    <w:rsid w:val="00E675DB"/>
    <w:rsid w:val="00E67644"/>
    <w:rsid w:val="00E70564"/>
    <w:rsid w:val="00E7298F"/>
    <w:rsid w:val="00E72E4D"/>
    <w:rsid w:val="00E74A47"/>
    <w:rsid w:val="00E75833"/>
    <w:rsid w:val="00E763FF"/>
    <w:rsid w:val="00E771CB"/>
    <w:rsid w:val="00E8067C"/>
    <w:rsid w:val="00E8077E"/>
    <w:rsid w:val="00E814E3"/>
    <w:rsid w:val="00E82107"/>
    <w:rsid w:val="00E8233E"/>
    <w:rsid w:val="00E84958"/>
    <w:rsid w:val="00E86890"/>
    <w:rsid w:val="00E876A1"/>
    <w:rsid w:val="00E934AB"/>
    <w:rsid w:val="00E93508"/>
    <w:rsid w:val="00E938BA"/>
    <w:rsid w:val="00E9489D"/>
    <w:rsid w:val="00E949BB"/>
    <w:rsid w:val="00E94F4F"/>
    <w:rsid w:val="00E95448"/>
    <w:rsid w:val="00E96A87"/>
    <w:rsid w:val="00E96A89"/>
    <w:rsid w:val="00EA0AD2"/>
    <w:rsid w:val="00EA38FD"/>
    <w:rsid w:val="00EA3CA7"/>
    <w:rsid w:val="00EA469D"/>
    <w:rsid w:val="00EA4C22"/>
    <w:rsid w:val="00EA50D4"/>
    <w:rsid w:val="00EA5DA4"/>
    <w:rsid w:val="00EA5F71"/>
    <w:rsid w:val="00EB02F1"/>
    <w:rsid w:val="00EB1F3A"/>
    <w:rsid w:val="00EB2853"/>
    <w:rsid w:val="00EB2E5D"/>
    <w:rsid w:val="00EB479B"/>
    <w:rsid w:val="00EB49B8"/>
    <w:rsid w:val="00EB4E3B"/>
    <w:rsid w:val="00EB5F42"/>
    <w:rsid w:val="00EB65F0"/>
    <w:rsid w:val="00EB6F45"/>
    <w:rsid w:val="00EB767D"/>
    <w:rsid w:val="00EC2097"/>
    <w:rsid w:val="00EC28DF"/>
    <w:rsid w:val="00EC352E"/>
    <w:rsid w:val="00EC3601"/>
    <w:rsid w:val="00EC3DA5"/>
    <w:rsid w:val="00EC4E0C"/>
    <w:rsid w:val="00EC5C69"/>
    <w:rsid w:val="00EC6E4C"/>
    <w:rsid w:val="00EC75BF"/>
    <w:rsid w:val="00ED1169"/>
    <w:rsid w:val="00ED3613"/>
    <w:rsid w:val="00ED51ED"/>
    <w:rsid w:val="00ED55A4"/>
    <w:rsid w:val="00ED5C8C"/>
    <w:rsid w:val="00ED6179"/>
    <w:rsid w:val="00ED734A"/>
    <w:rsid w:val="00EE135F"/>
    <w:rsid w:val="00EE2E6D"/>
    <w:rsid w:val="00EE3783"/>
    <w:rsid w:val="00EE7A25"/>
    <w:rsid w:val="00EF2229"/>
    <w:rsid w:val="00EF3151"/>
    <w:rsid w:val="00EF393F"/>
    <w:rsid w:val="00EF4F28"/>
    <w:rsid w:val="00EF57DF"/>
    <w:rsid w:val="00EF5D76"/>
    <w:rsid w:val="00EF63E2"/>
    <w:rsid w:val="00EF727E"/>
    <w:rsid w:val="00EF7BE5"/>
    <w:rsid w:val="00EF7EC4"/>
    <w:rsid w:val="00F003E3"/>
    <w:rsid w:val="00F0052E"/>
    <w:rsid w:val="00F05373"/>
    <w:rsid w:val="00F0539E"/>
    <w:rsid w:val="00F05724"/>
    <w:rsid w:val="00F05BFA"/>
    <w:rsid w:val="00F07210"/>
    <w:rsid w:val="00F07A7C"/>
    <w:rsid w:val="00F10078"/>
    <w:rsid w:val="00F100A0"/>
    <w:rsid w:val="00F10C13"/>
    <w:rsid w:val="00F12B6A"/>
    <w:rsid w:val="00F12C24"/>
    <w:rsid w:val="00F149D1"/>
    <w:rsid w:val="00F155AE"/>
    <w:rsid w:val="00F15B0A"/>
    <w:rsid w:val="00F1744D"/>
    <w:rsid w:val="00F20B4A"/>
    <w:rsid w:val="00F24055"/>
    <w:rsid w:val="00F241AC"/>
    <w:rsid w:val="00F24679"/>
    <w:rsid w:val="00F24933"/>
    <w:rsid w:val="00F26B71"/>
    <w:rsid w:val="00F27D40"/>
    <w:rsid w:val="00F30562"/>
    <w:rsid w:val="00F31DEF"/>
    <w:rsid w:val="00F32B5C"/>
    <w:rsid w:val="00F35A7C"/>
    <w:rsid w:val="00F37076"/>
    <w:rsid w:val="00F41695"/>
    <w:rsid w:val="00F44DFF"/>
    <w:rsid w:val="00F467C4"/>
    <w:rsid w:val="00F469A5"/>
    <w:rsid w:val="00F509A0"/>
    <w:rsid w:val="00F50B57"/>
    <w:rsid w:val="00F5155A"/>
    <w:rsid w:val="00F52628"/>
    <w:rsid w:val="00F53F29"/>
    <w:rsid w:val="00F540E7"/>
    <w:rsid w:val="00F5478D"/>
    <w:rsid w:val="00F55590"/>
    <w:rsid w:val="00F56245"/>
    <w:rsid w:val="00F57562"/>
    <w:rsid w:val="00F60952"/>
    <w:rsid w:val="00F631E0"/>
    <w:rsid w:val="00F637A5"/>
    <w:rsid w:val="00F64737"/>
    <w:rsid w:val="00F64F83"/>
    <w:rsid w:val="00F65A44"/>
    <w:rsid w:val="00F66C54"/>
    <w:rsid w:val="00F70A85"/>
    <w:rsid w:val="00F72737"/>
    <w:rsid w:val="00F72B7C"/>
    <w:rsid w:val="00F7346A"/>
    <w:rsid w:val="00F73BE8"/>
    <w:rsid w:val="00F74C77"/>
    <w:rsid w:val="00F74DEC"/>
    <w:rsid w:val="00F761BE"/>
    <w:rsid w:val="00F764A7"/>
    <w:rsid w:val="00F77BCA"/>
    <w:rsid w:val="00F77CF4"/>
    <w:rsid w:val="00F77EFA"/>
    <w:rsid w:val="00F801DA"/>
    <w:rsid w:val="00F808FC"/>
    <w:rsid w:val="00F810B9"/>
    <w:rsid w:val="00F81149"/>
    <w:rsid w:val="00F81705"/>
    <w:rsid w:val="00F82D12"/>
    <w:rsid w:val="00F853A0"/>
    <w:rsid w:val="00F8571A"/>
    <w:rsid w:val="00F85F3D"/>
    <w:rsid w:val="00F865AA"/>
    <w:rsid w:val="00F87A3E"/>
    <w:rsid w:val="00F87E44"/>
    <w:rsid w:val="00F902CF"/>
    <w:rsid w:val="00F90DF0"/>
    <w:rsid w:val="00F91131"/>
    <w:rsid w:val="00F91F38"/>
    <w:rsid w:val="00F92355"/>
    <w:rsid w:val="00F92769"/>
    <w:rsid w:val="00F92910"/>
    <w:rsid w:val="00F93804"/>
    <w:rsid w:val="00F959A6"/>
    <w:rsid w:val="00FA04D4"/>
    <w:rsid w:val="00FA0564"/>
    <w:rsid w:val="00FA1232"/>
    <w:rsid w:val="00FA1AB9"/>
    <w:rsid w:val="00FA1CCC"/>
    <w:rsid w:val="00FA425A"/>
    <w:rsid w:val="00FA43D3"/>
    <w:rsid w:val="00FA46C3"/>
    <w:rsid w:val="00FA46E9"/>
    <w:rsid w:val="00FB05D4"/>
    <w:rsid w:val="00FB0679"/>
    <w:rsid w:val="00FB1528"/>
    <w:rsid w:val="00FB1D0F"/>
    <w:rsid w:val="00FB1FE9"/>
    <w:rsid w:val="00FB33F8"/>
    <w:rsid w:val="00FB38EF"/>
    <w:rsid w:val="00FB4077"/>
    <w:rsid w:val="00FB5359"/>
    <w:rsid w:val="00FB5680"/>
    <w:rsid w:val="00FB5A9A"/>
    <w:rsid w:val="00FB75F2"/>
    <w:rsid w:val="00FB7EAF"/>
    <w:rsid w:val="00FC141E"/>
    <w:rsid w:val="00FC291B"/>
    <w:rsid w:val="00FC327F"/>
    <w:rsid w:val="00FC3A11"/>
    <w:rsid w:val="00FC56F9"/>
    <w:rsid w:val="00FC5A9F"/>
    <w:rsid w:val="00FC722C"/>
    <w:rsid w:val="00FD0182"/>
    <w:rsid w:val="00FD0A91"/>
    <w:rsid w:val="00FD1413"/>
    <w:rsid w:val="00FD1444"/>
    <w:rsid w:val="00FD2961"/>
    <w:rsid w:val="00FD35D7"/>
    <w:rsid w:val="00FD4CDB"/>
    <w:rsid w:val="00FD4D0F"/>
    <w:rsid w:val="00FD5343"/>
    <w:rsid w:val="00FD54DD"/>
    <w:rsid w:val="00FD6484"/>
    <w:rsid w:val="00FE1498"/>
    <w:rsid w:val="00FE2AC6"/>
    <w:rsid w:val="00FE3F97"/>
    <w:rsid w:val="00FE5537"/>
    <w:rsid w:val="00FE7B5B"/>
    <w:rsid w:val="00FF048F"/>
    <w:rsid w:val="00FF0A3B"/>
    <w:rsid w:val="00FF1220"/>
    <w:rsid w:val="00FF2B2F"/>
    <w:rsid w:val="00FF3272"/>
    <w:rsid w:val="00FF442D"/>
    <w:rsid w:val="00FF52C9"/>
    <w:rsid w:val="00FF57A4"/>
    <w:rsid w:val="00FF5900"/>
    <w:rsid w:val="00FF5FC8"/>
    <w:rsid w:val="00FF6FF8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6754837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42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149"/>
    <w:pPr>
      <w:keepNext/>
      <w:keepLines/>
      <w:spacing w:before="480" w:after="0"/>
      <w:jc w:val="center"/>
      <w:outlineLvl w:val="0"/>
    </w:pPr>
    <w:rPr>
      <w:rFonts w:ascii="Phetsarath OT" w:hAnsi="Phetsarath OT" w:cs="Angsana New"/>
      <w:b/>
      <w:bCs/>
      <w:sz w:val="28"/>
      <w:szCs w:val="35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E6F14"/>
    <w:pPr>
      <w:keepNext/>
      <w:keepLines/>
      <w:spacing w:before="80" w:after="0"/>
      <w:jc w:val="center"/>
      <w:outlineLvl w:val="1"/>
    </w:pPr>
    <w:rPr>
      <w:rFonts w:ascii="Phetsarath OT" w:hAnsi="Phetsarath OT" w:cs="Angsana New"/>
      <w:b/>
      <w:bCs/>
      <w:sz w:val="26"/>
      <w:szCs w:val="33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07466"/>
    <w:pPr>
      <w:keepNext/>
      <w:keepLines/>
      <w:spacing w:after="0" w:line="360" w:lineRule="exact"/>
      <w:ind w:left="1204" w:hanging="1204"/>
      <w:outlineLvl w:val="2"/>
    </w:pPr>
    <w:rPr>
      <w:rFonts w:ascii="Phetsarath OT" w:eastAsia="Phetsarath OT" w:hAnsi="Phetsarath OT" w:cs="Phetsarath OT"/>
      <w:b/>
      <w:bCs/>
      <w:sz w:val="20"/>
      <w:szCs w:val="24"/>
      <w:lang w:val="pt-BR" w:eastAsia="x-none" w:bidi="lo-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,Noise heading,RUS List,Cell bullets,References,bullet points,List Paragraph1,Recommendation,List Paragraph11,Bulleted Para,NFP GP Bulleted List,FooterText,numbered,Paragraphe de liste1,Bulletr List Paragraph,列出段落,列出段落1,En tête 1"/>
    <w:basedOn w:val="Normal"/>
    <w:link w:val="ListParagraphChar"/>
    <w:uiPriority w:val="34"/>
    <w:qFormat/>
    <w:rsid w:val="003D0E8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81149"/>
    <w:rPr>
      <w:rFonts w:ascii="Phetsarath OT" w:hAnsi="Phetsarath OT" w:cs="Angsana New"/>
      <w:b/>
      <w:bCs/>
      <w:sz w:val="28"/>
      <w:szCs w:val="35"/>
      <w:lang w:val="x-none" w:eastAsia="x-none"/>
    </w:rPr>
  </w:style>
  <w:style w:type="character" w:customStyle="1" w:styleId="Heading2Char">
    <w:name w:val="Heading 2 Char"/>
    <w:link w:val="Heading2"/>
    <w:uiPriority w:val="9"/>
    <w:rsid w:val="00BE6F14"/>
    <w:rPr>
      <w:rFonts w:ascii="Phetsarath OT" w:hAnsi="Phetsarath OT" w:cs="Angsana New"/>
      <w:b/>
      <w:bCs/>
      <w:sz w:val="26"/>
      <w:szCs w:val="33"/>
      <w:lang w:val="x-none" w:eastAsia="x-none"/>
    </w:rPr>
  </w:style>
  <w:style w:type="character" w:customStyle="1" w:styleId="Heading3Char">
    <w:name w:val="Heading 3 Char"/>
    <w:link w:val="Heading3"/>
    <w:uiPriority w:val="9"/>
    <w:rsid w:val="00407466"/>
    <w:rPr>
      <w:rFonts w:ascii="Phetsarath OT" w:eastAsia="Phetsarath OT" w:hAnsi="Phetsarath OT" w:cs="Phetsarath OT"/>
      <w:b/>
      <w:bCs/>
      <w:szCs w:val="24"/>
      <w:lang w:val="pt-BR" w:eastAsia="x-none" w:bidi="lo-LA"/>
    </w:rPr>
  </w:style>
  <w:style w:type="paragraph" w:styleId="TOC1">
    <w:name w:val="toc 1"/>
    <w:basedOn w:val="Normal"/>
    <w:next w:val="Normal"/>
    <w:autoRedefine/>
    <w:uiPriority w:val="39"/>
    <w:unhideWhenUsed/>
    <w:rsid w:val="00B87F5A"/>
    <w:pPr>
      <w:tabs>
        <w:tab w:val="right" w:leader="dot" w:pos="9639"/>
      </w:tabs>
      <w:spacing w:after="100" w:line="240" w:lineRule="auto"/>
      <w:ind w:right="-179"/>
      <w:jc w:val="both"/>
    </w:pPr>
    <w:rPr>
      <w:rFonts w:ascii="Phetsarath OT" w:eastAsia="Phetsarath OT" w:hAnsi="Phetsarath OT" w:cs="Phetsarath OT"/>
      <w:b/>
      <w:bCs/>
      <w:noProof/>
      <w:sz w:val="24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1869EB"/>
    <w:pPr>
      <w:tabs>
        <w:tab w:val="left" w:pos="1760"/>
        <w:tab w:val="right" w:leader="dot" w:pos="9629"/>
      </w:tabs>
      <w:spacing w:after="100" w:line="240" w:lineRule="auto"/>
      <w:ind w:left="440"/>
    </w:pPr>
    <w:rPr>
      <w:rFonts w:ascii="Saysettha Lao" w:hAnsi="Saysettha Lao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508E6"/>
    <w:pPr>
      <w:tabs>
        <w:tab w:val="right" w:leader="dot" w:pos="9639"/>
      </w:tabs>
      <w:spacing w:after="100" w:line="240" w:lineRule="auto"/>
      <w:ind w:left="220" w:right="-179"/>
    </w:pPr>
    <w:rPr>
      <w:rFonts w:ascii="Phetsarath OT" w:eastAsia="Phetsarath OT" w:hAnsi="Phetsarath OT" w:cs="Phetsarath OT"/>
      <w:b/>
      <w:bCs/>
      <w:noProof/>
      <w:sz w:val="24"/>
      <w:szCs w:val="24"/>
      <w:lang w:bidi="lo-LA"/>
    </w:rPr>
  </w:style>
  <w:style w:type="paragraph" w:styleId="TOC4">
    <w:name w:val="toc 4"/>
    <w:basedOn w:val="Normal"/>
    <w:next w:val="Normal"/>
    <w:autoRedefine/>
    <w:uiPriority w:val="39"/>
    <w:unhideWhenUsed/>
    <w:rsid w:val="00B13C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13C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13C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13C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13C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13C78"/>
    <w:pPr>
      <w:spacing w:after="100"/>
      <w:ind w:left="1760"/>
    </w:pPr>
  </w:style>
  <w:style w:type="character" w:styleId="Hyperlink">
    <w:name w:val="Hyperlink"/>
    <w:uiPriority w:val="99"/>
    <w:unhideWhenUsed/>
    <w:rsid w:val="00B13C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AEA"/>
    <w:pPr>
      <w:tabs>
        <w:tab w:val="center" w:pos="4513"/>
        <w:tab w:val="right" w:pos="9026"/>
      </w:tabs>
    </w:pPr>
    <w:rPr>
      <w:rFonts w:cs="Angsana New"/>
      <w:lang w:val="x-none" w:eastAsia="x-none"/>
    </w:rPr>
  </w:style>
  <w:style w:type="character" w:customStyle="1" w:styleId="HeaderChar">
    <w:name w:val="Header Char"/>
    <w:link w:val="Header"/>
    <w:uiPriority w:val="99"/>
    <w:rsid w:val="00D24AE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24AEA"/>
    <w:pPr>
      <w:tabs>
        <w:tab w:val="center" w:pos="4513"/>
        <w:tab w:val="right" w:pos="9026"/>
      </w:tabs>
    </w:pPr>
    <w:rPr>
      <w:rFonts w:cs="Angsana New"/>
      <w:lang w:val="x-none" w:eastAsia="x-none"/>
    </w:rPr>
  </w:style>
  <w:style w:type="character" w:customStyle="1" w:styleId="FooterChar">
    <w:name w:val="Footer Char"/>
    <w:link w:val="Footer"/>
    <w:uiPriority w:val="99"/>
    <w:rsid w:val="00D24AE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EA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24AEA"/>
    <w:rPr>
      <w:rFonts w:ascii="Tahoma" w:hAnsi="Tahoma" w:cs="Angsana New"/>
      <w:sz w:val="16"/>
    </w:rPr>
  </w:style>
  <w:style w:type="paragraph" w:styleId="Closing">
    <w:name w:val="Closing"/>
    <w:basedOn w:val="Normal"/>
    <w:rsid w:val="0055108D"/>
    <w:pPr>
      <w:ind w:left="4252"/>
    </w:pPr>
  </w:style>
  <w:style w:type="character" w:styleId="PageNumber">
    <w:name w:val="page number"/>
    <w:basedOn w:val="DefaultParagraphFont"/>
    <w:rsid w:val="00D74BDF"/>
  </w:style>
  <w:style w:type="paragraph" w:customStyle="1" w:styleId="Default">
    <w:name w:val="Default"/>
    <w:rsid w:val="000C4148"/>
    <w:pPr>
      <w:widowControl w:val="0"/>
      <w:tabs>
        <w:tab w:val="left" w:pos="709"/>
      </w:tabs>
      <w:suppressAutoHyphens/>
      <w:spacing w:line="200" w:lineRule="atLeast"/>
    </w:pPr>
    <w:rPr>
      <w:rFonts w:ascii="Times New Roman" w:eastAsia="Arial" w:hAnsi="Times New Roman" w:cs="Tahoma"/>
      <w:color w:val="00000A"/>
      <w:sz w:val="24"/>
      <w:szCs w:val="24"/>
      <w:lang w:bidi="en-US"/>
    </w:rPr>
  </w:style>
  <w:style w:type="character" w:customStyle="1" w:styleId="ListParagraphChar">
    <w:name w:val="List Paragraph Char"/>
    <w:aliases w:val="Body text Char,Noise heading Char,RUS List Char,Cell bullets Char,References Char,bullet points Char,List Paragraph1 Char,Recommendation Char,List Paragraph11 Char,Bulleted Para Char,NFP GP Bulleted List Char,FooterText Char"/>
    <w:link w:val="ListParagraph"/>
    <w:uiPriority w:val="34"/>
    <w:qFormat/>
    <w:locked/>
    <w:rsid w:val="000C4148"/>
    <w:rPr>
      <w:sz w:val="22"/>
      <w:szCs w:val="28"/>
    </w:rPr>
  </w:style>
  <w:style w:type="paragraph" w:styleId="Revision">
    <w:name w:val="Revision"/>
    <w:hidden/>
    <w:uiPriority w:val="99"/>
    <w:semiHidden/>
    <w:rsid w:val="00D676DC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Laws\2013%20&#3585;&#3629;&#3591;&#3611;&#3632;&#3594;&#3640;&#3617;&#3648;&#3607;&#3639;&#3656;&#3629;&#3607;&#3637;%206%20&#3586;&#3629;&#3591;&#3626;&#3632;&#3614;&#3634;&#3649;&#3627;&#3656;&#3591;&#3594;&#3634;&#3604;&#3594;&#3640;&#3604;&#3607;&#3637;%20VII\Law%202014\&#3713;&#3771;&#3732;&#3804;&#3762;&#3725;%20&#3738;&#3761;&#3737;&#3722;&#3765;\Draft%20on%20Accounting%20Law%202013-Saysettha%20Lao%20front-2.4.2014_blac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D01E-CE47-48C3-A8FF-8EC2D3C5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Draft on Accounting Law 2013-Saysettha Lao front-2.4.2014_black.dot</Template>
  <TotalTime>0</TotalTime>
  <Pages>29</Pages>
  <Words>9978</Words>
  <Characters>56877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¦¾-ê¾-ì½-­½-ìñ© -¯½-§¾-êò-¯½Äª -¯½-§¾-§ö­-ì¾¸</vt:lpstr>
    </vt:vector>
  </TitlesOfParts>
  <Company/>
  <LinksUpToDate>false</LinksUpToDate>
  <CharactersWithSpaces>66722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¦¾-ê¾-ì½-­½-ìñ© -¯½-§¾-êò-¯½Äª -¯½-§¾-§ö­-ì¾¸</dc:title>
  <dc:subject/>
  <dc:creator>sapha011</dc:creator>
  <cp:keywords/>
  <cp:lastModifiedBy>Mitsamay Keotheuankham</cp:lastModifiedBy>
  <cp:revision>2</cp:revision>
  <cp:lastPrinted>2024-01-24T02:16:00Z</cp:lastPrinted>
  <dcterms:created xsi:type="dcterms:W3CDTF">2025-08-18T14:57:00Z</dcterms:created>
  <dcterms:modified xsi:type="dcterms:W3CDTF">2025-08-18T14:57:00Z</dcterms:modified>
</cp:coreProperties>
</file>